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C26D1" w14:textId="05F7F067" w:rsidR="00952F7D" w:rsidRPr="008F6C7E" w:rsidRDefault="00DF198B" w:rsidP="00DF198B">
      <w:pPr>
        <w:pStyle w:val="GraphicAnchor"/>
        <w:rPr>
          <w:lang w:val="en-GB"/>
        </w:rPr>
      </w:pPr>
      <w:r w:rsidRPr="008F6C7E">
        <w:rPr>
          <w:noProof/>
          <w:lang w:val="en-GB" w:bidi="en-GB"/>
        </w:rPr>
        <w:drawing>
          <wp:anchor distT="0" distB="0" distL="114300" distR="114300" simplePos="0" relativeHeight="251658240" behindDoc="1" locked="0" layoutInCell="1" allowOverlap="1" wp14:anchorId="311D1D1A" wp14:editId="2523BF47">
            <wp:simplePos x="0" y="0"/>
            <wp:positionH relativeFrom="margin">
              <wp:align>left</wp:align>
            </wp:positionH>
            <wp:positionV relativeFrom="margin">
              <wp:align>top</wp:align>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r w:rsidR="006D375E">
        <w:rPr>
          <w:noProof/>
          <w:lang w:val="en-GB" w:bidi="en-GB"/>
        </w:rPr>
        <w:t>Or 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8F6C7E" w14:paraId="7B15F8B2" w14:textId="77777777" w:rsidTr="00185F4A">
        <w:trPr>
          <w:trHeight w:val="1083"/>
        </w:trPr>
        <w:tc>
          <w:tcPr>
            <w:tcW w:w="10790" w:type="dxa"/>
            <w:gridSpan w:val="9"/>
          </w:tcPr>
          <w:p w14:paraId="20C9DC52" w14:textId="77777777" w:rsidR="00DF198B" w:rsidRPr="008F6C7E" w:rsidRDefault="00DF198B">
            <w:pPr>
              <w:rPr>
                <w:lang w:val="en-GB"/>
              </w:rPr>
            </w:pPr>
          </w:p>
        </w:tc>
      </w:tr>
      <w:tr w:rsidR="00DF198B" w:rsidRPr="008F6C7E" w14:paraId="6DFF6939" w14:textId="77777777" w:rsidTr="00185F4A">
        <w:trPr>
          <w:trHeight w:val="1068"/>
        </w:trPr>
        <w:tc>
          <w:tcPr>
            <w:tcW w:w="1198" w:type="dxa"/>
            <w:gridSpan w:val="2"/>
            <w:tcBorders>
              <w:right w:val="single" w:sz="18" w:space="0" w:color="476166" w:themeColor="accent1"/>
            </w:tcBorders>
          </w:tcPr>
          <w:p w14:paraId="14F2CCBD" w14:textId="77777777" w:rsidR="00DF198B" w:rsidRPr="008F6C7E" w:rsidRDefault="00DF198B">
            <w:pPr>
              <w:rPr>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A51CBE" w14:textId="18309EEB" w:rsidR="00DF198B" w:rsidRPr="006D375E" w:rsidRDefault="006D375E" w:rsidP="00874FE7">
            <w:pPr>
              <w:pStyle w:val="Heading1"/>
              <w:rPr>
                <w:sz w:val="28"/>
                <w:szCs w:val="28"/>
                <w:lang w:val="en-GB"/>
              </w:rPr>
            </w:pPr>
            <w:r w:rsidRPr="006D375E">
              <w:rPr>
                <w:sz w:val="28"/>
                <w:szCs w:val="28"/>
                <w:lang w:val="en-GB"/>
              </w:rPr>
              <w:t xml:space="preserve">Insight into </w:t>
            </w:r>
            <w:r>
              <w:rPr>
                <w:sz w:val="28"/>
                <w:szCs w:val="28"/>
                <w:lang w:val="en-GB"/>
              </w:rPr>
              <w:t xml:space="preserve">the </w:t>
            </w:r>
            <w:r w:rsidRPr="006D375E">
              <w:rPr>
                <w:sz w:val="28"/>
                <w:szCs w:val="28"/>
                <w:lang w:val="en-GB"/>
              </w:rPr>
              <w:t xml:space="preserve">world’s population </w:t>
            </w:r>
            <w:r>
              <w:rPr>
                <w:sz w:val="28"/>
                <w:szCs w:val="28"/>
                <w:lang w:val="en-GB"/>
              </w:rPr>
              <w:t>for the year 2019-2020</w:t>
            </w:r>
          </w:p>
        </w:tc>
        <w:tc>
          <w:tcPr>
            <w:tcW w:w="1199" w:type="dxa"/>
            <w:gridSpan w:val="2"/>
            <w:tcBorders>
              <w:left w:val="single" w:sz="18" w:space="0" w:color="476166" w:themeColor="accent1"/>
            </w:tcBorders>
          </w:tcPr>
          <w:p w14:paraId="764C73B2" w14:textId="77777777" w:rsidR="00DF198B" w:rsidRPr="008F6C7E" w:rsidRDefault="00DF198B">
            <w:pPr>
              <w:rPr>
                <w:lang w:val="en-GB"/>
              </w:rPr>
            </w:pPr>
          </w:p>
        </w:tc>
      </w:tr>
      <w:tr w:rsidR="00DF198B" w:rsidRPr="008F6C7E" w14:paraId="349E5C82" w14:textId="77777777" w:rsidTr="00185F4A">
        <w:trPr>
          <w:trHeight w:val="1837"/>
        </w:trPr>
        <w:tc>
          <w:tcPr>
            <w:tcW w:w="1170" w:type="dxa"/>
          </w:tcPr>
          <w:p w14:paraId="7A74AFC2" w14:textId="77777777" w:rsidR="00DF198B" w:rsidRPr="008F6C7E" w:rsidRDefault="00DF198B">
            <w:pPr>
              <w:rPr>
                <w:lang w:val="en-GB"/>
              </w:rPr>
            </w:pPr>
          </w:p>
        </w:tc>
        <w:tc>
          <w:tcPr>
            <w:tcW w:w="8460" w:type="dxa"/>
            <w:gridSpan w:val="7"/>
          </w:tcPr>
          <w:p w14:paraId="69878FA6" w14:textId="3F352EA6" w:rsidR="00DF198B" w:rsidRPr="008F6C7E" w:rsidRDefault="00DF198B">
            <w:pPr>
              <w:rPr>
                <w:lang w:val="en-GB"/>
              </w:rPr>
            </w:pPr>
          </w:p>
        </w:tc>
        <w:tc>
          <w:tcPr>
            <w:tcW w:w="1160" w:type="dxa"/>
          </w:tcPr>
          <w:p w14:paraId="109EBBFC" w14:textId="77777777" w:rsidR="00DF198B" w:rsidRPr="008F6C7E" w:rsidRDefault="00DF198B">
            <w:pPr>
              <w:rPr>
                <w:lang w:val="en-GB"/>
              </w:rPr>
            </w:pPr>
          </w:p>
        </w:tc>
      </w:tr>
      <w:tr w:rsidR="00DF198B" w:rsidRPr="008F6C7E" w14:paraId="5AA72BBC" w14:textId="77777777" w:rsidTr="00185F4A">
        <w:trPr>
          <w:trHeight w:val="929"/>
        </w:trPr>
        <w:tc>
          <w:tcPr>
            <w:tcW w:w="2397" w:type="dxa"/>
            <w:gridSpan w:val="4"/>
          </w:tcPr>
          <w:p w14:paraId="3A4FB647" w14:textId="77777777" w:rsidR="00DF198B" w:rsidRPr="008F6C7E" w:rsidRDefault="00DF198B">
            <w:pPr>
              <w:rPr>
                <w:lang w:val="en-GB"/>
              </w:rPr>
            </w:pPr>
          </w:p>
        </w:tc>
        <w:tc>
          <w:tcPr>
            <w:tcW w:w="5995" w:type="dxa"/>
            <w:shd w:val="clear" w:color="auto" w:fill="FFFFFF" w:themeFill="background1"/>
          </w:tcPr>
          <w:p w14:paraId="1F108D79" w14:textId="77777777" w:rsidR="00DF198B" w:rsidRPr="008F6C7E" w:rsidRDefault="00DF198B" w:rsidP="00DF198B">
            <w:pPr>
              <w:jc w:val="center"/>
              <w:rPr>
                <w:rFonts w:ascii="Georgia" w:hAnsi="Georgia"/>
                <w:sz w:val="48"/>
                <w:szCs w:val="48"/>
                <w:lang w:val="en-GB"/>
              </w:rPr>
            </w:pPr>
          </w:p>
        </w:tc>
        <w:tc>
          <w:tcPr>
            <w:tcW w:w="2398" w:type="dxa"/>
            <w:gridSpan w:val="4"/>
          </w:tcPr>
          <w:p w14:paraId="59101FF7" w14:textId="77777777" w:rsidR="00DF198B" w:rsidRPr="008F6C7E" w:rsidRDefault="00DF198B">
            <w:pPr>
              <w:rPr>
                <w:lang w:val="en-GB"/>
              </w:rPr>
            </w:pPr>
          </w:p>
        </w:tc>
      </w:tr>
      <w:tr w:rsidR="00DF198B" w:rsidRPr="008F6C7E" w14:paraId="47BDFDE0" w14:textId="77777777" w:rsidTr="00185F4A">
        <w:trPr>
          <w:trHeight w:val="1460"/>
        </w:trPr>
        <w:tc>
          <w:tcPr>
            <w:tcW w:w="2397" w:type="dxa"/>
            <w:gridSpan w:val="4"/>
          </w:tcPr>
          <w:p w14:paraId="5A459F71" w14:textId="77777777" w:rsidR="00DF198B" w:rsidRPr="008F6C7E" w:rsidRDefault="00DF198B">
            <w:pPr>
              <w:rPr>
                <w:lang w:val="en-GB"/>
              </w:rPr>
            </w:pPr>
          </w:p>
        </w:tc>
        <w:tc>
          <w:tcPr>
            <w:tcW w:w="5995" w:type="dxa"/>
            <w:shd w:val="clear" w:color="auto" w:fill="FFFFFF" w:themeFill="background1"/>
          </w:tcPr>
          <w:p w14:paraId="3C028B37" w14:textId="201CABC5" w:rsidR="00DF198B" w:rsidRPr="006D375E" w:rsidRDefault="002F7BF1" w:rsidP="00874FE7">
            <w:pPr>
              <w:pStyle w:val="Heading2"/>
              <w:rPr>
                <w:sz w:val="36"/>
                <w:szCs w:val="36"/>
                <w:lang w:val="en-GB"/>
              </w:rPr>
            </w:pPr>
            <w:r w:rsidRPr="006D375E">
              <w:rPr>
                <w:sz w:val="36"/>
                <w:szCs w:val="36"/>
                <w:lang w:val="en-GB"/>
              </w:rPr>
              <w:t>Charlie Thomas</w:t>
            </w:r>
          </w:p>
        </w:tc>
        <w:tc>
          <w:tcPr>
            <w:tcW w:w="2398" w:type="dxa"/>
            <w:gridSpan w:val="4"/>
          </w:tcPr>
          <w:p w14:paraId="48A39CAA" w14:textId="77777777" w:rsidR="00DF198B" w:rsidRPr="008F6C7E" w:rsidRDefault="00DF198B">
            <w:pPr>
              <w:rPr>
                <w:lang w:val="en-GB"/>
              </w:rPr>
            </w:pPr>
          </w:p>
        </w:tc>
      </w:tr>
      <w:tr w:rsidR="00DF198B" w:rsidRPr="008F6C7E" w14:paraId="0C3A9B74" w14:textId="77777777" w:rsidTr="00CD7613">
        <w:trPr>
          <w:trHeight w:val="8172"/>
        </w:trPr>
        <w:tc>
          <w:tcPr>
            <w:tcW w:w="2397" w:type="dxa"/>
            <w:gridSpan w:val="4"/>
            <w:vAlign w:val="bottom"/>
          </w:tcPr>
          <w:p w14:paraId="5EC1453A" w14:textId="77777777" w:rsidR="00DF198B" w:rsidRPr="008F6C7E" w:rsidRDefault="00DF198B" w:rsidP="00DF198B">
            <w:pPr>
              <w:jc w:val="center"/>
              <w:rPr>
                <w:lang w:val="en-GB"/>
              </w:rPr>
            </w:pPr>
          </w:p>
        </w:tc>
        <w:tc>
          <w:tcPr>
            <w:tcW w:w="5995" w:type="dxa"/>
            <w:tcBorders>
              <w:bottom w:val="single" w:sz="18" w:space="0" w:color="476166" w:themeColor="accent1"/>
            </w:tcBorders>
            <w:shd w:val="clear" w:color="auto" w:fill="FFFFFF" w:themeFill="background1"/>
            <w:vAlign w:val="bottom"/>
          </w:tcPr>
          <w:p w14:paraId="3789AD85" w14:textId="6ACEF011" w:rsidR="00DF198B" w:rsidRPr="008F6C7E" w:rsidRDefault="002F7BF1" w:rsidP="00874FE7">
            <w:pPr>
              <w:pStyle w:val="Heading3"/>
              <w:rPr>
                <w:lang w:val="en-GB"/>
              </w:rPr>
            </w:pPr>
            <w:r>
              <w:rPr>
                <w:lang w:val="en-GB"/>
              </w:rPr>
              <w:t>04/04/2024</w:t>
            </w:r>
          </w:p>
          <w:p w14:paraId="37D28CED" w14:textId="77777777" w:rsidR="00874FE7" w:rsidRPr="008F6C7E" w:rsidRDefault="00000000" w:rsidP="00874FE7">
            <w:pPr>
              <w:pStyle w:val="Heading3"/>
              <w:rPr>
                <w:lang w:val="en-GB"/>
              </w:rPr>
            </w:pPr>
            <w:sdt>
              <w:sdtPr>
                <w:rPr>
                  <w:lang w:val="en-GB"/>
                </w:rPr>
                <w:id w:val="-1516760087"/>
                <w:placeholder>
                  <w:docPart w:val="7CF96E74ACEB46969914D7660A4B42B2"/>
                </w:placeholder>
                <w:temporary/>
                <w:showingPlcHdr/>
                <w15:appearance w15:val="hidden"/>
              </w:sdtPr>
              <w:sdtContent>
                <w:r w:rsidR="00874FE7" w:rsidRPr="008F6C7E">
                  <w:rPr>
                    <w:lang w:val="en-GB" w:bidi="en-GB"/>
                  </w:rPr>
                  <w:t>—</w:t>
                </w:r>
              </w:sdtContent>
            </w:sdt>
          </w:p>
          <w:p w14:paraId="23753020" w14:textId="7C33882A" w:rsidR="00DF198B" w:rsidRPr="008F6C7E" w:rsidRDefault="002F7BF1" w:rsidP="00874FE7">
            <w:pPr>
              <w:pStyle w:val="Heading3"/>
              <w:rPr>
                <w:lang w:val="en-GB"/>
              </w:rPr>
            </w:pPr>
            <w:r>
              <w:rPr>
                <w:lang w:val="en-GB"/>
              </w:rPr>
              <w:t>Excel and Tableau</w:t>
            </w:r>
          </w:p>
          <w:p w14:paraId="34AD0AA3" w14:textId="59236087" w:rsidR="00DF198B" w:rsidRDefault="00000000" w:rsidP="002F7BF1">
            <w:pPr>
              <w:pStyle w:val="Heading3"/>
              <w:rPr>
                <w:lang w:val="en-GB"/>
              </w:rPr>
            </w:pPr>
            <w:sdt>
              <w:sdtPr>
                <w:rPr>
                  <w:lang w:val="en-GB"/>
                </w:rPr>
                <w:id w:val="1492440299"/>
                <w:placeholder>
                  <w:docPart w:val="22AF7A3E295B4291B778B5F0BEEBDE84"/>
                </w:placeholder>
                <w:temporary/>
                <w:showingPlcHdr/>
                <w15:appearance w15:val="hidden"/>
              </w:sdtPr>
              <w:sdtContent>
                <w:r w:rsidR="00874FE7" w:rsidRPr="008F6C7E">
                  <w:rPr>
                    <w:lang w:val="en-GB" w:bidi="en-GB"/>
                  </w:rPr>
                  <w:t>—</w:t>
                </w:r>
              </w:sdtContent>
            </w:sdt>
          </w:p>
          <w:p w14:paraId="1B2D2421" w14:textId="5C30BA3C" w:rsidR="002F7BF1" w:rsidRPr="002F7BF1" w:rsidRDefault="002F7BF1" w:rsidP="002F7BF1">
            <w:pPr>
              <w:rPr>
                <w:b/>
                <w:bCs/>
                <w:lang w:val="en-GB"/>
              </w:rPr>
            </w:pPr>
            <w:r>
              <w:rPr>
                <w:lang w:val="en-GB"/>
              </w:rPr>
              <w:t xml:space="preserve">            </w:t>
            </w:r>
            <w:r w:rsidRPr="002F7BF1">
              <w:rPr>
                <w:b/>
                <w:bCs/>
                <w:lang w:val="en-GB"/>
              </w:rPr>
              <w:t>Special Thanks to Mr.</w:t>
            </w:r>
            <w:r w:rsidRPr="002F7BF1">
              <w:rPr>
                <w:b/>
                <w:bCs/>
              </w:rPr>
              <w:t xml:space="preserve"> </w:t>
            </w:r>
            <w:r w:rsidRPr="002F7BF1">
              <w:rPr>
                <w:rStyle w:val="ui-provider"/>
                <w:b/>
                <w:bCs/>
              </w:rPr>
              <w:t xml:space="preserve">Yusuf </w:t>
            </w:r>
            <w:proofErr w:type="spellStart"/>
            <w:r w:rsidRPr="002F7BF1">
              <w:rPr>
                <w:rStyle w:val="ui-provider"/>
                <w:b/>
                <w:bCs/>
              </w:rPr>
              <w:t>Satilmis</w:t>
            </w:r>
            <w:proofErr w:type="spellEnd"/>
          </w:p>
          <w:p w14:paraId="6D7DD2B9" w14:textId="77777777" w:rsidR="00DF198B" w:rsidRPr="008F6C7E" w:rsidRDefault="00DF198B" w:rsidP="00DF198B">
            <w:pPr>
              <w:rPr>
                <w:lang w:val="en-GB"/>
              </w:rPr>
            </w:pPr>
          </w:p>
        </w:tc>
        <w:tc>
          <w:tcPr>
            <w:tcW w:w="2398" w:type="dxa"/>
            <w:gridSpan w:val="4"/>
            <w:vAlign w:val="bottom"/>
          </w:tcPr>
          <w:p w14:paraId="0F09F64D" w14:textId="77777777" w:rsidR="00DF198B" w:rsidRPr="008F6C7E" w:rsidRDefault="00DF198B" w:rsidP="00DF198B">
            <w:pPr>
              <w:jc w:val="center"/>
              <w:rPr>
                <w:lang w:val="en-GB"/>
              </w:rPr>
            </w:pPr>
          </w:p>
        </w:tc>
      </w:tr>
      <w:tr w:rsidR="00DF198B" w:rsidRPr="008F6C7E" w14:paraId="20987C96" w14:textId="77777777" w:rsidTr="00185F4A">
        <w:tc>
          <w:tcPr>
            <w:tcW w:w="2340" w:type="dxa"/>
            <w:gridSpan w:val="3"/>
          </w:tcPr>
          <w:p w14:paraId="3F6A5C73" w14:textId="77777777" w:rsidR="00DF198B" w:rsidRPr="008F6C7E" w:rsidRDefault="00DF198B">
            <w:pPr>
              <w:rPr>
                <w:lang w:val="en-GB"/>
              </w:rPr>
            </w:pPr>
          </w:p>
        </w:tc>
        <w:tc>
          <w:tcPr>
            <w:tcW w:w="6120" w:type="dxa"/>
            <w:gridSpan w:val="3"/>
          </w:tcPr>
          <w:p w14:paraId="6E69812A" w14:textId="77777777" w:rsidR="00DF198B" w:rsidRPr="008F6C7E" w:rsidRDefault="00DF198B">
            <w:pPr>
              <w:rPr>
                <w:lang w:val="en-GB"/>
              </w:rPr>
            </w:pPr>
          </w:p>
        </w:tc>
        <w:tc>
          <w:tcPr>
            <w:tcW w:w="2330" w:type="dxa"/>
            <w:gridSpan w:val="3"/>
          </w:tcPr>
          <w:p w14:paraId="608D1CD8" w14:textId="77777777" w:rsidR="00DF198B" w:rsidRPr="008F6C7E" w:rsidRDefault="00DF198B">
            <w:pPr>
              <w:rPr>
                <w:lang w:val="en-GB"/>
              </w:rPr>
            </w:pPr>
          </w:p>
        </w:tc>
      </w:tr>
    </w:tbl>
    <w:p w14:paraId="14F05279" w14:textId="77777777" w:rsidR="00DF198B" w:rsidRPr="008F6C7E" w:rsidRDefault="00DF198B">
      <w:pPr>
        <w:rPr>
          <w:lang w:val="en-GB"/>
        </w:rPr>
      </w:pPr>
    </w:p>
    <w:p w14:paraId="6298A679" w14:textId="77777777" w:rsidR="00DF198B" w:rsidRPr="008F6C7E" w:rsidRDefault="00CD7613" w:rsidP="002D2200">
      <w:pPr>
        <w:pStyle w:val="GraphicAnchor"/>
        <w:rPr>
          <w:lang w:val="en-GB"/>
        </w:rPr>
      </w:pPr>
      <w:r w:rsidRPr="008F6C7E">
        <w:rPr>
          <w:noProof/>
          <w:lang w:val="en-GB" w:bidi="en-GB"/>
        </w:rPr>
        <w:lastRenderedPageBreak/>
        <mc:AlternateContent>
          <mc:Choice Requires="wps">
            <w:drawing>
              <wp:anchor distT="0" distB="0" distL="114300" distR="114300" simplePos="0" relativeHeight="251657215" behindDoc="1" locked="0" layoutInCell="1" allowOverlap="1" wp14:anchorId="1B67A5BE" wp14:editId="724E187A">
                <wp:simplePos x="0" y="0"/>
                <wp:positionH relativeFrom="column">
                  <wp:posOffset>5080</wp:posOffset>
                </wp:positionH>
                <wp:positionV relativeFrom="paragraph">
                  <wp:posOffset>9525</wp:posOffset>
                </wp:positionV>
                <wp:extent cx="6857365" cy="97440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0567" id="Rectangle 2" o:spid="_x0000_s1026" alt="&quot;&quot;" style="position:absolute;margin-left:.4pt;margin-top:.75pt;width:539.95pt;height:767.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r w:rsidRPr="008F6C7E">
        <w:rPr>
          <w:noProof/>
          <w:lang w:val="en-GB" w:bidi="en-GB"/>
        </w:rPr>
        <w:drawing>
          <wp:anchor distT="0" distB="0" distL="114300" distR="114300" simplePos="0" relativeHeight="251660288" behindDoc="1" locked="0" layoutInCell="1" allowOverlap="1" wp14:anchorId="390DF1D6" wp14:editId="67037FC6">
            <wp:simplePos x="0" y="0"/>
            <wp:positionH relativeFrom="margin">
              <wp:align>left</wp:align>
            </wp:positionH>
            <wp:positionV relativeFrom="margin">
              <wp:align>top</wp:align>
            </wp:positionV>
            <wp:extent cx="6858000" cy="97536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8F6C7E" w14:paraId="488E589B" w14:textId="77777777" w:rsidTr="00185F4A">
        <w:trPr>
          <w:trHeight w:val="1152"/>
        </w:trPr>
        <w:tc>
          <w:tcPr>
            <w:tcW w:w="2158" w:type="dxa"/>
          </w:tcPr>
          <w:p w14:paraId="15376AD8" w14:textId="77777777" w:rsidR="002D2200" w:rsidRPr="008F6C7E" w:rsidRDefault="002D2200">
            <w:pPr>
              <w:rPr>
                <w:lang w:val="en-GB"/>
              </w:rPr>
            </w:pPr>
          </w:p>
        </w:tc>
        <w:tc>
          <w:tcPr>
            <w:tcW w:w="2158" w:type="dxa"/>
            <w:gridSpan w:val="3"/>
            <w:tcBorders>
              <w:bottom w:val="single" w:sz="18" w:space="0" w:color="476166" w:themeColor="accent1"/>
            </w:tcBorders>
          </w:tcPr>
          <w:p w14:paraId="0A0A8FC1" w14:textId="77777777" w:rsidR="002D2200" w:rsidRPr="008F6C7E" w:rsidRDefault="002D2200">
            <w:pPr>
              <w:rPr>
                <w:lang w:val="en-GB"/>
              </w:rPr>
            </w:pPr>
          </w:p>
        </w:tc>
        <w:tc>
          <w:tcPr>
            <w:tcW w:w="2158" w:type="dxa"/>
            <w:tcBorders>
              <w:bottom w:val="single" w:sz="18" w:space="0" w:color="476166" w:themeColor="accent1"/>
            </w:tcBorders>
          </w:tcPr>
          <w:p w14:paraId="523983D4" w14:textId="77777777" w:rsidR="002D2200" w:rsidRPr="008F6C7E" w:rsidRDefault="002D2200">
            <w:pPr>
              <w:rPr>
                <w:lang w:val="en-GB"/>
              </w:rPr>
            </w:pPr>
          </w:p>
        </w:tc>
        <w:tc>
          <w:tcPr>
            <w:tcW w:w="2167" w:type="dxa"/>
            <w:gridSpan w:val="3"/>
            <w:tcBorders>
              <w:bottom w:val="single" w:sz="18" w:space="0" w:color="476166" w:themeColor="accent1"/>
            </w:tcBorders>
          </w:tcPr>
          <w:p w14:paraId="03833602" w14:textId="77777777" w:rsidR="002D2200" w:rsidRPr="008F6C7E" w:rsidRDefault="002D2200">
            <w:pPr>
              <w:rPr>
                <w:lang w:val="en-GB"/>
              </w:rPr>
            </w:pPr>
          </w:p>
        </w:tc>
        <w:tc>
          <w:tcPr>
            <w:tcW w:w="2158" w:type="dxa"/>
          </w:tcPr>
          <w:p w14:paraId="5BBBA3F8" w14:textId="77777777" w:rsidR="002D2200" w:rsidRPr="008F6C7E" w:rsidRDefault="002D2200">
            <w:pPr>
              <w:rPr>
                <w:lang w:val="en-GB"/>
              </w:rPr>
            </w:pPr>
          </w:p>
        </w:tc>
      </w:tr>
      <w:tr w:rsidR="002D2200" w:rsidRPr="008F6C7E" w14:paraId="1455BAF2" w14:textId="77777777" w:rsidTr="00185F4A">
        <w:trPr>
          <w:trHeight w:val="664"/>
        </w:trPr>
        <w:tc>
          <w:tcPr>
            <w:tcW w:w="2158" w:type="dxa"/>
            <w:tcBorders>
              <w:right w:val="single" w:sz="18" w:space="0" w:color="476166" w:themeColor="accent1"/>
            </w:tcBorders>
          </w:tcPr>
          <w:p w14:paraId="17EA0149" w14:textId="77777777" w:rsidR="002D2200" w:rsidRPr="008F6C7E" w:rsidRDefault="002D2200">
            <w:pPr>
              <w:rPr>
                <w:lang w:val="en-GB"/>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740123C" w14:textId="1E18757D" w:rsidR="002D2200" w:rsidRPr="008F6C7E" w:rsidRDefault="006A6883" w:rsidP="00874FE7">
            <w:pPr>
              <w:pStyle w:val="Heading4"/>
              <w:rPr>
                <w:lang w:val="en-GB"/>
              </w:rPr>
            </w:pPr>
            <w:r>
              <w:rPr>
                <w:lang w:val="en-GB"/>
              </w:rPr>
              <w:t>Table of Content</w:t>
            </w:r>
          </w:p>
        </w:tc>
        <w:tc>
          <w:tcPr>
            <w:tcW w:w="2158" w:type="dxa"/>
            <w:tcBorders>
              <w:left w:val="single" w:sz="18" w:space="0" w:color="476166" w:themeColor="accent1"/>
            </w:tcBorders>
          </w:tcPr>
          <w:p w14:paraId="40082A90" w14:textId="77777777" w:rsidR="002D2200" w:rsidRPr="008F6C7E" w:rsidRDefault="002D2200">
            <w:pPr>
              <w:rPr>
                <w:lang w:val="en-GB"/>
              </w:rPr>
            </w:pPr>
          </w:p>
        </w:tc>
      </w:tr>
      <w:tr w:rsidR="002D2200" w:rsidRPr="008F6C7E" w14:paraId="1B40024C" w14:textId="77777777" w:rsidTr="00CD7613">
        <w:trPr>
          <w:trHeight w:val="765"/>
        </w:trPr>
        <w:tc>
          <w:tcPr>
            <w:tcW w:w="2158" w:type="dxa"/>
          </w:tcPr>
          <w:p w14:paraId="37F18738" w14:textId="77777777" w:rsidR="002D2200" w:rsidRPr="008F6C7E" w:rsidRDefault="002D2200">
            <w:pPr>
              <w:rPr>
                <w:lang w:val="en-GB"/>
              </w:rPr>
            </w:pPr>
          </w:p>
        </w:tc>
        <w:tc>
          <w:tcPr>
            <w:tcW w:w="2158" w:type="dxa"/>
            <w:gridSpan w:val="3"/>
            <w:tcBorders>
              <w:top w:val="single" w:sz="18" w:space="0" w:color="476166" w:themeColor="accent1"/>
              <w:bottom w:val="single" w:sz="18" w:space="0" w:color="476166" w:themeColor="accent1"/>
            </w:tcBorders>
          </w:tcPr>
          <w:p w14:paraId="47DD36C0" w14:textId="77777777" w:rsidR="002D2200" w:rsidRPr="008F6C7E" w:rsidRDefault="002D2200">
            <w:pPr>
              <w:rPr>
                <w:lang w:val="en-GB"/>
              </w:rPr>
            </w:pPr>
          </w:p>
        </w:tc>
        <w:tc>
          <w:tcPr>
            <w:tcW w:w="2158" w:type="dxa"/>
            <w:tcBorders>
              <w:top w:val="single" w:sz="18" w:space="0" w:color="476166" w:themeColor="accent1"/>
              <w:bottom w:val="single" w:sz="18" w:space="0" w:color="476166" w:themeColor="accent1"/>
            </w:tcBorders>
          </w:tcPr>
          <w:p w14:paraId="0C8A4190" w14:textId="77777777" w:rsidR="002D2200" w:rsidRPr="008F6C7E" w:rsidRDefault="002D2200">
            <w:pPr>
              <w:rPr>
                <w:lang w:val="en-GB"/>
              </w:rPr>
            </w:pPr>
          </w:p>
        </w:tc>
        <w:tc>
          <w:tcPr>
            <w:tcW w:w="2167" w:type="dxa"/>
            <w:gridSpan w:val="3"/>
            <w:tcBorders>
              <w:top w:val="single" w:sz="18" w:space="0" w:color="476166" w:themeColor="accent1"/>
              <w:bottom w:val="single" w:sz="18" w:space="0" w:color="476166" w:themeColor="accent1"/>
            </w:tcBorders>
          </w:tcPr>
          <w:p w14:paraId="2F01F4AD" w14:textId="77777777" w:rsidR="002D2200" w:rsidRPr="008F6C7E" w:rsidRDefault="002D2200">
            <w:pPr>
              <w:rPr>
                <w:lang w:val="en-GB"/>
              </w:rPr>
            </w:pPr>
          </w:p>
        </w:tc>
        <w:tc>
          <w:tcPr>
            <w:tcW w:w="2158" w:type="dxa"/>
          </w:tcPr>
          <w:p w14:paraId="79144FA2" w14:textId="77777777" w:rsidR="002D2200" w:rsidRPr="008F6C7E" w:rsidRDefault="002D2200">
            <w:pPr>
              <w:rPr>
                <w:lang w:val="en-GB"/>
              </w:rPr>
            </w:pPr>
          </w:p>
        </w:tc>
      </w:tr>
      <w:tr w:rsidR="00E74B29" w:rsidRPr="008F6C7E" w14:paraId="2C0E95AA" w14:textId="77777777" w:rsidTr="00CD7613">
        <w:trPr>
          <w:trHeight w:val="1035"/>
        </w:trPr>
        <w:tc>
          <w:tcPr>
            <w:tcW w:w="2158" w:type="dxa"/>
            <w:tcBorders>
              <w:right w:val="single" w:sz="18" w:space="0" w:color="476166" w:themeColor="accent1"/>
            </w:tcBorders>
          </w:tcPr>
          <w:p w14:paraId="01A4EE9C" w14:textId="77777777" w:rsidR="00E74B29" w:rsidRPr="008F6C7E" w:rsidRDefault="00E74B29">
            <w:pPr>
              <w:rPr>
                <w:lang w:val="en-GB"/>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2F6297B6" w14:textId="77777777" w:rsidR="00E74B29" w:rsidRPr="008F6C7E" w:rsidRDefault="00E74B29">
            <w:pPr>
              <w:rPr>
                <w:lang w:val="en-GB"/>
              </w:rPr>
            </w:pPr>
          </w:p>
        </w:tc>
        <w:tc>
          <w:tcPr>
            <w:tcW w:w="4321" w:type="dxa"/>
            <w:gridSpan w:val="3"/>
            <w:tcBorders>
              <w:top w:val="single" w:sz="18" w:space="0" w:color="476166" w:themeColor="accent1"/>
            </w:tcBorders>
            <w:shd w:val="clear" w:color="auto" w:fill="FFFFFF" w:themeFill="background1"/>
          </w:tcPr>
          <w:p w14:paraId="7462EE11" w14:textId="77777777" w:rsidR="00E74B29" w:rsidRPr="008F6C7E" w:rsidRDefault="00E74B29" w:rsidP="00E74B29">
            <w:pPr>
              <w:rPr>
                <w:lang w:val="en-GB"/>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253FC6D" w14:textId="77777777" w:rsidR="00E74B29" w:rsidRPr="008F6C7E" w:rsidRDefault="00E74B29">
            <w:pPr>
              <w:rPr>
                <w:lang w:val="en-GB"/>
              </w:rPr>
            </w:pPr>
          </w:p>
        </w:tc>
        <w:tc>
          <w:tcPr>
            <w:tcW w:w="2158" w:type="dxa"/>
            <w:tcBorders>
              <w:left w:val="single" w:sz="18" w:space="0" w:color="476166" w:themeColor="accent1"/>
            </w:tcBorders>
          </w:tcPr>
          <w:p w14:paraId="3B078F3B" w14:textId="77777777" w:rsidR="00E74B29" w:rsidRPr="008F6C7E" w:rsidRDefault="00E74B29">
            <w:pPr>
              <w:rPr>
                <w:lang w:val="en-GB"/>
              </w:rPr>
            </w:pPr>
          </w:p>
        </w:tc>
      </w:tr>
      <w:tr w:rsidR="000E4641" w:rsidRPr="008F6C7E" w14:paraId="696BB2C0" w14:textId="77777777" w:rsidTr="00185F4A">
        <w:trPr>
          <w:trHeight w:val="4447"/>
        </w:trPr>
        <w:tc>
          <w:tcPr>
            <w:tcW w:w="2158" w:type="dxa"/>
            <w:vMerge w:val="restart"/>
            <w:tcBorders>
              <w:right w:val="single" w:sz="18" w:space="0" w:color="476166" w:themeColor="accent1"/>
            </w:tcBorders>
          </w:tcPr>
          <w:p w14:paraId="46905C52" w14:textId="77777777" w:rsidR="000E4641" w:rsidRPr="008F6C7E" w:rsidRDefault="000E4641">
            <w:pPr>
              <w:rPr>
                <w:lang w:val="en-GB"/>
              </w:rPr>
            </w:pPr>
          </w:p>
        </w:tc>
        <w:tc>
          <w:tcPr>
            <w:tcW w:w="542" w:type="dxa"/>
            <w:vMerge w:val="restart"/>
            <w:tcBorders>
              <w:left w:val="single" w:sz="18" w:space="0" w:color="476166" w:themeColor="accent1"/>
            </w:tcBorders>
            <w:shd w:val="clear" w:color="auto" w:fill="FFFFFF" w:themeFill="background1"/>
          </w:tcPr>
          <w:p w14:paraId="2B328D28" w14:textId="77777777" w:rsidR="000E4641" w:rsidRPr="008F6C7E" w:rsidRDefault="000E4641">
            <w:pPr>
              <w:rPr>
                <w:lang w:val="en-GB"/>
              </w:rPr>
            </w:pPr>
          </w:p>
        </w:tc>
        <w:tc>
          <w:tcPr>
            <w:tcW w:w="540" w:type="dxa"/>
            <w:shd w:val="clear" w:color="auto" w:fill="FFFFFF" w:themeFill="background1"/>
          </w:tcPr>
          <w:p w14:paraId="4D5E096D" w14:textId="77777777" w:rsidR="000E4641" w:rsidRPr="008F6C7E" w:rsidRDefault="000E4641">
            <w:pPr>
              <w:rPr>
                <w:lang w:val="en-GB"/>
              </w:rPr>
            </w:pPr>
          </w:p>
        </w:tc>
        <w:tc>
          <w:tcPr>
            <w:tcW w:w="4321" w:type="dxa"/>
            <w:gridSpan w:val="3"/>
            <w:shd w:val="clear" w:color="auto" w:fill="FFFFFF" w:themeFill="background1"/>
          </w:tcPr>
          <w:tbl>
            <w:tblPr>
              <w:tblW w:w="4264" w:type="dxa"/>
              <w:tblLayout w:type="fixed"/>
              <w:tblLook w:val="04A0" w:firstRow="1" w:lastRow="0" w:firstColumn="1" w:lastColumn="0" w:noHBand="0" w:noVBand="1"/>
            </w:tblPr>
            <w:tblGrid>
              <w:gridCol w:w="960"/>
              <w:gridCol w:w="1178"/>
              <w:gridCol w:w="2126"/>
            </w:tblGrid>
            <w:tr w:rsidR="0066215D" w:rsidRPr="0066215D" w14:paraId="7B18C581" w14:textId="77777777" w:rsidTr="008955B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96BAAD" w14:textId="77777777" w:rsidR="0066215D" w:rsidRPr="0066215D" w:rsidRDefault="0066215D" w:rsidP="0066215D">
                  <w:pPr>
                    <w:rPr>
                      <w:rFonts w:ascii="Calibri" w:eastAsia="Times New Roman" w:hAnsi="Calibri" w:cs="Calibri"/>
                      <w:color w:val="000000"/>
                      <w:sz w:val="22"/>
                      <w:szCs w:val="22"/>
                      <w:lang w:val="en-GB" w:eastAsia="en-GB"/>
                    </w:rPr>
                  </w:pPr>
                  <w:proofErr w:type="spellStart"/>
                  <w:r w:rsidRPr="0066215D">
                    <w:rPr>
                      <w:rFonts w:ascii="Calibri" w:eastAsia="Times New Roman" w:hAnsi="Calibri" w:cs="Calibri"/>
                      <w:color w:val="000000"/>
                      <w:sz w:val="22"/>
                      <w:szCs w:val="22"/>
                      <w:lang w:val="en-GB" w:eastAsia="en-GB"/>
                    </w:rPr>
                    <w:t>S.No</w:t>
                  </w:r>
                  <w:proofErr w:type="spellEnd"/>
                </w:p>
              </w:tc>
              <w:tc>
                <w:tcPr>
                  <w:tcW w:w="1178" w:type="dxa"/>
                  <w:tcBorders>
                    <w:top w:val="single" w:sz="4" w:space="0" w:color="auto"/>
                    <w:left w:val="nil"/>
                    <w:bottom w:val="single" w:sz="4" w:space="0" w:color="auto"/>
                    <w:right w:val="single" w:sz="4" w:space="0" w:color="auto"/>
                  </w:tcBorders>
                  <w:shd w:val="clear" w:color="auto" w:fill="auto"/>
                  <w:noWrap/>
                  <w:vAlign w:val="bottom"/>
                  <w:hideMark/>
                </w:tcPr>
                <w:p w14:paraId="2A844AA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Particular</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3031A1C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Page number</w:t>
                  </w:r>
                </w:p>
              </w:tc>
            </w:tr>
            <w:tr w:rsidR="0066215D" w:rsidRPr="0066215D" w14:paraId="345CCCD4"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5DE120"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92347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FF3504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A1B4E28"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2AAAAB"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AE2512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07509972" w14:textId="33EDEF6C" w:rsidR="0066215D" w:rsidRPr="0066215D" w:rsidRDefault="0066215D" w:rsidP="0066215D">
                  <w:pPr>
                    <w:rPr>
                      <w:rFonts w:ascii="Calibri" w:eastAsia="Times New Roman" w:hAnsi="Calibri" w:cs="Calibri"/>
                      <w:color w:val="000000"/>
                      <w:sz w:val="22"/>
                      <w:szCs w:val="22"/>
                      <w:lang w:val="en-GB" w:eastAsia="en-GB"/>
                    </w:rPr>
                  </w:pPr>
                </w:p>
              </w:tc>
            </w:tr>
            <w:tr w:rsidR="0066215D" w:rsidRPr="0066215D" w14:paraId="3202065A"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9220A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4FBBBD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862667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488AF45"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BA6EB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1536D31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34C63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81E1339"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B8D13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F4015EF"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96469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C7313C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D456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31123822"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2300456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FD9E65B"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C981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E73E99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FD4C017"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3837884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670D2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7D70275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52A2522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382756"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72DB6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62583504"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CF6CD8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20C561C"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49DF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922CD4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37299A2C"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0781BE70"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505EFE"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2C59028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6DC3B19D"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53024F1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737F78"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44EDDB96"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740DDDC9"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r w:rsidR="0066215D" w:rsidRPr="0066215D" w14:paraId="2C607F9F" w14:textId="77777777" w:rsidTr="008955B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A22FB5"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1178" w:type="dxa"/>
                  <w:tcBorders>
                    <w:top w:val="nil"/>
                    <w:left w:val="nil"/>
                    <w:bottom w:val="single" w:sz="4" w:space="0" w:color="auto"/>
                    <w:right w:val="single" w:sz="4" w:space="0" w:color="auto"/>
                  </w:tcBorders>
                  <w:shd w:val="clear" w:color="auto" w:fill="auto"/>
                  <w:noWrap/>
                  <w:vAlign w:val="bottom"/>
                  <w:hideMark/>
                </w:tcPr>
                <w:p w14:paraId="5B0CE541"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c>
                <w:tcPr>
                  <w:tcW w:w="2126" w:type="dxa"/>
                  <w:tcBorders>
                    <w:top w:val="nil"/>
                    <w:left w:val="nil"/>
                    <w:bottom w:val="single" w:sz="4" w:space="0" w:color="auto"/>
                    <w:right w:val="single" w:sz="4" w:space="0" w:color="auto"/>
                  </w:tcBorders>
                  <w:shd w:val="clear" w:color="auto" w:fill="auto"/>
                  <w:noWrap/>
                  <w:vAlign w:val="bottom"/>
                  <w:hideMark/>
                </w:tcPr>
                <w:p w14:paraId="18C3D8CA" w14:textId="77777777" w:rsidR="0066215D" w:rsidRPr="0066215D" w:rsidRDefault="0066215D" w:rsidP="0066215D">
                  <w:pPr>
                    <w:rPr>
                      <w:rFonts w:ascii="Calibri" w:eastAsia="Times New Roman" w:hAnsi="Calibri" w:cs="Calibri"/>
                      <w:color w:val="000000"/>
                      <w:sz w:val="22"/>
                      <w:szCs w:val="22"/>
                      <w:lang w:val="en-GB" w:eastAsia="en-GB"/>
                    </w:rPr>
                  </w:pPr>
                  <w:r w:rsidRPr="0066215D">
                    <w:rPr>
                      <w:rFonts w:ascii="Calibri" w:eastAsia="Times New Roman" w:hAnsi="Calibri" w:cs="Calibri"/>
                      <w:color w:val="000000"/>
                      <w:sz w:val="22"/>
                      <w:szCs w:val="22"/>
                      <w:lang w:val="en-GB" w:eastAsia="en-GB"/>
                    </w:rPr>
                    <w:t> </w:t>
                  </w:r>
                </w:p>
              </w:tc>
            </w:tr>
          </w:tbl>
          <w:p w14:paraId="27E48925" w14:textId="77777777" w:rsidR="000E4641" w:rsidRPr="008F6C7E" w:rsidRDefault="000E4641" w:rsidP="006A6883">
            <w:pPr>
              <w:pStyle w:val="Text"/>
              <w:rPr>
                <w:lang w:val="en-GB"/>
              </w:rPr>
            </w:pPr>
          </w:p>
        </w:tc>
        <w:tc>
          <w:tcPr>
            <w:tcW w:w="540" w:type="dxa"/>
            <w:shd w:val="clear" w:color="auto" w:fill="FFFFFF" w:themeFill="background1"/>
          </w:tcPr>
          <w:p w14:paraId="056E19E0" w14:textId="77777777" w:rsidR="000E4641" w:rsidRPr="008F6C7E" w:rsidRDefault="000E4641">
            <w:pPr>
              <w:rPr>
                <w:rFonts w:ascii="Georgia" w:hAnsi="Georgia"/>
                <w:sz w:val="28"/>
                <w:szCs w:val="28"/>
                <w:lang w:val="en-GB"/>
              </w:rPr>
            </w:pPr>
          </w:p>
        </w:tc>
        <w:tc>
          <w:tcPr>
            <w:tcW w:w="540" w:type="dxa"/>
            <w:vMerge w:val="restart"/>
            <w:tcBorders>
              <w:right w:val="single" w:sz="18" w:space="0" w:color="476166" w:themeColor="accent1"/>
            </w:tcBorders>
            <w:shd w:val="clear" w:color="auto" w:fill="FFFFFF" w:themeFill="background1"/>
          </w:tcPr>
          <w:p w14:paraId="6BE35A26" w14:textId="77777777" w:rsidR="000E4641" w:rsidRPr="008F6C7E" w:rsidRDefault="000E4641">
            <w:pPr>
              <w:rPr>
                <w:rFonts w:ascii="Georgia" w:hAnsi="Georgia"/>
                <w:sz w:val="28"/>
                <w:szCs w:val="28"/>
                <w:lang w:val="en-GB"/>
              </w:rPr>
            </w:pPr>
          </w:p>
        </w:tc>
        <w:tc>
          <w:tcPr>
            <w:tcW w:w="2158" w:type="dxa"/>
            <w:vMerge w:val="restart"/>
            <w:tcBorders>
              <w:left w:val="single" w:sz="18" w:space="0" w:color="476166" w:themeColor="accent1"/>
            </w:tcBorders>
          </w:tcPr>
          <w:p w14:paraId="0C06515A" w14:textId="77777777" w:rsidR="000E4641" w:rsidRPr="008F6C7E" w:rsidRDefault="000E4641">
            <w:pPr>
              <w:rPr>
                <w:lang w:val="en-GB"/>
              </w:rPr>
            </w:pPr>
          </w:p>
        </w:tc>
      </w:tr>
      <w:tr w:rsidR="000E4641" w:rsidRPr="008F6C7E" w14:paraId="163D4E07" w14:textId="77777777" w:rsidTr="00185F4A">
        <w:trPr>
          <w:trHeight w:val="1008"/>
        </w:trPr>
        <w:tc>
          <w:tcPr>
            <w:tcW w:w="2158" w:type="dxa"/>
            <w:vMerge/>
            <w:tcBorders>
              <w:right w:val="single" w:sz="18" w:space="0" w:color="476166" w:themeColor="accent1"/>
            </w:tcBorders>
          </w:tcPr>
          <w:p w14:paraId="63B54D69" w14:textId="77777777" w:rsidR="000E4641" w:rsidRPr="008F6C7E" w:rsidRDefault="000E4641">
            <w:pPr>
              <w:rPr>
                <w:lang w:val="en-GB"/>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3D6790EF" w14:textId="77777777" w:rsidR="000E4641" w:rsidRPr="008F6C7E" w:rsidRDefault="000E4641">
            <w:pPr>
              <w:rPr>
                <w:lang w:val="en-GB"/>
              </w:rPr>
            </w:pPr>
          </w:p>
        </w:tc>
        <w:tc>
          <w:tcPr>
            <w:tcW w:w="5401" w:type="dxa"/>
            <w:gridSpan w:val="5"/>
            <w:vMerge w:val="restart"/>
            <w:shd w:val="clear" w:color="auto" w:fill="FFFFFF" w:themeFill="background1"/>
          </w:tcPr>
          <w:p w14:paraId="492FE7DB" w14:textId="77777777" w:rsidR="000E4641" w:rsidRPr="008F6C7E" w:rsidRDefault="000E4641">
            <w:pPr>
              <w:rPr>
                <w:rFonts w:ascii="Georgia" w:hAnsi="Georgia"/>
                <w:sz w:val="28"/>
                <w:szCs w:val="28"/>
                <w:lang w:val="en-GB"/>
              </w:rPr>
            </w:pPr>
            <w:r w:rsidRPr="008F6C7E">
              <w:rPr>
                <w:noProof/>
                <w:lang w:val="en-GB" w:bidi="en-GB"/>
              </w:rPr>
              <w:drawing>
                <wp:inline distT="0" distB="0" distL="0" distR="0" wp14:anchorId="0C49B164" wp14:editId="0226F05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DDE9DE4" w14:textId="77777777" w:rsidR="000E4641" w:rsidRPr="008F6C7E" w:rsidRDefault="000E4641">
            <w:pPr>
              <w:rPr>
                <w:rFonts w:ascii="Georgia" w:hAnsi="Georgia"/>
                <w:sz w:val="28"/>
                <w:szCs w:val="28"/>
                <w:lang w:val="en-GB"/>
              </w:rPr>
            </w:pPr>
          </w:p>
        </w:tc>
        <w:tc>
          <w:tcPr>
            <w:tcW w:w="2158" w:type="dxa"/>
            <w:vMerge/>
            <w:tcBorders>
              <w:left w:val="single" w:sz="18" w:space="0" w:color="476166" w:themeColor="accent1"/>
            </w:tcBorders>
          </w:tcPr>
          <w:p w14:paraId="705C0BCB" w14:textId="77777777" w:rsidR="000E4641" w:rsidRPr="008F6C7E" w:rsidRDefault="000E4641">
            <w:pPr>
              <w:rPr>
                <w:lang w:val="en-GB"/>
              </w:rPr>
            </w:pPr>
          </w:p>
        </w:tc>
      </w:tr>
      <w:tr w:rsidR="000E4641" w:rsidRPr="008F6C7E" w14:paraId="26137144" w14:textId="77777777" w:rsidTr="00185F4A">
        <w:trPr>
          <w:trHeight w:val="1728"/>
        </w:trPr>
        <w:tc>
          <w:tcPr>
            <w:tcW w:w="2158" w:type="dxa"/>
            <w:vMerge w:val="restart"/>
          </w:tcPr>
          <w:p w14:paraId="48E72FF2" w14:textId="77777777" w:rsidR="000E4641" w:rsidRPr="008F6C7E" w:rsidRDefault="000E4641">
            <w:pPr>
              <w:rPr>
                <w:lang w:val="en-GB"/>
              </w:rPr>
            </w:pPr>
          </w:p>
        </w:tc>
        <w:tc>
          <w:tcPr>
            <w:tcW w:w="542" w:type="dxa"/>
            <w:tcBorders>
              <w:top w:val="single" w:sz="18" w:space="0" w:color="476166" w:themeColor="accent1"/>
            </w:tcBorders>
          </w:tcPr>
          <w:p w14:paraId="682722BD" w14:textId="77777777" w:rsidR="000E4641" w:rsidRPr="008F6C7E" w:rsidRDefault="000E4641" w:rsidP="00E74B29">
            <w:pPr>
              <w:jc w:val="center"/>
              <w:rPr>
                <w:lang w:val="en-GB"/>
              </w:rPr>
            </w:pPr>
          </w:p>
        </w:tc>
        <w:tc>
          <w:tcPr>
            <w:tcW w:w="5401" w:type="dxa"/>
            <w:gridSpan w:val="5"/>
            <w:vMerge/>
          </w:tcPr>
          <w:p w14:paraId="406CA5F8" w14:textId="77777777" w:rsidR="000E4641" w:rsidRPr="008F6C7E" w:rsidRDefault="000E4641" w:rsidP="00E74B29">
            <w:pPr>
              <w:jc w:val="center"/>
              <w:rPr>
                <w:lang w:val="en-GB"/>
              </w:rPr>
            </w:pPr>
          </w:p>
        </w:tc>
        <w:tc>
          <w:tcPr>
            <w:tcW w:w="540" w:type="dxa"/>
            <w:tcBorders>
              <w:top w:val="single" w:sz="18" w:space="0" w:color="476166" w:themeColor="accent1"/>
            </w:tcBorders>
          </w:tcPr>
          <w:p w14:paraId="2327F7DB" w14:textId="77777777" w:rsidR="000E4641" w:rsidRPr="008F6C7E" w:rsidRDefault="000E4641" w:rsidP="00E74B29">
            <w:pPr>
              <w:jc w:val="center"/>
              <w:rPr>
                <w:lang w:val="en-GB"/>
              </w:rPr>
            </w:pPr>
          </w:p>
        </w:tc>
        <w:tc>
          <w:tcPr>
            <w:tcW w:w="2158" w:type="dxa"/>
            <w:vMerge w:val="restart"/>
          </w:tcPr>
          <w:p w14:paraId="4F5C6174" w14:textId="77777777" w:rsidR="000E4641" w:rsidRPr="008F6C7E" w:rsidRDefault="000E4641">
            <w:pPr>
              <w:rPr>
                <w:lang w:val="en-GB"/>
              </w:rPr>
            </w:pPr>
          </w:p>
        </w:tc>
      </w:tr>
      <w:tr w:rsidR="000E4641" w:rsidRPr="008F6C7E" w14:paraId="0F1378DA" w14:textId="77777777" w:rsidTr="00185F4A">
        <w:trPr>
          <w:trHeight w:val="1728"/>
        </w:trPr>
        <w:tc>
          <w:tcPr>
            <w:tcW w:w="2158" w:type="dxa"/>
            <w:vMerge/>
          </w:tcPr>
          <w:p w14:paraId="52ECF42D" w14:textId="77777777" w:rsidR="000E4641" w:rsidRPr="008F6C7E" w:rsidRDefault="000E4641">
            <w:pPr>
              <w:rPr>
                <w:lang w:val="en-GB"/>
              </w:rPr>
            </w:pPr>
          </w:p>
        </w:tc>
        <w:tc>
          <w:tcPr>
            <w:tcW w:w="542" w:type="dxa"/>
          </w:tcPr>
          <w:p w14:paraId="67603E35" w14:textId="77777777" w:rsidR="000E4641" w:rsidRPr="008F6C7E" w:rsidRDefault="000E4641" w:rsidP="00E74B29">
            <w:pPr>
              <w:jc w:val="center"/>
              <w:rPr>
                <w:lang w:val="en-GB"/>
              </w:rPr>
            </w:pPr>
          </w:p>
        </w:tc>
        <w:tc>
          <w:tcPr>
            <w:tcW w:w="5401" w:type="dxa"/>
            <w:gridSpan w:val="5"/>
            <w:vMerge/>
          </w:tcPr>
          <w:p w14:paraId="723F6B9D" w14:textId="77777777" w:rsidR="000E4641" w:rsidRPr="008F6C7E" w:rsidRDefault="000E4641" w:rsidP="00E74B29">
            <w:pPr>
              <w:jc w:val="center"/>
              <w:rPr>
                <w:lang w:val="en-GB"/>
              </w:rPr>
            </w:pPr>
          </w:p>
        </w:tc>
        <w:tc>
          <w:tcPr>
            <w:tcW w:w="540" w:type="dxa"/>
          </w:tcPr>
          <w:p w14:paraId="0610699D" w14:textId="77777777" w:rsidR="000E4641" w:rsidRPr="008F6C7E" w:rsidRDefault="000E4641" w:rsidP="00E74B29">
            <w:pPr>
              <w:jc w:val="center"/>
              <w:rPr>
                <w:lang w:val="en-GB"/>
              </w:rPr>
            </w:pPr>
          </w:p>
        </w:tc>
        <w:tc>
          <w:tcPr>
            <w:tcW w:w="2158" w:type="dxa"/>
            <w:vMerge/>
          </w:tcPr>
          <w:p w14:paraId="3EB05E03" w14:textId="77777777" w:rsidR="000E4641" w:rsidRPr="008F6C7E" w:rsidRDefault="000E4641">
            <w:pPr>
              <w:rPr>
                <w:lang w:val="en-GB"/>
              </w:rPr>
            </w:pPr>
          </w:p>
        </w:tc>
      </w:tr>
    </w:tbl>
    <w:p w14:paraId="790FFBEA" w14:textId="77777777" w:rsidR="002D2200" w:rsidRPr="008F6C7E" w:rsidRDefault="002D2200">
      <w:pPr>
        <w:rPr>
          <w:lang w:val="en-GB"/>
        </w:rPr>
      </w:pPr>
    </w:p>
    <w:p w14:paraId="75402D1A" w14:textId="77777777" w:rsidR="00E74B29" w:rsidRPr="008F6C7E" w:rsidRDefault="000E4641" w:rsidP="0048120C">
      <w:pPr>
        <w:pStyle w:val="GraphicAnchor"/>
        <w:rPr>
          <w:lang w:val="en-GB"/>
        </w:rPr>
      </w:pPr>
      <w:r w:rsidRPr="008F6C7E">
        <w:rPr>
          <w:noProof/>
          <w:lang w:val="en-GB" w:bidi="en-GB"/>
        </w:rPr>
        <w:drawing>
          <wp:anchor distT="0" distB="0" distL="114300" distR="114300" simplePos="0" relativeHeight="251662336" behindDoc="1" locked="0" layoutInCell="1" allowOverlap="1" wp14:anchorId="2AE011FA" wp14:editId="711E76C4">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rsidRPr="008F6C7E" w14:paraId="00D85128" w14:textId="77777777" w:rsidTr="002F7BF1">
        <w:trPr>
          <w:trHeight w:val="2537"/>
        </w:trPr>
        <w:tc>
          <w:tcPr>
            <w:tcW w:w="2158" w:type="dxa"/>
          </w:tcPr>
          <w:p w14:paraId="3A0F2A45" w14:textId="77777777" w:rsidR="0048120C" w:rsidRPr="008F6C7E" w:rsidRDefault="0048120C">
            <w:pPr>
              <w:rPr>
                <w:lang w:val="en-GB"/>
              </w:rPr>
            </w:pPr>
          </w:p>
        </w:tc>
        <w:tc>
          <w:tcPr>
            <w:tcW w:w="2158" w:type="dxa"/>
            <w:tcBorders>
              <w:bottom w:val="single" w:sz="18" w:space="0" w:color="476166" w:themeColor="accent1"/>
            </w:tcBorders>
          </w:tcPr>
          <w:p w14:paraId="72D55B3A" w14:textId="77777777" w:rsidR="0048120C" w:rsidRPr="008F6C7E" w:rsidRDefault="0048120C">
            <w:pPr>
              <w:rPr>
                <w:lang w:val="en-GB"/>
              </w:rPr>
            </w:pPr>
          </w:p>
        </w:tc>
        <w:tc>
          <w:tcPr>
            <w:tcW w:w="2158" w:type="dxa"/>
            <w:tcBorders>
              <w:bottom w:val="single" w:sz="18" w:space="0" w:color="476166" w:themeColor="accent1"/>
            </w:tcBorders>
          </w:tcPr>
          <w:p w14:paraId="7E19A8D1" w14:textId="77777777" w:rsidR="0048120C" w:rsidRPr="008F6C7E" w:rsidRDefault="0048120C">
            <w:pPr>
              <w:rPr>
                <w:lang w:val="en-GB"/>
              </w:rPr>
            </w:pPr>
          </w:p>
        </w:tc>
        <w:tc>
          <w:tcPr>
            <w:tcW w:w="2158" w:type="dxa"/>
            <w:tcBorders>
              <w:bottom w:val="single" w:sz="18" w:space="0" w:color="476166" w:themeColor="accent1"/>
            </w:tcBorders>
          </w:tcPr>
          <w:p w14:paraId="396E57BB" w14:textId="77777777" w:rsidR="0048120C" w:rsidRPr="008F6C7E" w:rsidRDefault="0048120C">
            <w:pPr>
              <w:rPr>
                <w:lang w:val="en-GB"/>
              </w:rPr>
            </w:pPr>
          </w:p>
        </w:tc>
        <w:tc>
          <w:tcPr>
            <w:tcW w:w="2158" w:type="dxa"/>
          </w:tcPr>
          <w:p w14:paraId="592879DF" w14:textId="77777777" w:rsidR="0048120C" w:rsidRPr="008F6C7E" w:rsidRDefault="0048120C">
            <w:pPr>
              <w:rPr>
                <w:lang w:val="en-GB"/>
              </w:rPr>
            </w:pPr>
          </w:p>
        </w:tc>
      </w:tr>
      <w:tr w:rsidR="0048120C" w:rsidRPr="008F6C7E" w14:paraId="7780F196" w14:textId="77777777" w:rsidTr="002F7BF1">
        <w:trPr>
          <w:trHeight w:val="800"/>
        </w:trPr>
        <w:tc>
          <w:tcPr>
            <w:tcW w:w="2158" w:type="dxa"/>
            <w:tcBorders>
              <w:right w:val="single" w:sz="18" w:space="0" w:color="476166" w:themeColor="accent1"/>
            </w:tcBorders>
          </w:tcPr>
          <w:p w14:paraId="05AE29A7" w14:textId="77777777" w:rsidR="0048120C" w:rsidRPr="008F6C7E" w:rsidRDefault="0048120C">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5808F0A" w14:textId="06B3EC67" w:rsidR="0048120C" w:rsidRPr="008F6C7E" w:rsidRDefault="002F7BF1" w:rsidP="00837914">
            <w:pPr>
              <w:pStyle w:val="Heading4"/>
              <w:rPr>
                <w:lang w:val="en-GB"/>
              </w:rPr>
            </w:pPr>
            <w:r>
              <w:rPr>
                <w:lang w:val="en-GB"/>
              </w:rPr>
              <w:t>Task1:Policies and Procedures</w:t>
            </w:r>
          </w:p>
        </w:tc>
        <w:tc>
          <w:tcPr>
            <w:tcW w:w="2158" w:type="dxa"/>
            <w:tcBorders>
              <w:left w:val="single" w:sz="18" w:space="0" w:color="476166" w:themeColor="accent1"/>
            </w:tcBorders>
          </w:tcPr>
          <w:p w14:paraId="2FFC276B" w14:textId="77777777" w:rsidR="0048120C" w:rsidRPr="008F6C7E" w:rsidRDefault="0048120C">
            <w:pPr>
              <w:rPr>
                <w:lang w:val="en-GB"/>
              </w:rPr>
            </w:pPr>
          </w:p>
        </w:tc>
      </w:tr>
      <w:tr w:rsidR="0048120C" w:rsidRPr="008F6C7E" w14:paraId="2A0E3BD7" w14:textId="77777777" w:rsidTr="002F7BF1">
        <w:tc>
          <w:tcPr>
            <w:tcW w:w="2158" w:type="dxa"/>
          </w:tcPr>
          <w:p w14:paraId="28C0FB55" w14:textId="77777777" w:rsidR="0048120C" w:rsidRPr="008F6C7E" w:rsidRDefault="0048120C">
            <w:pPr>
              <w:rPr>
                <w:lang w:val="en-GB"/>
              </w:rPr>
            </w:pPr>
          </w:p>
        </w:tc>
        <w:tc>
          <w:tcPr>
            <w:tcW w:w="2158" w:type="dxa"/>
            <w:tcBorders>
              <w:top w:val="single" w:sz="18" w:space="0" w:color="476166" w:themeColor="accent1"/>
            </w:tcBorders>
          </w:tcPr>
          <w:p w14:paraId="0E76BED4" w14:textId="77777777" w:rsidR="0048120C" w:rsidRPr="008F6C7E" w:rsidRDefault="0048120C">
            <w:pPr>
              <w:rPr>
                <w:lang w:val="en-GB"/>
              </w:rPr>
            </w:pPr>
          </w:p>
        </w:tc>
        <w:tc>
          <w:tcPr>
            <w:tcW w:w="2158" w:type="dxa"/>
            <w:tcBorders>
              <w:top w:val="single" w:sz="18" w:space="0" w:color="476166" w:themeColor="accent1"/>
            </w:tcBorders>
          </w:tcPr>
          <w:p w14:paraId="7C838169" w14:textId="77777777" w:rsidR="0048120C" w:rsidRPr="008F6C7E" w:rsidRDefault="0048120C">
            <w:pPr>
              <w:rPr>
                <w:lang w:val="en-GB"/>
              </w:rPr>
            </w:pPr>
          </w:p>
        </w:tc>
        <w:tc>
          <w:tcPr>
            <w:tcW w:w="2158" w:type="dxa"/>
            <w:tcBorders>
              <w:top w:val="single" w:sz="18" w:space="0" w:color="476166" w:themeColor="accent1"/>
            </w:tcBorders>
          </w:tcPr>
          <w:p w14:paraId="5C089466" w14:textId="77777777" w:rsidR="0048120C" w:rsidRPr="008F6C7E" w:rsidRDefault="0048120C">
            <w:pPr>
              <w:rPr>
                <w:lang w:val="en-GB"/>
              </w:rPr>
            </w:pPr>
          </w:p>
        </w:tc>
        <w:tc>
          <w:tcPr>
            <w:tcW w:w="2158" w:type="dxa"/>
          </w:tcPr>
          <w:p w14:paraId="5032059D" w14:textId="77777777" w:rsidR="0048120C" w:rsidRPr="008F6C7E" w:rsidRDefault="0048120C">
            <w:pPr>
              <w:rPr>
                <w:lang w:val="en-GB"/>
              </w:rPr>
            </w:pPr>
          </w:p>
        </w:tc>
      </w:tr>
    </w:tbl>
    <w:p w14:paraId="0180D5BF" w14:textId="77777777" w:rsidR="008955B1" w:rsidRDefault="008955B1" w:rsidP="006A6883">
      <w:pPr>
        <w:rPr>
          <w:lang w:val="en-GB"/>
        </w:rPr>
      </w:pPr>
    </w:p>
    <w:p w14:paraId="510FDF1B" w14:textId="77777777" w:rsidR="008955B1" w:rsidRDefault="008955B1" w:rsidP="006A6883">
      <w:pPr>
        <w:rPr>
          <w:lang w:val="en-GB"/>
        </w:rPr>
      </w:pPr>
    </w:p>
    <w:p w14:paraId="30B0765B" w14:textId="77777777" w:rsidR="008955B1" w:rsidRDefault="008955B1" w:rsidP="006A6883">
      <w:pPr>
        <w:rPr>
          <w:lang w:val="en-GB"/>
        </w:rPr>
      </w:pPr>
    </w:p>
    <w:p w14:paraId="6DC43C84" w14:textId="77777777" w:rsidR="008955B1" w:rsidRDefault="008955B1" w:rsidP="006A6883">
      <w:pPr>
        <w:rPr>
          <w:lang w:val="en-GB"/>
        </w:rPr>
      </w:pPr>
    </w:p>
    <w:p w14:paraId="27669024" w14:textId="77777777" w:rsidR="008955B1" w:rsidRDefault="008955B1" w:rsidP="006A6883">
      <w:pPr>
        <w:rPr>
          <w:lang w:val="en-GB"/>
        </w:rPr>
      </w:pPr>
    </w:p>
    <w:p w14:paraId="3C51D0C3" w14:textId="77777777" w:rsidR="008955B1" w:rsidRDefault="008955B1" w:rsidP="006A6883">
      <w:pPr>
        <w:rPr>
          <w:lang w:val="en-GB"/>
        </w:rPr>
      </w:pPr>
    </w:p>
    <w:p w14:paraId="2935B26A" w14:textId="77777777" w:rsidR="008955B1" w:rsidRDefault="008955B1" w:rsidP="006A6883">
      <w:pPr>
        <w:rPr>
          <w:lang w:val="en-GB"/>
        </w:rPr>
      </w:pPr>
    </w:p>
    <w:p w14:paraId="01790A63" w14:textId="77777777" w:rsidR="008955B1" w:rsidRDefault="008955B1" w:rsidP="006A6883">
      <w:pPr>
        <w:rPr>
          <w:lang w:val="en-GB"/>
        </w:rPr>
      </w:pPr>
    </w:p>
    <w:p w14:paraId="01F6E139" w14:textId="77777777" w:rsidR="008955B1" w:rsidRDefault="008955B1" w:rsidP="006A6883">
      <w:pPr>
        <w:rPr>
          <w:lang w:val="en-GB"/>
        </w:rPr>
      </w:pPr>
    </w:p>
    <w:p w14:paraId="47957471" w14:textId="77777777" w:rsidR="008955B1" w:rsidRDefault="008955B1" w:rsidP="006A6883">
      <w:pPr>
        <w:rPr>
          <w:lang w:val="en-GB"/>
        </w:rPr>
      </w:pPr>
    </w:p>
    <w:p w14:paraId="77C97734" w14:textId="77777777" w:rsidR="008955B1" w:rsidRDefault="008955B1" w:rsidP="006A6883">
      <w:pPr>
        <w:rPr>
          <w:lang w:val="en-GB"/>
        </w:rPr>
      </w:pPr>
    </w:p>
    <w:p w14:paraId="1A4B1E29" w14:textId="77777777" w:rsidR="008955B1" w:rsidRDefault="008955B1" w:rsidP="006A6883">
      <w:pPr>
        <w:rPr>
          <w:lang w:val="en-GB"/>
        </w:rPr>
      </w:pPr>
    </w:p>
    <w:p w14:paraId="388BBB0A" w14:textId="77777777" w:rsidR="008955B1" w:rsidRDefault="008955B1" w:rsidP="006A6883">
      <w:pPr>
        <w:rPr>
          <w:lang w:val="en-GB"/>
        </w:rPr>
      </w:pPr>
    </w:p>
    <w:p w14:paraId="227B90B6" w14:textId="77777777" w:rsidR="008955B1" w:rsidRDefault="008955B1" w:rsidP="006A6883">
      <w:pPr>
        <w:rPr>
          <w:lang w:val="en-GB"/>
        </w:rPr>
      </w:pPr>
    </w:p>
    <w:p w14:paraId="26D01CEA" w14:textId="77777777" w:rsidR="008955B1" w:rsidRDefault="008955B1" w:rsidP="006A6883">
      <w:pPr>
        <w:rPr>
          <w:lang w:val="en-GB"/>
        </w:rPr>
      </w:pPr>
    </w:p>
    <w:p w14:paraId="18132F26" w14:textId="77777777" w:rsidR="008955B1" w:rsidRDefault="008955B1" w:rsidP="006A6883">
      <w:pPr>
        <w:rPr>
          <w:lang w:val="en-GB"/>
        </w:rPr>
      </w:pPr>
    </w:p>
    <w:p w14:paraId="4E33AC11" w14:textId="77777777" w:rsidR="008955B1" w:rsidRDefault="008955B1" w:rsidP="006A6883">
      <w:pPr>
        <w:rPr>
          <w:lang w:val="en-GB"/>
        </w:rPr>
      </w:pPr>
    </w:p>
    <w:p w14:paraId="1C76A12D" w14:textId="77777777" w:rsidR="008955B1" w:rsidRDefault="008955B1" w:rsidP="006A6883">
      <w:pPr>
        <w:rPr>
          <w:lang w:val="en-GB"/>
        </w:rPr>
      </w:pPr>
    </w:p>
    <w:p w14:paraId="61BBDE0C" w14:textId="77777777" w:rsidR="008955B1" w:rsidRDefault="008955B1" w:rsidP="006A6883">
      <w:pPr>
        <w:rPr>
          <w:lang w:val="en-GB"/>
        </w:rPr>
      </w:pPr>
    </w:p>
    <w:p w14:paraId="2E18CAB3" w14:textId="77777777" w:rsidR="008955B1" w:rsidRDefault="008955B1" w:rsidP="006A6883">
      <w:pPr>
        <w:rPr>
          <w:lang w:val="en-GB"/>
        </w:rPr>
      </w:pPr>
    </w:p>
    <w:p w14:paraId="0F53BC5C" w14:textId="77777777" w:rsidR="008955B1" w:rsidRDefault="008955B1" w:rsidP="006A6883">
      <w:pPr>
        <w:rPr>
          <w:lang w:val="en-GB"/>
        </w:rPr>
      </w:pPr>
    </w:p>
    <w:p w14:paraId="02871CCC" w14:textId="77777777" w:rsidR="008955B1" w:rsidRDefault="008955B1" w:rsidP="006A6883">
      <w:pPr>
        <w:rPr>
          <w:lang w:val="en-GB"/>
        </w:rPr>
      </w:pPr>
    </w:p>
    <w:p w14:paraId="05F15823" w14:textId="77777777" w:rsidR="008955B1" w:rsidRDefault="008955B1" w:rsidP="006A6883">
      <w:pPr>
        <w:rPr>
          <w:lang w:val="en-GB"/>
        </w:rPr>
      </w:pPr>
    </w:p>
    <w:p w14:paraId="196B9D74" w14:textId="77777777" w:rsidR="008955B1" w:rsidRDefault="008955B1" w:rsidP="006A6883">
      <w:pPr>
        <w:rPr>
          <w:lang w:val="en-GB"/>
        </w:rPr>
      </w:pPr>
    </w:p>
    <w:p w14:paraId="77218A5F" w14:textId="77777777" w:rsidR="008955B1" w:rsidRDefault="008955B1" w:rsidP="006A6883">
      <w:pPr>
        <w:rPr>
          <w:lang w:val="en-GB"/>
        </w:rPr>
      </w:pPr>
    </w:p>
    <w:p w14:paraId="3DAE6C60" w14:textId="77777777" w:rsidR="008955B1" w:rsidRDefault="008955B1" w:rsidP="006A6883">
      <w:pPr>
        <w:rPr>
          <w:lang w:val="en-GB"/>
        </w:rPr>
      </w:pPr>
    </w:p>
    <w:p w14:paraId="432B9E1D" w14:textId="77777777" w:rsidR="008955B1" w:rsidRDefault="008955B1" w:rsidP="006A6883">
      <w:pPr>
        <w:rPr>
          <w:lang w:val="en-GB"/>
        </w:rPr>
      </w:pPr>
    </w:p>
    <w:p w14:paraId="51B6C085" w14:textId="77777777" w:rsidR="008955B1" w:rsidRDefault="008955B1" w:rsidP="006A6883">
      <w:pPr>
        <w:rPr>
          <w:lang w:val="en-GB"/>
        </w:rPr>
      </w:pPr>
    </w:p>
    <w:p w14:paraId="27E83834" w14:textId="77777777" w:rsidR="008955B1" w:rsidRDefault="008955B1" w:rsidP="006A6883">
      <w:pPr>
        <w:rPr>
          <w:lang w:val="en-GB"/>
        </w:rPr>
      </w:pPr>
    </w:p>
    <w:p w14:paraId="10A0E420" w14:textId="77777777" w:rsidR="008955B1" w:rsidRDefault="008955B1" w:rsidP="006A6883">
      <w:pPr>
        <w:rPr>
          <w:lang w:val="en-GB"/>
        </w:rPr>
      </w:pPr>
    </w:p>
    <w:p w14:paraId="7E540270" w14:textId="77777777" w:rsidR="008955B1" w:rsidRDefault="008955B1" w:rsidP="006A6883">
      <w:pPr>
        <w:rPr>
          <w:lang w:val="en-GB"/>
        </w:rPr>
      </w:pPr>
    </w:p>
    <w:p w14:paraId="14203694" w14:textId="77777777" w:rsidR="008955B1" w:rsidRDefault="008955B1" w:rsidP="006A6883">
      <w:pPr>
        <w:rPr>
          <w:lang w:val="en-GB"/>
        </w:rPr>
      </w:pPr>
    </w:p>
    <w:p w14:paraId="044D33D2" w14:textId="77777777" w:rsidR="008955B1" w:rsidRDefault="008955B1" w:rsidP="006A6883">
      <w:pPr>
        <w:rPr>
          <w:lang w:val="en-GB"/>
        </w:rPr>
      </w:pPr>
    </w:p>
    <w:p w14:paraId="722FB9A7" w14:textId="77777777" w:rsidR="008955B1" w:rsidRDefault="008955B1" w:rsidP="006A6883">
      <w:pPr>
        <w:rPr>
          <w:lang w:val="en-GB"/>
        </w:rPr>
      </w:pPr>
    </w:p>
    <w:p w14:paraId="04604940" w14:textId="77777777" w:rsidR="008955B1" w:rsidRDefault="008955B1" w:rsidP="006A6883">
      <w:pPr>
        <w:rPr>
          <w:lang w:val="en-GB"/>
        </w:rPr>
      </w:pPr>
    </w:p>
    <w:p w14:paraId="3BCA9A9E" w14:textId="77777777" w:rsidR="008955B1" w:rsidRDefault="008955B1" w:rsidP="006A6883">
      <w:pPr>
        <w:rPr>
          <w:lang w:val="en-GB"/>
        </w:rPr>
      </w:pPr>
    </w:p>
    <w:p w14:paraId="4CB74706" w14:textId="77777777" w:rsidR="008955B1" w:rsidRDefault="008955B1" w:rsidP="006A6883">
      <w:pPr>
        <w:rPr>
          <w:lang w:val="en-GB"/>
        </w:rPr>
      </w:pPr>
    </w:p>
    <w:p w14:paraId="0033F598" w14:textId="77777777" w:rsidR="008955B1" w:rsidRDefault="008955B1" w:rsidP="006A6883">
      <w:pPr>
        <w:rPr>
          <w:lang w:val="en-GB"/>
        </w:rPr>
      </w:pPr>
    </w:p>
    <w:p w14:paraId="08C804E1" w14:textId="77777777" w:rsidR="008955B1" w:rsidRDefault="008955B1" w:rsidP="006A6883">
      <w:pPr>
        <w:rPr>
          <w:lang w:val="en-GB"/>
        </w:rPr>
      </w:pPr>
    </w:p>
    <w:p w14:paraId="07272BA1" w14:textId="64616E0E" w:rsidR="006A6883" w:rsidRDefault="006A6883" w:rsidP="006A6883">
      <w:pPr>
        <w:rPr>
          <w:lang w:val="en-GB"/>
        </w:rPr>
      </w:pPr>
      <w:r w:rsidRPr="006A6883">
        <w:rPr>
          <w:lang w:val="en-GB"/>
        </w:rPr>
        <w:t>When working with data, especially in contexts involving sensitive or personal information, it's crucial to adhere to a set of policies to ensure ethical, legal, and secure handling of the data. Here's an outline of some key policies that should be considered:</w:t>
      </w:r>
    </w:p>
    <w:p w14:paraId="41C531A9" w14:textId="77777777" w:rsidR="008955B1" w:rsidRPr="006A6883" w:rsidRDefault="008955B1" w:rsidP="006A6883">
      <w:pPr>
        <w:rPr>
          <w:lang w:val="en-GB"/>
        </w:rPr>
      </w:pPr>
    </w:p>
    <w:p w14:paraId="04C17657" w14:textId="77777777" w:rsidR="006A6883" w:rsidRPr="006A6883" w:rsidRDefault="006A6883" w:rsidP="006A6883">
      <w:pPr>
        <w:numPr>
          <w:ilvl w:val="0"/>
          <w:numId w:val="2"/>
        </w:numPr>
        <w:rPr>
          <w:lang w:val="en-GB"/>
        </w:rPr>
      </w:pPr>
      <w:r w:rsidRPr="006A6883">
        <w:rPr>
          <w:b/>
          <w:bCs/>
          <w:lang w:val="en-GB"/>
        </w:rPr>
        <w:t>Data Privacy Policy</w:t>
      </w:r>
      <w:r w:rsidRPr="006A6883">
        <w:rPr>
          <w:lang w:val="en-GB"/>
        </w:rPr>
        <w:t>:</w:t>
      </w:r>
    </w:p>
    <w:p w14:paraId="0CE59996" w14:textId="77777777" w:rsidR="006A6883" w:rsidRPr="006A6883" w:rsidRDefault="006A6883" w:rsidP="006A6883">
      <w:pPr>
        <w:numPr>
          <w:ilvl w:val="1"/>
          <w:numId w:val="2"/>
        </w:numPr>
        <w:rPr>
          <w:lang w:val="en-GB"/>
        </w:rPr>
      </w:pPr>
      <w:r w:rsidRPr="006A6883">
        <w:rPr>
          <w:lang w:val="en-GB"/>
        </w:rPr>
        <w:t>Clearly outline the types of data collected, including personally identifiable information (PII).</w:t>
      </w:r>
    </w:p>
    <w:p w14:paraId="5F41C8E3" w14:textId="77777777" w:rsidR="006A6883" w:rsidRPr="006A6883" w:rsidRDefault="006A6883" w:rsidP="006A6883">
      <w:pPr>
        <w:numPr>
          <w:ilvl w:val="1"/>
          <w:numId w:val="2"/>
        </w:numPr>
        <w:rPr>
          <w:lang w:val="en-GB"/>
        </w:rPr>
      </w:pPr>
      <w:r w:rsidRPr="006A6883">
        <w:rPr>
          <w:lang w:val="en-GB"/>
        </w:rPr>
        <w:t>Specify the purposes for which the data is collected and how it will be used.</w:t>
      </w:r>
    </w:p>
    <w:p w14:paraId="79C48B8C" w14:textId="77777777" w:rsidR="006A6883" w:rsidRPr="006A6883" w:rsidRDefault="006A6883" w:rsidP="006A6883">
      <w:pPr>
        <w:numPr>
          <w:ilvl w:val="1"/>
          <w:numId w:val="2"/>
        </w:numPr>
        <w:rPr>
          <w:lang w:val="en-GB"/>
        </w:rPr>
      </w:pPr>
      <w:r w:rsidRPr="006A6883">
        <w:rPr>
          <w:lang w:val="en-GB"/>
        </w:rPr>
        <w:t>Detail procedures for obtaining consent from individuals for data collection and processing.</w:t>
      </w:r>
    </w:p>
    <w:p w14:paraId="042A66F5" w14:textId="77777777" w:rsidR="006A6883" w:rsidRDefault="006A6883" w:rsidP="006A6883">
      <w:pPr>
        <w:numPr>
          <w:ilvl w:val="1"/>
          <w:numId w:val="2"/>
        </w:numPr>
        <w:rPr>
          <w:lang w:val="en-GB"/>
        </w:rPr>
      </w:pPr>
      <w:r w:rsidRPr="006A6883">
        <w:rPr>
          <w:lang w:val="en-GB"/>
        </w:rPr>
        <w:t>Define guidelines for data retention and deletion to ensure compliance with privacy regulations.</w:t>
      </w:r>
    </w:p>
    <w:p w14:paraId="6A43C5BC" w14:textId="77777777" w:rsidR="008955B1" w:rsidRPr="006A6883" w:rsidRDefault="008955B1" w:rsidP="008955B1">
      <w:pPr>
        <w:ind w:left="1440"/>
        <w:rPr>
          <w:lang w:val="en-GB"/>
        </w:rPr>
      </w:pPr>
    </w:p>
    <w:p w14:paraId="69BC8A76" w14:textId="77777777" w:rsidR="006A6883" w:rsidRPr="006A6883" w:rsidRDefault="006A6883" w:rsidP="006A6883">
      <w:pPr>
        <w:numPr>
          <w:ilvl w:val="0"/>
          <w:numId w:val="2"/>
        </w:numPr>
        <w:rPr>
          <w:lang w:val="en-GB"/>
        </w:rPr>
      </w:pPr>
      <w:r w:rsidRPr="006A6883">
        <w:rPr>
          <w:b/>
          <w:bCs/>
          <w:lang w:val="en-GB"/>
        </w:rPr>
        <w:t>Data Security Policy</w:t>
      </w:r>
      <w:r w:rsidRPr="006A6883">
        <w:rPr>
          <w:lang w:val="en-GB"/>
        </w:rPr>
        <w:t>:</w:t>
      </w:r>
    </w:p>
    <w:p w14:paraId="0118B952" w14:textId="77777777" w:rsidR="006A6883" w:rsidRPr="006A6883" w:rsidRDefault="006A6883" w:rsidP="006A6883">
      <w:pPr>
        <w:numPr>
          <w:ilvl w:val="1"/>
          <w:numId w:val="2"/>
        </w:numPr>
        <w:rPr>
          <w:lang w:val="en-GB"/>
        </w:rPr>
      </w:pPr>
      <w:r w:rsidRPr="006A6883">
        <w:rPr>
          <w:lang w:val="en-GB"/>
        </w:rPr>
        <w:t>Establish protocols for securing data against unauthorized access, disclosure, or alteration.</w:t>
      </w:r>
    </w:p>
    <w:p w14:paraId="2C8A3A35" w14:textId="77777777" w:rsidR="006A6883" w:rsidRPr="006A6883" w:rsidRDefault="006A6883" w:rsidP="006A6883">
      <w:pPr>
        <w:numPr>
          <w:ilvl w:val="1"/>
          <w:numId w:val="2"/>
        </w:numPr>
        <w:rPr>
          <w:lang w:val="en-GB"/>
        </w:rPr>
      </w:pPr>
      <w:r w:rsidRPr="006A6883">
        <w:rPr>
          <w:lang w:val="en-GB"/>
        </w:rPr>
        <w:t>Implement encryption techniques for data transmission and storage.</w:t>
      </w:r>
    </w:p>
    <w:p w14:paraId="4DE7DEAB" w14:textId="77777777" w:rsidR="006A6883" w:rsidRPr="006A6883" w:rsidRDefault="006A6883" w:rsidP="006A6883">
      <w:pPr>
        <w:numPr>
          <w:ilvl w:val="1"/>
          <w:numId w:val="2"/>
        </w:numPr>
        <w:rPr>
          <w:lang w:val="en-GB"/>
        </w:rPr>
      </w:pPr>
      <w:r w:rsidRPr="006A6883">
        <w:rPr>
          <w:lang w:val="en-GB"/>
        </w:rPr>
        <w:t>Enforce access controls and user authentication mechanisms to restrict access to authorised personnel only.</w:t>
      </w:r>
    </w:p>
    <w:p w14:paraId="53561C2D" w14:textId="77777777" w:rsidR="006A6883" w:rsidRPr="006A6883" w:rsidRDefault="006A6883" w:rsidP="006A6883">
      <w:pPr>
        <w:numPr>
          <w:ilvl w:val="1"/>
          <w:numId w:val="2"/>
        </w:numPr>
        <w:rPr>
          <w:lang w:val="en-GB"/>
        </w:rPr>
      </w:pPr>
      <w:r w:rsidRPr="006A6883">
        <w:rPr>
          <w:lang w:val="en-GB"/>
        </w:rPr>
        <w:t>Define procedures for incident response and data breach notification to mitigate potential risks.</w:t>
      </w:r>
    </w:p>
    <w:p w14:paraId="2983C89C" w14:textId="77777777" w:rsidR="006A6883" w:rsidRPr="006A6883" w:rsidRDefault="006A6883" w:rsidP="006A6883">
      <w:pPr>
        <w:numPr>
          <w:ilvl w:val="0"/>
          <w:numId w:val="2"/>
        </w:numPr>
        <w:rPr>
          <w:lang w:val="en-GB"/>
        </w:rPr>
      </w:pPr>
      <w:r w:rsidRPr="006A6883">
        <w:rPr>
          <w:b/>
          <w:bCs/>
          <w:lang w:val="en-GB"/>
        </w:rPr>
        <w:t>Data Retention Policy</w:t>
      </w:r>
      <w:r w:rsidRPr="006A6883">
        <w:rPr>
          <w:lang w:val="en-GB"/>
        </w:rPr>
        <w:t>:</w:t>
      </w:r>
    </w:p>
    <w:p w14:paraId="3FB3CF7B" w14:textId="77777777" w:rsidR="006A6883" w:rsidRPr="006A6883" w:rsidRDefault="006A6883" w:rsidP="006A6883">
      <w:pPr>
        <w:numPr>
          <w:ilvl w:val="1"/>
          <w:numId w:val="2"/>
        </w:numPr>
        <w:rPr>
          <w:lang w:val="en-GB"/>
        </w:rPr>
      </w:pPr>
      <w:r w:rsidRPr="006A6883">
        <w:rPr>
          <w:lang w:val="en-GB"/>
        </w:rPr>
        <w:t>Specify the duration for which data will be retained based on regulatory requirements and business needs.</w:t>
      </w:r>
    </w:p>
    <w:p w14:paraId="702B6E1C" w14:textId="77777777" w:rsidR="006A6883" w:rsidRPr="006A6883" w:rsidRDefault="006A6883" w:rsidP="006A6883">
      <w:pPr>
        <w:numPr>
          <w:ilvl w:val="1"/>
          <w:numId w:val="2"/>
        </w:numPr>
        <w:rPr>
          <w:lang w:val="en-GB"/>
        </w:rPr>
      </w:pPr>
      <w:r w:rsidRPr="006A6883">
        <w:rPr>
          <w:lang w:val="en-GB"/>
        </w:rPr>
        <w:t>Define criteria for archiving or deleting data once it ends its retention period.</w:t>
      </w:r>
    </w:p>
    <w:p w14:paraId="4D2C0C80" w14:textId="77777777" w:rsidR="006A6883" w:rsidRPr="006A6883" w:rsidRDefault="006A6883" w:rsidP="006A6883">
      <w:pPr>
        <w:numPr>
          <w:ilvl w:val="1"/>
          <w:numId w:val="2"/>
        </w:numPr>
        <w:rPr>
          <w:lang w:val="en-GB"/>
        </w:rPr>
      </w:pPr>
      <w:r w:rsidRPr="006A6883">
        <w:rPr>
          <w:lang w:val="en-GB"/>
        </w:rPr>
        <w:t>Ensure compliance with laws and regulations governing data retention in relevant jurisdictions.</w:t>
      </w:r>
    </w:p>
    <w:p w14:paraId="2DE86CBB" w14:textId="77777777" w:rsidR="006A6883" w:rsidRPr="006A6883" w:rsidRDefault="006A6883" w:rsidP="006A6883">
      <w:pPr>
        <w:numPr>
          <w:ilvl w:val="0"/>
          <w:numId w:val="2"/>
        </w:numPr>
        <w:rPr>
          <w:lang w:val="en-GB"/>
        </w:rPr>
      </w:pPr>
      <w:r w:rsidRPr="006A6883">
        <w:rPr>
          <w:b/>
          <w:bCs/>
          <w:lang w:val="en-GB"/>
        </w:rPr>
        <w:t>Data Quality Policy</w:t>
      </w:r>
      <w:r w:rsidRPr="006A6883">
        <w:rPr>
          <w:lang w:val="en-GB"/>
        </w:rPr>
        <w:t>:</w:t>
      </w:r>
    </w:p>
    <w:p w14:paraId="48A020CB" w14:textId="77777777" w:rsidR="006A6883" w:rsidRPr="006A6883" w:rsidRDefault="006A6883" w:rsidP="006A6883">
      <w:pPr>
        <w:numPr>
          <w:ilvl w:val="1"/>
          <w:numId w:val="2"/>
        </w:numPr>
        <w:rPr>
          <w:lang w:val="en-GB"/>
        </w:rPr>
      </w:pPr>
      <w:r w:rsidRPr="006A6883">
        <w:rPr>
          <w:lang w:val="en-GB"/>
        </w:rPr>
        <w:t>Establish standards for data accuracy, completeness, and consistency.</w:t>
      </w:r>
    </w:p>
    <w:p w14:paraId="4216E3F0" w14:textId="77777777" w:rsidR="006A6883" w:rsidRPr="006A6883" w:rsidRDefault="006A6883" w:rsidP="006A6883">
      <w:pPr>
        <w:numPr>
          <w:ilvl w:val="1"/>
          <w:numId w:val="2"/>
        </w:numPr>
        <w:rPr>
          <w:lang w:val="en-GB"/>
        </w:rPr>
      </w:pPr>
      <w:r w:rsidRPr="006A6883">
        <w:rPr>
          <w:lang w:val="en-GB"/>
        </w:rPr>
        <w:t>Define procedures for data validation and cleansing to ensure high-quality data.</w:t>
      </w:r>
    </w:p>
    <w:p w14:paraId="03334003" w14:textId="77777777" w:rsidR="006A6883" w:rsidRPr="006A6883" w:rsidRDefault="006A6883" w:rsidP="006A6883">
      <w:pPr>
        <w:numPr>
          <w:ilvl w:val="1"/>
          <w:numId w:val="2"/>
        </w:numPr>
        <w:rPr>
          <w:lang w:val="en-GB"/>
        </w:rPr>
      </w:pPr>
      <w:r w:rsidRPr="006A6883">
        <w:rPr>
          <w:lang w:val="en-GB"/>
        </w:rPr>
        <w:t>Implement mechanisms for regular data audits and validation checks.</w:t>
      </w:r>
    </w:p>
    <w:p w14:paraId="602B740D" w14:textId="77777777" w:rsidR="006A6883" w:rsidRPr="006A6883" w:rsidRDefault="006A6883" w:rsidP="006A6883">
      <w:pPr>
        <w:numPr>
          <w:ilvl w:val="0"/>
          <w:numId w:val="2"/>
        </w:numPr>
        <w:rPr>
          <w:lang w:val="en-GB"/>
        </w:rPr>
      </w:pPr>
      <w:r w:rsidRPr="006A6883">
        <w:rPr>
          <w:b/>
          <w:bCs/>
          <w:lang w:val="en-GB"/>
        </w:rPr>
        <w:t>Compliance Policy</w:t>
      </w:r>
      <w:r w:rsidRPr="006A6883">
        <w:rPr>
          <w:lang w:val="en-GB"/>
        </w:rPr>
        <w:t>:</w:t>
      </w:r>
    </w:p>
    <w:p w14:paraId="7E100311" w14:textId="77777777" w:rsidR="006A6883" w:rsidRPr="006A6883" w:rsidRDefault="006A6883" w:rsidP="006A6883">
      <w:pPr>
        <w:numPr>
          <w:ilvl w:val="1"/>
          <w:numId w:val="2"/>
        </w:numPr>
        <w:rPr>
          <w:lang w:val="en-GB"/>
        </w:rPr>
      </w:pPr>
      <w:r w:rsidRPr="006A6883">
        <w:rPr>
          <w:lang w:val="en-GB"/>
        </w:rPr>
        <w:t>Ensure compliance with relevant data protection regulations such as GDPR, CCPA, HIPAA, etc.</w:t>
      </w:r>
    </w:p>
    <w:p w14:paraId="4752AD0B" w14:textId="77777777" w:rsidR="006A6883" w:rsidRPr="006A6883" w:rsidRDefault="006A6883" w:rsidP="006A6883">
      <w:pPr>
        <w:numPr>
          <w:ilvl w:val="1"/>
          <w:numId w:val="2"/>
        </w:numPr>
        <w:rPr>
          <w:lang w:val="en-GB"/>
        </w:rPr>
      </w:pPr>
      <w:r w:rsidRPr="006A6883">
        <w:rPr>
          <w:lang w:val="en-GB"/>
        </w:rPr>
        <w:t>Stay informed about updates and changes to data protection laws and adjust policies accordingly.</w:t>
      </w:r>
    </w:p>
    <w:p w14:paraId="49C5613A" w14:textId="77777777" w:rsidR="006A6883" w:rsidRPr="006A6883" w:rsidRDefault="006A6883" w:rsidP="006A6883">
      <w:pPr>
        <w:numPr>
          <w:ilvl w:val="1"/>
          <w:numId w:val="2"/>
        </w:numPr>
        <w:rPr>
          <w:lang w:val="en-GB"/>
        </w:rPr>
      </w:pPr>
      <w:r w:rsidRPr="006A6883">
        <w:rPr>
          <w:lang w:val="en-GB"/>
        </w:rPr>
        <w:t>Conduct regular compliance assessments and audits to identify and address any non-compliance issues.</w:t>
      </w:r>
    </w:p>
    <w:p w14:paraId="342FCCEE" w14:textId="77777777" w:rsidR="006A6883" w:rsidRPr="006A6883" w:rsidRDefault="006A6883" w:rsidP="006A6883">
      <w:pPr>
        <w:numPr>
          <w:ilvl w:val="0"/>
          <w:numId w:val="2"/>
        </w:numPr>
        <w:rPr>
          <w:lang w:val="en-GB"/>
        </w:rPr>
      </w:pPr>
      <w:r w:rsidRPr="006A6883">
        <w:rPr>
          <w:b/>
          <w:bCs/>
          <w:lang w:val="en-GB"/>
        </w:rPr>
        <w:t>Data Access and Sharing Policy</w:t>
      </w:r>
      <w:r w:rsidRPr="006A6883">
        <w:rPr>
          <w:lang w:val="en-GB"/>
        </w:rPr>
        <w:t>:</w:t>
      </w:r>
    </w:p>
    <w:p w14:paraId="28D59EA7" w14:textId="77777777" w:rsidR="006A6883" w:rsidRPr="006A6883" w:rsidRDefault="006A6883" w:rsidP="006A6883">
      <w:pPr>
        <w:numPr>
          <w:ilvl w:val="1"/>
          <w:numId w:val="2"/>
        </w:numPr>
        <w:rPr>
          <w:lang w:val="en-GB"/>
        </w:rPr>
      </w:pPr>
      <w:r w:rsidRPr="006A6883">
        <w:rPr>
          <w:lang w:val="en-GB"/>
        </w:rPr>
        <w:t>Define roles and responsibilities for accessing and sharing data within the organisation.</w:t>
      </w:r>
    </w:p>
    <w:p w14:paraId="26343E7E" w14:textId="77777777" w:rsidR="006A6883" w:rsidRPr="006A6883" w:rsidRDefault="006A6883" w:rsidP="006A6883">
      <w:pPr>
        <w:numPr>
          <w:ilvl w:val="1"/>
          <w:numId w:val="2"/>
        </w:numPr>
        <w:rPr>
          <w:lang w:val="en-GB"/>
        </w:rPr>
      </w:pPr>
      <w:r w:rsidRPr="006A6883">
        <w:rPr>
          <w:lang w:val="en-GB"/>
        </w:rPr>
        <w:t>Implement controls to monitor and track data access and sharing activities.</w:t>
      </w:r>
    </w:p>
    <w:p w14:paraId="3D4E28BD" w14:textId="77777777" w:rsidR="006A6883" w:rsidRPr="006A6883" w:rsidRDefault="006A6883" w:rsidP="006A6883">
      <w:pPr>
        <w:numPr>
          <w:ilvl w:val="1"/>
          <w:numId w:val="2"/>
        </w:numPr>
        <w:rPr>
          <w:lang w:val="en-GB"/>
        </w:rPr>
      </w:pPr>
      <w:r w:rsidRPr="006A6883">
        <w:rPr>
          <w:lang w:val="en-GB"/>
        </w:rPr>
        <w:t>Establish guidelines for securely sharing data with third parties, including vendors and partners.</w:t>
      </w:r>
    </w:p>
    <w:p w14:paraId="7A7DA0A4" w14:textId="77777777" w:rsidR="006A6883" w:rsidRPr="006A6883" w:rsidRDefault="006A6883" w:rsidP="006A6883">
      <w:pPr>
        <w:numPr>
          <w:ilvl w:val="0"/>
          <w:numId w:val="2"/>
        </w:numPr>
        <w:rPr>
          <w:lang w:val="en-GB"/>
        </w:rPr>
      </w:pPr>
      <w:r w:rsidRPr="006A6883">
        <w:rPr>
          <w:b/>
          <w:bCs/>
          <w:lang w:val="en-GB"/>
        </w:rPr>
        <w:t>Ethical Data Use Policy</w:t>
      </w:r>
      <w:r w:rsidRPr="006A6883">
        <w:rPr>
          <w:lang w:val="en-GB"/>
        </w:rPr>
        <w:t>:</w:t>
      </w:r>
    </w:p>
    <w:p w14:paraId="4088A672" w14:textId="77777777" w:rsidR="006A6883" w:rsidRPr="006A6883" w:rsidRDefault="006A6883" w:rsidP="006A6883">
      <w:pPr>
        <w:numPr>
          <w:ilvl w:val="1"/>
          <w:numId w:val="2"/>
        </w:numPr>
        <w:rPr>
          <w:lang w:val="en-GB"/>
        </w:rPr>
      </w:pPr>
      <w:r w:rsidRPr="006A6883">
        <w:rPr>
          <w:lang w:val="en-GB"/>
        </w:rPr>
        <w:t>Promote ethical principles such as transparency, fairness, and accountability in data handling.</w:t>
      </w:r>
    </w:p>
    <w:p w14:paraId="5566286C" w14:textId="77777777" w:rsidR="006A6883" w:rsidRPr="006A6883" w:rsidRDefault="006A6883" w:rsidP="006A6883">
      <w:pPr>
        <w:numPr>
          <w:ilvl w:val="1"/>
          <w:numId w:val="2"/>
        </w:numPr>
        <w:rPr>
          <w:lang w:val="en-GB"/>
        </w:rPr>
      </w:pPr>
      <w:r w:rsidRPr="006A6883">
        <w:rPr>
          <w:lang w:val="en-GB"/>
        </w:rPr>
        <w:t>Prohibit unethical practices such as data discrimination or manipulation.</w:t>
      </w:r>
    </w:p>
    <w:p w14:paraId="4B299C3D" w14:textId="77777777" w:rsidR="006A6883" w:rsidRPr="006A6883" w:rsidRDefault="006A6883" w:rsidP="006A6883">
      <w:pPr>
        <w:numPr>
          <w:ilvl w:val="1"/>
          <w:numId w:val="2"/>
        </w:numPr>
        <w:rPr>
          <w:lang w:val="en-GB"/>
        </w:rPr>
      </w:pPr>
      <w:r w:rsidRPr="006A6883">
        <w:rPr>
          <w:lang w:val="en-GB"/>
        </w:rPr>
        <w:t>Encourage responsible use of data for legitimate purposes while respecting individual privacy rights.</w:t>
      </w:r>
    </w:p>
    <w:p w14:paraId="165BA44F" w14:textId="77777777" w:rsidR="006A6883" w:rsidRPr="006A6883" w:rsidRDefault="006A6883" w:rsidP="006A6883">
      <w:pPr>
        <w:numPr>
          <w:ilvl w:val="0"/>
          <w:numId w:val="2"/>
        </w:numPr>
        <w:rPr>
          <w:lang w:val="en-GB"/>
        </w:rPr>
      </w:pPr>
      <w:r w:rsidRPr="006A6883">
        <w:rPr>
          <w:b/>
          <w:bCs/>
          <w:lang w:val="en-GB"/>
        </w:rPr>
        <w:t>Training and Awareness Policy</w:t>
      </w:r>
      <w:r w:rsidRPr="006A6883">
        <w:rPr>
          <w:lang w:val="en-GB"/>
        </w:rPr>
        <w:t>:</w:t>
      </w:r>
    </w:p>
    <w:p w14:paraId="54BB1D80" w14:textId="77777777" w:rsidR="006A6883" w:rsidRPr="006A6883" w:rsidRDefault="006A6883" w:rsidP="006A6883">
      <w:pPr>
        <w:numPr>
          <w:ilvl w:val="1"/>
          <w:numId w:val="2"/>
        </w:numPr>
        <w:rPr>
          <w:lang w:val="en-GB"/>
        </w:rPr>
      </w:pPr>
      <w:r w:rsidRPr="006A6883">
        <w:rPr>
          <w:lang w:val="en-GB"/>
        </w:rPr>
        <w:lastRenderedPageBreak/>
        <w:t>Provide regular training sessions on data handling policies and procedures for employees.</w:t>
      </w:r>
    </w:p>
    <w:p w14:paraId="2967972F" w14:textId="77777777" w:rsidR="006A6883" w:rsidRPr="006A6883" w:rsidRDefault="006A6883" w:rsidP="006A6883">
      <w:pPr>
        <w:numPr>
          <w:ilvl w:val="1"/>
          <w:numId w:val="2"/>
        </w:numPr>
        <w:rPr>
          <w:lang w:val="en-GB"/>
        </w:rPr>
      </w:pPr>
      <w:r w:rsidRPr="006A6883">
        <w:rPr>
          <w:lang w:val="en-GB"/>
        </w:rPr>
        <w:t>Raise awareness about the importance of data privacy and security among staff members.</w:t>
      </w:r>
    </w:p>
    <w:p w14:paraId="061FBE32" w14:textId="77777777" w:rsidR="006A6883" w:rsidRPr="006A6883" w:rsidRDefault="006A6883" w:rsidP="006A6883">
      <w:pPr>
        <w:numPr>
          <w:ilvl w:val="1"/>
          <w:numId w:val="2"/>
        </w:numPr>
        <w:rPr>
          <w:lang w:val="en-GB"/>
        </w:rPr>
      </w:pPr>
      <w:r w:rsidRPr="006A6883">
        <w:rPr>
          <w:lang w:val="en-GB"/>
        </w:rPr>
        <w:t>Ensure that employees understand their roles and responsibilities in safeguarding data.</w:t>
      </w:r>
    </w:p>
    <w:p w14:paraId="0AD028A8" w14:textId="77777777" w:rsidR="006A6883" w:rsidRPr="006A6883" w:rsidRDefault="006A6883" w:rsidP="006A6883">
      <w:pPr>
        <w:numPr>
          <w:ilvl w:val="0"/>
          <w:numId w:val="2"/>
        </w:numPr>
        <w:rPr>
          <w:lang w:val="en-GB"/>
        </w:rPr>
      </w:pPr>
      <w:r w:rsidRPr="006A6883">
        <w:rPr>
          <w:b/>
          <w:bCs/>
          <w:lang w:val="en-GB"/>
        </w:rPr>
        <w:t>Governance and Oversight Policy</w:t>
      </w:r>
      <w:r w:rsidRPr="006A6883">
        <w:rPr>
          <w:lang w:val="en-GB"/>
        </w:rPr>
        <w:t>:</w:t>
      </w:r>
    </w:p>
    <w:p w14:paraId="6EB47A1D" w14:textId="77777777" w:rsidR="006A6883" w:rsidRPr="006A6883" w:rsidRDefault="006A6883" w:rsidP="006A6883">
      <w:pPr>
        <w:numPr>
          <w:ilvl w:val="1"/>
          <w:numId w:val="2"/>
        </w:numPr>
        <w:rPr>
          <w:lang w:val="en-GB"/>
        </w:rPr>
      </w:pPr>
      <w:r w:rsidRPr="006A6883">
        <w:rPr>
          <w:lang w:val="en-GB"/>
        </w:rPr>
        <w:t>Establish a governance structure with designated individuals or committees responsible for overseeing data management practices.</w:t>
      </w:r>
    </w:p>
    <w:p w14:paraId="1CBD9682" w14:textId="77777777" w:rsidR="006A6883" w:rsidRPr="006A6883" w:rsidRDefault="006A6883" w:rsidP="006A6883">
      <w:pPr>
        <w:numPr>
          <w:ilvl w:val="1"/>
          <w:numId w:val="2"/>
        </w:numPr>
        <w:rPr>
          <w:lang w:val="en-GB"/>
        </w:rPr>
      </w:pPr>
      <w:r w:rsidRPr="006A6883">
        <w:rPr>
          <w:lang w:val="en-GB"/>
        </w:rPr>
        <w:t>Define reporting mechanisms for data-related incidents or breaches.</w:t>
      </w:r>
    </w:p>
    <w:p w14:paraId="3043C954" w14:textId="77777777" w:rsidR="006A6883" w:rsidRPr="006A6883" w:rsidRDefault="006A6883" w:rsidP="006A6883">
      <w:pPr>
        <w:numPr>
          <w:ilvl w:val="1"/>
          <w:numId w:val="2"/>
        </w:numPr>
        <w:rPr>
          <w:lang w:val="en-GB"/>
        </w:rPr>
      </w:pPr>
      <w:r w:rsidRPr="006A6883">
        <w:rPr>
          <w:lang w:val="en-GB"/>
        </w:rPr>
        <w:t>Ensure accountability by holding individuals accountable for non-compliance with data policies.</w:t>
      </w:r>
    </w:p>
    <w:p w14:paraId="338F55A9" w14:textId="77777777" w:rsidR="006A6883" w:rsidRPr="006A6883" w:rsidRDefault="006A6883" w:rsidP="006A6883">
      <w:pPr>
        <w:numPr>
          <w:ilvl w:val="0"/>
          <w:numId w:val="2"/>
        </w:numPr>
        <w:rPr>
          <w:lang w:val="en-GB"/>
        </w:rPr>
      </w:pPr>
      <w:r w:rsidRPr="006A6883">
        <w:rPr>
          <w:b/>
          <w:bCs/>
          <w:lang w:val="en-GB"/>
        </w:rPr>
        <w:t>Continuous Improvement Policy</w:t>
      </w:r>
      <w:r w:rsidRPr="006A6883">
        <w:rPr>
          <w:lang w:val="en-GB"/>
        </w:rPr>
        <w:t>:</w:t>
      </w:r>
    </w:p>
    <w:p w14:paraId="1CD60C70" w14:textId="77777777" w:rsidR="006A6883" w:rsidRPr="006A6883" w:rsidRDefault="006A6883" w:rsidP="006A6883">
      <w:pPr>
        <w:numPr>
          <w:ilvl w:val="1"/>
          <w:numId w:val="2"/>
        </w:numPr>
        <w:rPr>
          <w:lang w:val="en-GB"/>
        </w:rPr>
      </w:pPr>
      <w:r w:rsidRPr="006A6883">
        <w:rPr>
          <w:lang w:val="en-GB"/>
        </w:rPr>
        <w:t>Implement mechanisms for ongoing review and improvement of data policies and procedures.</w:t>
      </w:r>
    </w:p>
    <w:p w14:paraId="5AA7E892" w14:textId="77777777" w:rsidR="006A6883" w:rsidRPr="006A6883" w:rsidRDefault="006A6883" w:rsidP="006A6883">
      <w:pPr>
        <w:numPr>
          <w:ilvl w:val="1"/>
          <w:numId w:val="2"/>
        </w:numPr>
        <w:rPr>
          <w:lang w:val="en-GB"/>
        </w:rPr>
      </w:pPr>
      <w:r w:rsidRPr="006A6883">
        <w:rPr>
          <w:lang w:val="en-GB"/>
        </w:rPr>
        <w:t>Solicit feedback from stakeholders and incorporate lessons learned from past experiences.</w:t>
      </w:r>
    </w:p>
    <w:p w14:paraId="7692189B" w14:textId="77777777" w:rsidR="006A6883" w:rsidRPr="006A6883" w:rsidRDefault="006A6883" w:rsidP="006A6883">
      <w:pPr>
        <w:numPr>
          <w:ilvl w:val="1"/>
          <w:numId w:val="2"/>
        </w:numPr>
        <w:rPr>
          <w:lang w:val="en-GB"/>
        </w:rPr>
      </w:pPr>
      <w:r w:rsidRPr="006A6883">
        <w:rPr>
          <w:lang w:val="en-GB"/>
        </w:rPr>
        <w:t>Stay updated on emerging technologies and best practices in data management to adapt policies accordingly.</w:t>
      </w:r>
    </w:p>
    <w:p w14:paraId="5DC6DDE7" w14:textId="77777777" w:rsidR="006A6883" w:rsidRPr="006A6883" w:rsidRDefault="006A6883" w:rsidP="006A6883">
      <w:pPr>
        <w:rPr>
          <w:lang w:val="en-GB"/>
        </w:rPr>
      </w:pPr>
      <w:r w:rsidRPr="006A6883">
        <w:rPr>
          <w:lang w:val="en-GB"/>
        </w:rPr>
        <w:t>By adhering to these policies, organizations can promote responsible data-handling practices, mitigate risks, and build trust with stakeholders.</w:t>
      </w:r>
    </w:p>
    <w:p w14:paraId="313BE0D4" w14:textId="77777777" w:rsidR="006A6883" w:rsidRPr="006A6883" w:rsidRDefault="006A6883" w:rsidP="006A6883">
      <w:pPr>
        <w:rPr>
          <w:lang w:val="en-GB"/>
        </w:rPr>
      </w:pPr>
    </w:p>
    <w:p w14:paraId="612CECCC" w14:textId="77777777" w:rsidR="006A6883" w:rsidRPr="006A6883" w:rsidRDefault="006A6883" w:rsidP="006A6883">
      <w:pPr>
        <w:rPr>
          <w:lang w:val="en-GB"/>
        </w:rPr>
      </w:pPr>
    </w:p>
    <w:p w14:paraId="13852867" w14:textId="77777777" w:rsidR="006A6883" w:rsidRPr="006A6883" w:rsidRDefault="006A6883" w:rsidP="006A6883">
      <w:pPr>
        <w:rPr>
          <w:lang w:val="en-GB"/>
        </w:rPr>
      </w:pPr>
      <w:r w:rsidRPr="006A6883">
        <w:rPr>
          <w:lang w:val="en-GB"/>
        </w:rPr>
        <w:t>Adhering to data policies is essential for several reasons, especially when handling sensitive or personal information. Here's why it's crucial to follow these policies:</w:t>
      </w:r>
    </w:p>
    <w:p w14:paraId="766BA62C" w14:textId="77777777" w:rsidR="006A6883" w:rsidRPr="006A6883" w:rsidRDefault="006A6883" w:rsidP="006A6883">
      <w:pPr>
        <w:numPr>
          <w:ilvl w:val="0"/>
          <w:numId w:val="5"/>
        </w:numPr>
        <w:rPr>
          <w:lang w:val="en-GB"/>
        </w:rPr>
      </w:pPr>
      <w:r w:rsidRPr="006A6883">
        <w:rPr>
          <w:b/>
          <w:bCs/>
          <w:lang w:val="en-GB"/>
        </w:rPr>
        <w:t>Protecting Privacy Rights</w:t>
      </w:r>
      <w:r w:rsidRPr="006A6883">
        <w:rPr>
          <w:lang w:val="en-GB"/>
        </w:rPr>
        <w:t>: Data privacy policies ensure that individuals' privacy rights are respected by specifying how their personal information is collected, stored, and used. Adhering to these policies helps prevent unauthorized access or misuse of sensitive data, safeguarding individuals' privacy.</w:t>
      </w:r>
    </w:p>
    <w:p w14:paraId="1AD2CD03" w14:textId="77777777" w:rsidR="006A6883" w:rsidRPr="006A6883" w:rsidRDefault="006A6883" w:rsidP="006A6883">
      <w:pPr>
        <w:numPr>
          <w:ilvl w:val="0"/>
          <w:numId w:val="5"/>
        </w:numPr>
        <w:rPr>
          <w:lang w:val="en-GB"/>
        </w:rPr>
      </w:pPr>
      <w:r w:rsidRPr="006A6883">
        <w:rPr>
          <w:b/>
          <w:bCs/>
          <w:lang w:val="en-GB"/>
        </w:rPr>
        <w:t>Ensuring Data Security</w:t>
      </w:r>
      <w:r w:rsidRPr="006A6883">
        <w:rPr>
          <w:lang w:val="en-GB"/>
        </w:rPr>
        <w:t>: Data security policies are crucial for protecting data from cyber threats, such as hacking or data breaches. By implementing security measures such as encryption, access controls, and incident response protocols, organizations can minimize the risk of data breaches and maintain the confidentiality and integrity of the data.</w:t>
      </w:r>
    </w:p>
    <w:p w14:paraId="240FBCA4" w14:textId="77777777" w:rsidR="006A6883" w:rsidRPr="006A6883" w:rsidRDefault="006A6883" w:rsidP="006A6883">
      <w:pPr>
        <w:numPr>
          <w:ilvl w:val="0"/>
          <w:numId w:val="5"/>
        </w:numPr>
        <w:rPr>
          <w:lang w:val="en-GB"/>
        </w:rPr>
      </w:pPr>
      <w:r w:rsidRPr="006A6883">
        <w:rPr>
          <w:b/>
          <w:bCs/>
          <w:lang w:val="en-GB"/>
        </w:rPr>
        <w:t>Compliance with Regulations</w:t>
      </w:r>
      <w:r w:rsidRPr="006A6883">
        <w:rPr>
          <w:lang w:val="en-GB"/>
        </w:rPr>
        <w:t>: Many jurisdictions have enacted data protection regulations such as GDPR, CCPA, HIPAA, etc., which impose legal obligations on organizations regarding the handling of personal data. Adhering to data policies ensures compliance with these regulations, reducing the risk of legal penalties, fines, or lawsuits for non-compliance.</w:t>
      </w:r>
    </w:p>
    <w:p w14:paraId="0AC49D2C" w14:textId="77777777" w:rsidR="006A6883" w:rsidRPr="006A6883" w:rsidRDefault="006A6883" w:rsidP="006A6883">
      <w:pPr>
        <w:numPr>
          <w:ilvl w:val="0"/>
          <w:numId w:val="5"/>
        </w:numPr>
        <w:rPr>
          <w:lang w:val="en-GB"/>
        </w:rPr>
      </w:pPr>
      <w:r w:rsidRPr="006A6883">
        <w:rPr>
          <w:b/>
          <w:bCs/>
          <w:lang w:val="en-GB"/>
        </w:rPr>
        <w:t>Maintaining Data Quality</w:t>
      </w:r>
      <w:r w:rsidRPr="006A6883">
        <w:rPr>
          <w:lang w:val="en-GB"/>
        </w:rPr>
        <w:t>: Data quality policies help ensure that the data used for analysis is accurate, reliable, and consistent. By adhering to data quality standards and conducting regular validation checks, data analysts can rely on high-quality data to make informed decisions and derive accurate insights.</w:t>
      </w:r>
    </w:p>
    <w:p w14:paraId="33CE604D" w14:textId="77777777" w:rsidR="006A6883" w:rsidRPr="006A6883" w:rsidRDefault="006A6883" w:rsidP="006A6883">
      <w:pPr>
        <w:numPr>
          <w:ilvl w:val="0"/>
          <w:numId w:val="5"/>
        </w:numPr>
        <w:rPr>
          <w:lang w:val="en-GB"/>
        </w:rPr>
      </w:pPr>
      <w:r w:rsidRPr="006A6883">
        <w:rPr>
          <w:b/>
          <w:bCs/>
          <w:lang w:val="en-GB"/>
        </w:rPr>
        <w:t>Building Trust and Reputation</w:t>
      </w:r>
      <w:r w:rsidRPr="006A6883">
        <w:rPr>
          <w:lang w:val="en-GB"/>
        </w:rPr>
        <w:t>: Following data policies demonstrates a commitment to ethical and responsible data handling practices, which can enhance trust and credibility with customers, partners, and other stakeholders. Organizations that prioritize data privacy and security are more likely to earn the trust of individuals and maintain a positive reputation in the market.</w:t>
      </w:r>
    </w:p>
    <w:p w14:paraId="0F51301C" w14:textId="77777777" w:rsidR="006A6883" w:rsidRPr="006A6883" w:rsidRDefault="006A6883" w:rsidP="006A6883">
      <w:pPr>
        <w:numPr>
          <w:ilvl w:val="0"/>
          <w:numId w:val="5"/>
        </w:numPr>
        <w:rPr>
          <w:lang w:val="en-GB"/>
        </w:rPr>
      </w:pPr>
      <w:r w:rsidRPr="006A6883">
        <w:rPr>
          <w:b/>
          <w:bCs/>
          <w:lang w:val="en-GB"/>
        </w:rPr>
        <w:t>Mitigating Risks</w:t>
      </w:r>
      <w:r w:rsidRPr="006A6883">
        <w:rPr>
          <w:lang w:val="en-GB"/>
        </w:rPr>
        <w:t>: Adhering to data policies helps mitigate various risks associated with data handling, including security breaches, data loss, regulatory violations, and reputational damage. By implementing comprehensive policies and procedures, organizations can proactively identify and address potential risks before they escalate into serious issues.</w:t>
      </w:r>
    </w:p>
    <w:p w14:paraId="6A549857" w14:textId="77777777" w:rsidR="008955B1" w:rsidRDefault="008955B1" w:rsidP="006A6883">
      <w:pPr>
        <w:rPr>
          <w:lang w:val="en-GB"/>
        </w:rPr>
      </w:pPr>
    </w:p>
    <w:p w14:paraId="27FC867F" w14:textId="77777777" w:rsidR="008955B1" w:rsidRDefault="008955B1" w:rsidP="006A6883">
      <w:pPr>
        <w:rPr>
          <w:lang w:val="en-GB"/>
        </w:rPr>
      </w:pPr>
    </w:p>
    <w:p w14:paraId="7C411F71" w14:textId="77777777" w:rsidR="008955B1" w:rsidRDefault="008955B1" w:rsidP="006A6883">
      <w:pPr>
        <w:rPr>
          <w:lang w:val="en-GB"/>
        </w:rPr>
      </w:pPr>
    </w:p>
    <w:p w14:paraId="299A4331" w14:textId="77777777" w:rsidR="008955B1" w:rsidRDefault="008955B1" w:rsidP="006A6883">
      <w:pPr>
        <w:rPr>
          <w:lang w:val="en-GB"/>
        </w:rPr>
      </w:pPr>
    </w:p>
    <w:p w14:paraId="77829959" w14:textId="77777777" w:rsidR="008955B1" w:rsidRDefault="008955B1" w:rsidP="006A6883">
      <w:pPr>
        <w:rPr>
          <w:lang w:val="en-GB"/>
        </w:rPr>
      </w:pPr>
    </w:p>
    <w:p w14:paraId="38AF563F" w14:textId="1E106F17" w:rsidR="006A6883" w:rsidRPr="006A6883" w:rsidRDefault="006A6883" w:rsidP="006A6883">
      <w:pPr>
        <w:rPr>
          <w:lang w:val="en-GB"/>
        </w:rPr>
      </w:pPr>
      <w:r w:rsidRPr="006A6883">
        <w:rPr>
          <w:lang w:val="en-GB"/>
        </w:rPr>
        <w:t>As a data analyst, it's crucial to be aware of these rules and policies for several reasons:</w:t>
      </w:r>
    </w:p>
    <w:p w14:paraId="398C91F1" w14:textId="77777777" w:rsidR="006A6883" w:rsidRPr="006A6883" w:rsidRDefault="006A6883" w:rsidP="006A6883">
      <w:pPr>
        <w:numPr>
          <w:ilvl w:val="0"/>
          <w:numId w:val="3"/>
        </w:numPr>
        <w:rPr>
          <w:lang w:val="en-GB"/>
        </w:rPr>
      </w:pPr>
      <w:r w:rsidRPr="006A6883">
        <w:rPr>
          <w:b/>
          <w:bCs/>
          <w:lang w:val="en-GB"/>
        </w:rPr>
        <w:t>Ethical Responsibility</w:t>
      </w:r>
      <w:r w:rsidRPr="006A6883">
        <w:rPr>
          <w:lang w:val="en-GB"/>
        </w:rPr>
        <w:t xml:space="preserve">: Data analysts have a responsibility to ensure that data is handled ethically and in compliance with relevant regulations and policies. Being aware of data policies helps data analysts make informed decisions about how to collect, </w:t>
      </w:r>
      <w:proofErr w:type="spellStart"/>
      <w:r w:rsidRPr="006A6883">
        <w:rPr>
          <w:lang w:val="en-GB"/>
        </w:rPr>
        <w:t>analyze</w:t>
      </w:r>
      <w:proofErr w:type="spellEnd"/>
      <w:r w:rsidRPr="006A6883">
        <w:rPr>
          <w:lang w:val="en-GB"/>
        </w:rPr>
        <w:t>, and use data responsibly.</w:t>
      </w:r>
    </w:p>
    <w:p w14:paraId="60C7A955" w14:textId="77777777" w:rsidR="006A6883" w:rsidRPr="006A6883" w:rsidRDefault="006A6883" w:rsidP="006A6883">
      <w:pPr>
        <w:numPr>
          <w:ilvl w:val="0"/>
          <w:numId w:val="3"/>
        </w:numPr>
        <w:rPr>
          <w:lang w:val="en-GB"/>
        </w:rPr>
      </w:pPr>
      <w:r w:rsidRPr="006A6883">
        <w:rPr>
          <w:b/>
          <w:bCs/>
          <w:lang w:val="en-GB"/>
        </w:rPr>
        <w:t>Risk Management</w:t>
      </w:r>
      <w:r w:rsidRPr="006A6883">
        <w:rPr>
          <w:lang w:val="en-GB"/>
        </w:rPr>
        <w:t>: Data analysts often have access to sensitive or confidential information, making them responsible for protecting data from unauthorized access or misuse. Understanding data security and privacy policies allows data analysts to identify and mitigate potential risks to data integrity and confidentiality.</w:t>
      </w:r>
    </w:p>
    <w:p w14:paraId="66B81976" w14:textId="77777777" w:rsidR="006A6883" w:rsidRPr="006A6883" w:rsidRDefault="006A6883" w:rsidP="006A6883">
      <w:pPr>
        <w:numPr>
          <w:ilvl w:val="0"/>
          <w:numId w:val="3"/>
        </w:numPr>
        <w:rPr>
          <w:lang w:val="en-GB"/>
        </w:rPr>
      </w:pPr>
      <w:r w:rsidRPr="006A6883">
        <w:rPr>
          <w:b/>
          <w:bCs/>
          <w:lang w:val="en-GB"/>
        </w:rPr>
        <w:t>Data Quality Assurance</w:t>
      </w:r>
      <w:r w:rsidRPr="006A6883">
        <w:rPr>
          <w:lang w:val="en-GB"/>
        </w:rPr>
        <w:t>: Data analysts rely on high-quality data to perform accurate analysis and generate reliable insights. By understanding data quality policies and procedures, data analysts can contribute to maintaining data quality standards and ensuring that the data used for analysis is accurate and reliable.</w:t>
      </w:r>
    </w:p>
    <w:p w14:paraId="3FB5C02C" w14:textId="77777777" w:rsidR="006A6883" w:rsidRPr="006A6883" w:rsidRDefault="006A6883" w:rsidP="006A6883">
      <w:pPr>
        <w:numPr>
          <w:ilvl w:val="0"/>
          <w:numId w:val="3"/>
        </w:numPr>
        <w:rPr>
          <w:lang w:val="en-GB"/>
        </w:rPr>
      </w:pPr>
      <w:r w:rsidRPr="006A6883">
        <w:rPr>
          <w:b/>
          <w:bCs/>
          <w:lang w:val="en-GB"/>
        </w:rPr>
        <w:t>Compliance Obligations</w:t>
      </w:r>
      <w:r w:rsidRPr="006A6883">
        <w:rPr>
          <w:lang w:val="en-GB"/>
        </w:rPr>
        <w:t>: Data analysts need to ensure that their data handling practices comply with relevant regulations and policies to avoid legal and regulatory consequences. Being aware of data privacy and security policies helps data analysts comply with legal obligations and prevent potential compliance violations.</w:t>
      </w:r>
    </w:p>
    <w:p w14:paraId="3A9A3EF0" w14:textId="77777777" w:rsidR="006A6883" w:rsidRPr="006A6883" w:rsidRDefault="006A6883" w:rsidP="006A6883">
      <w:pPr>
        <w:rPr>
          <w:lang w:val="en-GB"/>
        </w:rPr>
      </w:pPr>
      <w:r w:rsidRPr="006A6883">
        <w:rPr>
          <w:lang w:val="en-GB"/>
        </w:rPr>
        <w:t>Overall, awareness of data policies is essential for data analysts to perform their roles effectively, ethically, and in compliance with legal and regulatory requirements.</w:t>
      </w:r>
    </w:p>
    <w:p w14:paraId="4A6D46B1" w14:textId="77777777" w:rsidR="006A6883" w:rsidRPr="006A6883" w:rsidRDefault="006A6883" w:rsidP="006A6883">
      <w:pPr>
        <w:rPr>
          <w:lang w:val="en-GB"/>
        </w:rPr>
      </w:pPr>
    </w:p>
    <w:p w14:paraId="5D3DD568" w14:textId="77777777" w:rsidR="006A6883" w:rsidRPr="006A6883" w:rsidRDefault="006A6883" w:rsidP="006A6883">
      <w:pPr>
        <w:rPr>
          <w:lang w:val="en-GB"/>
        </w:rPr>
      </w:pPr>
    </w:p>
    <w:p w14:paraId="2830E035" w14:textId="77777777" w:rsidR="006A6883" w:rsidRPr="006A6883" w:rsidRDefault="006A6883" w:rsidP="006A6883">
      <w:pPr>
        <w:rPr>
          <w:lang w:val="en-GB"/>
        </w:rPr>
      </w:pPr>
    </w:p>
    <w:p w14:paraId="76161A88" w14:textId="77777777" w:rsidR="006A6883" w:rsidRPr="006A6883" w:rsidRDefault="006A6883" w:rsidP="006A6883">
      <w:pPr>
        <w:rPr>
          <w:lang w:val="en-GB"/>
        </w:rPr>
      </w:pPr>
    </w:p>
    <w:p w14:paraId="4904C5F9" w14:textId="77777777" w:rsidR="006A6883" w:rsidRPr="006A6883" w:rsidRDefault="006A6883" w:rsidP="006A6883">
      <w:pPr>
        <w:rPr>
          <w:lang w:val="en-GB"/>
        </w:rPr>
      </w:pPr>
    </w:p>
    <w:p w14:paraId="572BB0F4" w14:textId="77777777" w:rsidR="006A6883" w:rsidRPr="006A6883" w:rsidRDefault="006A6883" w:rsidP="006A6883">
      <w:pPr>
        <w:rPr>
          <w:lang w:val="en-GB"/>
        </w:rPr>
      </w:pPr>
    </w:p>
    <w:p w14:paraId="42307621" w14:textId="77777777" w:rsidR="006A6883" w:rsidRPr="006A6883" w:rsidRDefault="006A6883" w:rsidP="006A6883">
      <w:pPr>
        <w:rPr>
          <w:lang w:val="en-GB"/>
        </w:rPr>
      </w:pPr>
    </w:p>
    <w:p w14:paraId="5830A2A2" w14:textId="77777777" w:rsidR="006A6883" w:rsidRPr="006A6883" w:rsidRDefault="006A6883" w:rsidP="006A6883">
      <w:pPr>
        <w:rPr>
          <w:lang w:val="en-GB"/>
        </w:rPr>
      </w:pPr>
    </w:p>
    <w:p w14:paraId="5CDC081A" w14:textId="77777777" w:rsidR="006A6883" w:rsidRPr="006A6883" w:rsidRDefault="006A6883" w:rsidP="006A6883">
      <w:pPr>
        <w:rPr>
          <w:lang w:val="en-GB"/>
        </w:rPr>
      </w:pPr>
    </w:p>
    <w:p w14:paraId="002FB2D4" w14:textId="77777777" w:rsidR="006A6883" w:rsidRPr="006A6883" w:rsidRDefault="006A6883" w:rsidP="006A6883">
      <w:pPr>
        <w:rPr>
          <w:lang w:val="en-GB"/>
        </w:rPr>
      </w:pPr>
    </w:p>
    <w:p w14:paraId="40EC1947" w14:textId="77777777" w:rsidR="006A6883" w:rsidRPr="006A6883" w:rsidRDefault="006A6883" w:rsidP="006A6883">
      <w:pPr>
        <w:rPr>
          <w:lang w:val="en-GB"/>
        </w:rPr>
      </w:pPr>
    </w:p>
    <w:p w14:paraId="3C927D5B" w14:textId="77777777" w:rsidR="006A6883" w:rsidRPr="006A6883" w:rsidRDefault="006A6883" w:rsidP="006A6883">
      <w:pPr>
        <w:rPr>
          <w:lang w:val="en-GB"/>
        </w:rPr>
      </w:pPr>
    </w:p>
    <w:p w14:paraId="5ADFD5A3" w14:textId="77777777" w:rsidR="006A6883" w:rsidRPr="006A6883" w:rsidRDefault="006A6883" w:rsidP="006A6883">
      <w:pPr>
        <w:rPr>
          <w:lang w:val="en-GB"/>
        </w:rPr>
      </w:pPr>
    </w:p>
    <w:p w14:paraId="5813B64A" w14:textId="77777777" w:rsidR="006A6883" w:rsidRPr="006A6883" w:rsidRDefault="006A6883" w:rsidP="006A6883">
      <w:pPr>
        <w:rPr>
          <w:lang w:val="en-GB"/>
        </w:rPr>
      </w:pPr>
    </w:p>
    <w:p w14:paraId="07451A31" w14:textId="77777777" w:rsidR="006A6883" w:rsidRPr="006A6883" w:rsidRDefault="006A6883" w:rsidP="006A6883">
      <w:pPr>
        <w:rPr>
          <w:lang w:val="en-GB"/>
        </w:rPr>
      </w:pPr>
    </w:p>
    <w:p w14:paraId="010A6D19" w14:textId="77777777" w:rsidR="006A6883" w:rsidRPr="006A6883" w:rsidRDefault="006A6883" w:rsidP="006A6883">
      <w:pPr>
        <w:rPr>
          <w:lang w:val="en-GB"/>
        </w:rPr>
      </w:pPr>
    </w:p>
    <w:p w14:paraId="0807FA67" w14:textId="77777777" w:rsidR="006A6883" w:rsidRPr="006A6883" w:rsidRDefault="006A6883" w:rsidP="006A6883">
      <w:pPr>
        <w:rPr>
          <w:lang w:val="en-GB"/>
        </w:rPr>
      </w:pPr>
    </w:p>
    <w:p w14:paraId="351DFC3D" w14:textId="77777777" w:rsidR="006A6883" w:rsidRPr="006A6883" w:rsidRDefault="006A6883" w:rsidP="006A6883">
      <w:pPr>
        <w:rPr>
          <w:lang w:val="en-GB"/>
        </w:rPr>
      </w:pPr>
    </w:p>
    <w:p w14:paraId="5A6285B1" w14:textId="77777777" w:rsidR="006A6883" w:rsidRPr="006A6883" w:rsidRDefault="006A6883" w:rsidP="006A6883">
      <w:pPr>
        <w:rPr>
          <w:lang w:val="en-GB"/>
        </w:rPr>
      </w:pPr>
    </w:p>
    <w:p w14:paraId="10AFAB1C" w14:textId="77777777" w:rsidR="006A6883" w:rsidRPr="006A6883" w:rsidRDefault="006A6883" w:rsidP="006A6883">
      <w:pPr>
        <w:rPr>
          <w:lang w:val="en-GB"/>
        </w:rPr>
      </w:pPr>
    </w:p>
    <w:p w14:paraId="3E441E33" w14:textId="77777777" w:rsidR="006A6883" w:rsidRPr="006A6883" w:rsidRDefault="006A6883" w:rsidP="006A6883">
      <w:pPr>
        <w:rPr>
          <w:lang w:val="en-GB"/>
        </w:rPr>
      </w:pPr>
    </w:p>
    <w:p w14:paraId="564759E0" w14:textId="77777777" w:rsidR="006A6883" w:rsidRPr="006A6883" w:rsidRDefault="006A6883" w:rsidP="006A6883">
      <w:pPr>
        <w:rPr>
          <w:lang w:val="en-GB"/>
        </w:rPr>
      </w:pPr>
    </w:p>
    <w:p w14:paraId="2BBDC5FB" w14:textId="77777777" w:rsidR="0066215D" w:rsidRDefault="0066215D" w:rsidP="006A6883">
      <w:pPr>
        <w:rPr>
          <w:lang w:val="en-GB"/>
        </w:rPr>
      </w:pPr>
    </w:p>
    <w:p w14:paraId="6638CE77" w14:textId="77777777" w:rsidR="0066215D" w:rsidRDefault="0066215D" w:rsidP="006A6883">
      <w:pPr>
        <w:rPr>
          <w:lang w:val="en-GB"/>
        </w:rPr>
      </w:pPr>
    </w:p>
    <w:p w14:paraId="6899ACCD" w14:textId="77777777" w:rsidR="0066215D" w:rsidRDefault="0066215D" w:rsidP="006A6883">
      <w:pPr>
        <w:rPr>
          <w:lang w:val="en-GB"/>
        </w:rPr>
      </w:pPr>
    </w:p>
    <w:p w14:paraId="60054221" w14:textId="77777777" w:rsidR="0066215D" w:rsidRDefault="0066215D" w:rsidP="006A6883">
      <w:pPr>
        <w:rPr>
          <w:lang w:val="en-GB"/>
        </w:rPr>
      </w:pPr>
    </w:p>
    <w:p w14:paraId="0A4FCDEE" w14:textId="1A1A35B3" w:rsidR="006A6883" w:rsidRPr="006A6883" w:rsidRDefault="006A6883" w:rsidP="006A6883">
      <w:pPr>
        <w:rPr>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66215D" w:rsidRPr="008F6C7E" w14:paraId="391E7FB4" w14:textId="77777777" w:rsidTr="003F36B9">
        <w:trPr>
          <w:trHeight w:val="2537"/>
        </w:trPr>
        <w:tc>
          <w:tcPr>
            <w:tcW w:w="2158" w:type="dxa"/>
          </w:tcPr>
          <w:p w14:paraId="10853E9B" w14:textId="77777777" w:rsidR="0066215D" w:rsidRPr="008F6C7E" w:rsidRDefault="0066215D" w:rsidP="003F36B9">
            <w:pPr>
              <w:rPr>
                <w:lang w:val="en-GB"/>
              </w:rPr>
            </w:pPr>
          </w:p>
        </w:tc>
        <w:tc>
          <w:tcPr>
            <w:tcW w:w="2158" w:type="dxa"/>
            <w:tcBorders>
              <w:bottom w:val="single" w:sz="18" w:space="0" w:color="476166" w:themeColor="accent1"/>
            </w:tcBorders>
          </w:tcPr>
          <w:p w14:paraId="62BF6EB0" w14:textId="77777777" w:rsidR="0066215D" w:rsidRPr="008F6C7E" w:rsidRDefault="0066215D" w:rsidP="003F36B9">
            <w:pPr>
              <w:rPr>
                <w:lang w:val="en-GB"/>
              </w:rPr>
            </w:pPr>
          </w:p>
        </w:tc>
        <w:tc>
          <w:tcPr>
            <w:tcW w:w="2158" w:type="dxa"/>
            <w:tcBorders>
              <w:bottom w:val="single" w:sz="18" w:space="0" w:color="476166" w:themeColor="accent1"/>
            </w:tcBorders>
          </w:tcPr>
          <w:p w14:paraId="6506407C" w14:textId="77777777" w:rsidR="0066215D" w:rsidRPr="008F6C7E" w:rsidRDefault="0066215D" w:rsidP="003F36B9">
            <w:pPr>
              <w:rPr>
                <w:lang w:val="en-GB"/>
              </w:rPr>
            </w:pPr>
          </w:p>
        </w:tc>
        <w:tc>
          <w:tcPr>
            <w:tcW w:w="2158" w:type="dxa"/>
            <w:tcBorders>
              <w:bottom w:val="single" w:sz="18" w:space="0" w:color="476166" w:themeColor="accent1"/>
            </w:tcBorders>
          </w:tcPr>
          <w:p w14:paraId="3BE4BA20" w14:textId="77777777" w:rsidR="0066215D" w:rsidRPr="008F6C7E" w:rsidRDefault="0066215D" w:rsidP="003F36B9">
            <w:pPr>
              <w:rPr>
                <w:lang w:val="en-GB"/>
              </w:rPr>
            </w:pPr>
          </w:p>
        </w:tc>
        <w:tc>
          <w:tcPr>
            <w:tcW w:w="2158" w:type="dxa"/>
          </w:tcPr>
          <w:p w14:paraId="50C538BD" w14:textId="77777777" w:rsidR="0066215D" w:rsidRPr="008F6C7E" w:rsidRDefault="0066215D" w:rsidP="003F36B9">
            <w:pPr>
              <w:rPr>
                <w:lang w:val="en-GB"/>
              </w:rPr>
            </w:pPr>
          </w:p>
        </w:tc>
      </w:tr>
      <w:tr w:rsidR="0066215D" w:rsidRPr="008F6C7E" w14:paraId="31582396" w14:textId="77777777" w:rsidTr="003F36B9">
        <w:trPr>
          <w:trHeight w:val="800"/>
        </w:trPr>
        <w:tc>
          <w:tcPr>
            <w:tcW w:w="2158" w:type="dxa"/>
            <w:tcBorders>
              <w:right w:val="single" w:sz="18" w:space="0" w:color="476166" w:themeColor="accent1"/>
            </w:tcBorders>
          </w:tcPr>
          <w:p w14:paraId="6215FC72" w14:textId="77777777" w:rsidR="0066215D" w:rsidRPr="008F6C7E" w:rsidRDefault="0066215D"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829C60" w14:textId="750EA916" w:rsidR="0066215D" w:rsidRPr="008F6C7E" w:rsidRDefault="0066215D" w:rsidP="003F36B9">
            <w:pPr>
              <w:pStyle w:val="Heading4"/>
              <w:rPr>
                <w:lang w:val="en-GB"/>
              </w:rPr>
            </w:pPr>
            <w:r>
              <w:rPr>
                <w:lang w:val="en-GB"/>
              </w:rPr>
              <w:t>Task2 :Excel</w:t>
            </w:r>
          </w:p>
        </w:tc>
        <w:tc>
          <w:tcPr>
            <w:tcW w:w="2158" w:type="dxa"/>
            <w:tcBorders>
              <w:left w:val="single" w:sz="18" w:space="0" w:color="476166" w:themeColor="accent1"/>
            </w:tcBorders>
          </w:tcPr>
          <w:p w14:paraId="2DB5C520" w14:textId="77777777" w:rsidR="0066215D" w:rsidRPr="008F6C7E" w:rsidRDefault="0066215D" w:rsidP="003F36B9">
            <w:pPr>
              <w:rPr>
                <w:lang w:val="en-GB"/>
              </w:rPr>
            </w:pPr>
          </w:p>
        </w:tc>
      </w:tr>
      <w:tr w:rsidR="0066215D" w:rsidRPr="008F6C7E" w14:paraId="0A68010C" w14:textId="77777777" w:rsidTr="003F36B9">
        <w:tc>
          <w:tcPr>
            <w:tcW w:w="2158" w:type="dxa"/>
          </w:tcPr>
          <w:p w14:paraId="11CF8B8C" w14:textId="77777777" w:rsidR="0066215D" w:rsidRDefault="0066215D" w:rsidP="003F36B9">
            <w:pPr>
              <w:rPr>
                <w:lang w:val="en-GB"/>
              </w:rPr>
            </w:pPr>
          </w:p>
          <w:p w14:paraId="639A0CEF" w14:textId="77777777" w:rsidR="008955B1" w:rsidRDefault="008955B1" w:rsidP="003F36B9">
            <w:pPr>
              <w:rPr>
                <w:lang w:val="en-GB"/>
              </w:rPr>
            </w:pPr>
          </w:p>
          <w:p w14:paraId="1B4C31FD" w14:textId="77777777" w:rsidR="008955B1" w:rsidRDefault="008955B1" w:rsidP="003F36B9">
            <w:pPr>
              <w:rPr>
                <w:lang w:val="en-GB"/>
              </w:rPr>
            </w:pPr>
          </w:p>
          <w:p w14:paraId="3F16BAC4" w14:textId="77777777" w:rsidR="008955B1" w:rsidRDefault="008955B1" w:rsidP="003F36B9">
            <w:pPr>
              <w:rPr>
                <w:lang w:val="en-GB"/>
              </w:rPr>
            </w:pPr>
          </w:p>
          <w:p w14:paraId="51EBAEDA" w14:textId="77777777" w:rsidR="008955B1" w:rsidRDefault="008955B1" w:rsidP="003F36B9">
            <w:pPr>
              <w:rPr>
                <w:lang w:val="en-GB"/>
              </w:rPr>
            </w:pPr>
          </w:p>
          <w:p w14:paraId="604734E5" w14:textId="77777777" w:rsidR="008955B1" w:rsidRDefault="008955B1" w:rsidP="003F36B9">
            <w:pPr>
              <w:rPr>
                <w:lang w:val="en-GB"/>
              </w:rPr>
            </w:pPr>
          </w:p>
          <w:p w14:paraId="757622AE" w14:textId="77777777" w:rsidR="008955B1" w:rsidRDefault="008955B1" w:rsidP="003F36B9">
            <w:pPr>
              <w:rPr>
                <w:lang w:val="en-GB"/>
              </w:rPr>
            </w:pPr>
          </w:p>
          <w:p w14:paraId="1448E9D7" w14:textId="77777777" w:rsidR="008955B1" w:rsidRDefault="008955B1" w:rsidP="003F36B9">
            <w:pPr>
              <w:rPr>
                <w:lang w:val="en-GB"/>
              </w:rPr>
            </w:pPr>
          </w:p>
          <w:p w14:paraId="403277ED" w14:textId="77777777" w:rsidR="008955B1" w:rsidRDefault="008955B1" w:rsidP="003F36B9">
            <w:pPr>
              <w:rPr>
                <w:lang w:val="en-GB"/>
              </w:rPr>
            </w:pPr>
          </w:p>
          <w:p w14:paraId="1D0AD55A" w14:textId="77777777" w:rsidR="008955B1" w:rsidRDefault="008955B1" w:rsidP="003F36B9">
            <w:pPr>
              <w:rPr>
                <w:lang w:val="en-GB"/>
              </w:rPr>
            </w:pPr>
          </w:p>
          <w:p w14:paraId="10F17A35" w14:textId="77777777" w:rsidR="008955B1" w:rsidRDefault="008955B1" w:rsidP="003F36B9">
            <w:pPr>
              <w:rPr>
                <w:lang w:val="en-GB"/>
              </w:rPr>
            </w:pPr>
          </w:p>
          <w:p w14:paraId="1EB65E12" w14:textId="77777777" w:rsidR="008955B1" w:rsidRDefault="008955B1" w:rsidP="003F36B9">
            <w:pPr>
              <w:rPr>
                <w:lang w:val="en-GB"/>
              </w:rPr>
            </w:pPr>
          </w:p>
          <w:p w14:paraId="1DE32A29" w14:textId="77777777" w:rsidR="008955B1" w:rsidRDefault="008955B1" w:rsidP="003F36B9">
            <w:pPr>
              <w:rPr>
                <w:lang w:val="en-GB"/>
              </w:rPr>
            </w:pPr>
          </w:p>
          <w:p w14:paraId="3FF44519" w14:textId="77777777" w:rsidR="008955B1" w:rsidRDefault="008955B1" w:rsidP="003F36B9">
            <w:pPr>
              <w:rPr>
                <w:lang w:val="en-GB"/>
              </w:rPr>
            </w:pPr>
          </w:p>
          <w:p w14:paraId="6FEA0FBF" w14:textId="77777777" w:rsidR="008955B1" w:rsidRDefault="008955B1" w:rsidP="003F36B9">
            <w:pPr>
              <w:rPr>
                <w:lang w:val="en-GB"/>
              </w:rPr>
            </w:pPr>
          </w:p>
          <w:p w14:paraId="04673497" w14:textId="77777777" w:rsidR="008955B1" w:rsidRDefault="008955B1" w:rsidP="003F36B9">
            <w:pPr>
              <w:rPr>
                <w:lang w:val="en-GB"/>
              </w:rPr>
            </w:pPr>
          </w:p>
          <w:p w14:paraId="25017283" w14:textId="77777777" w:rsidR="008955B1" w:rsidRDefault="008955B1" w:rsidP="003F36B9">
            <w:pPr>
              <w:rPr>
                <w:lang w:val="en-GB"/>
              </w:rPr>
            </w:pPr>
          </w:p>
          <w:p w14:paraId="707E31F7" w14:textId="77777777" w:rsidR="008955B1" w:rsidRDefault="008955B1" w:rsidP="003F36B9">
            <w:pPr>
              <w:rPr>
                <w:lang w:val="en-GB"/>
              </w:rPr>
            </w:pPr>
          </w:p>
          <w:p w14:paraId="75C16A8D" w14:textId="77777777" w:rsidR="008955B1" w:rsidRDefault="008955B1" w:rsidP="003F36B9">
            <w:pPr>
              <w:rPr>
                <w:lang w:val="en-GB"/>
              </w:rPr>
            </w:pPr>
          </w:p>
          <w:p w14:paraId="5AB5DEBB" w14:textId="77777777" w:rsidR="008955B1" w:rsidRDefault="008955B1" w:rsidP="003F36B9">
            <w:pPr>
              <w:rPr>
                <w:lang w:val="en-GB"/>
              </w:rPr>
            </w:pPr>
          </w:p>
          <w:p w14:paraId="2986F1D6" w14:textId="77777777" w:rsidR="008955B1" w:rsidRDefault="008955B1" w:rsidP="003F36B9">
            <w:pPr>
              <w:rPr>
                <w:lang w:val="en-GB"/>
              </w:rPr>
            </w:pPr>
          </w:p>
          <w:p w14:paraId="2D56B366" w14:textId="77777777" w:rsidR="008955B1" w:rsidRDefault="008955B1" w:rsidP="003F36B9">
            <w:pPr>
              <w:rPr>
                <w:lang w:val="en-GB"/>
              </w:rPr>
            </w:pPr>
          </w:p>
          <w:p w14:paraId="4942ACA6" w14:textId="77777777" w:rsidR="008955B1" w:rsidRDefault="008955B1" w:rsidP="003F36B9">
            <w:pPr>
              <w:rPr>
                <w:lang w:val="en-GB"/>
              </w:rPr>
            </w:pPr>
          </w:p>
          <w:p w14:paraId="23843D71" w14:textId="77777777" w:rsidR="008955B1" w:rsidRDefault="008955B1" w:rsidP="003F36B9">
            <w:pPr>
              <w:rPr>
                <w:lang w:val="en-GB"/>
              </w:rPr>
            </w:pPr>
          </w:p>
          <w:p w14:paraId="671A8EAC" w14:textId="77777777" w:rsidR="008955B1" w:rsidRDefault="008955B1" w:rsidP="003F36B9">
            <w:pPr>
              <w:rPr>
                <w:lang w:val="en-GB"/>
              </w:rPr>
            </w:pPr>
          </w:p>
          <w:p w14:paraId="36348CF2" w14:textId="77777777" w:rsidR="008955B1" w:rsidRDefault="008955B1" w:rsidP="003F36B9">
            <w:pPr>
              <w:rPr>
                <w:lang w:val="en-GB"/>
              </w:rPr>
            </w:pPr>
          </w:p>
          <w:p w14:paraId="10EDEC4B" w14:textId="77777777" w:rsidR="008955B1" w:rsidRDefault="008955B1" w:rsidP="003F36B9">
            <w:pPr>
              <w:rPr>
                <w:lang w:val="en-GB"/>
              </w:rPr>
            </w:pPr>
          </w:p>
          <w:p w14:paraId="06A4A576" w14:textId="77777777" w:rsidR="008955B1" w:rsidRDefault="008955B1" w:rsidP="003F36B9">
            <w:pPr>
              <w:rPr>
                <w:lang w:val="en-GB"/>
              </w:rPr>
            </w:pPr>
          </w:p>
          <w:p w14:paraId="56A99571" w14:textId="77777777" w:rsidR="008955B1" w:rsidRDefault="008955B1" w:rsidP="003F36B9">
            <w:pPr>
              <w:rPr>
                <w:lang w:val="en-GB"/>
              </w:rPr>
            </w:pPr>
          </w:p>
          <w:p w14:paraId="4D6F781D" w14:textId="77777777" w:rsidR="008955B1" w:rsidRDefault="008955B1" w:rsidP="003F36B9">
            <w:pPr>
              <w:rPr>
                <w:lang w:val="en-GB"/>
              </w:rPr>
            </w:pPr>
          </w:p>
          <w:p w14:paraId="216A2DF1" w14:textId="77777777" w:rsidR="008955B1" w:rsidRDefault="008955B1" w:rsidP="003F36B9">
            <w:pPr>
              <w:rPr>
                <w:lang w:val="en-GB"/>
              </w:rPr>
            </w:pPr>
          </w:p>
          <w:p w14:paraId="6EE18F24" w14:textId="77777777" w:rsidR="008955B1" w:rsidRDefault="008955B1" w:rsidP="003F36B9">
            <w:pPr>
              <w:rPr>
                <w:lang w:val="en-GB"/>
              </w:rPr>
            </w:pPr>
          </w:p>
          <w:p w14:paraId="7156EC1D" w14:textId="77777777" w:rsidR="008955B1" w:rsidRDefault="008955B1" w:rsidP="003F36B9">
            <w:pPr>
              <w:rPr>
                <w:lang w:val="en-GB"/>
              </w:rPr>
            </w:pPr>
          </w:p>
          <w:p w14:paraId="3F1B9E57" w14:textId="77777777" w:rsidR="008955B1" w:rsidRDefault="008955B1" w:rsidP="003F36B9">
            <w:pPr>
              <w:rPr>
                <w:lang w:val="en-GB"/>
              </w:rPr>
            </w:pPr>
          </w:p>
          <w:p w14:paraId="1AB52CCF" w14:textId="77777777" w:rsidR="008955B1" w:rsidRDefault="008955B1" w:rsidP="003F36B9">
            <w:pPr>
              <w:rPr>
                <w:lang w:val="en-GB"/>
              </w:rPr>
            </w:pPr>
          </w:p>
          <w:p w14:paraId="06087788" w14:textId="77777777" w:rsidR="008955B1" w:rsidRDefault="008955B1" w:rsidP="003F36B9">
            <w:pPr>
              <w:rPr>
                <w:lang w:val="en-GB"/>
              </w:rPr>
            </w:pPr>
          </w:p>
          <w:p w14:paraId="1D59F0FF" w14:textId="77777777" w:rsidR="008955B1" w:rsidRPr="008F6C7E" w:rsidRDefault="008955B1" w:rsidP="003F36B9">
            <w:pPr>
              <w:rPr>
                <w:lang w:val="en-GB"/>
              </w:rPr>
            </w:pPr>
          </w:p>
        </w:tc>
        <w:tc>
          <w:tcPr>
            <w:tcW w:w="2158" w:type="dxa"/>
            <w:tcBorders>
              <w:top w:val="single" w:sz="18" w:space="0" w:color="476166" w:themeColor="accent1"/>
            </w:tcBorders>
          </w:tcPr>
          <w:p w14:paraId="1E7F2B03" w14:textId="77777777" w:rsidR="0066215D" w:rsidRPr="008F6C7E" w:rsidRDefault="0066215D" w:rsidP="003F36B9">
            <w:pPr>
              <w:rPr>
                <w:lang w:val="en-GB"/>
              </w:rPr>
            </w:pPr>
          </w:p>
        </w:tc>
        <w:tc>
          <w:tcPr>
            <w:tcW w:w="2158" w:type="dxa"/>
            <w:tcBorders>
              <w:top w:val="single" w:sz="18" w:space="0" w:color="476166" w:themeColor="accent1"/>
            </w:tcBorders>
          </w:tcPr>
          <w:p w14:paraId="0FA1CF0C" w14:textId="77777777" w:rsidR="0066215D" w:rsidRPr="008F6C7E" w:rsidRDefault="0066215D" w:rsidP="003F36B9">
            <w:pPr>
              <w:rPr>
                <w:lang w:val="en-GB"/>
              </w:rPr>
            </w:pPr>
          </w:p>
        </w:tc>
        <w:tc>
          <w:tcPr>
            <w:tcW w:w="2158" w:type="dxa"/>
            <w:tcBorders>
              <w:top w:val="single" w:sz="18" w:space="0" w:color="476166" w:themeColor="accent1"/>
            </w:tcBorders>
          </w:tcPr>
          <w:p w14:paraId="4D90BCFD" w14:textId="77777777" w:rsidR="0066215D" w:rsidRPr="008F6C7E" w:rsidRDefault="0066215D" w:rsidP="003F36B9">
            <w:pPr>
              <w:rPr>
                <w:lang w:val="en-GB"/>
              </w:rPr>
            </w:pPr>
          </w:p>
        </w:tc>
        <w:tc>
          <w:tcPr>
            <w:tcW w:w="2158" w:type="dxa"/>
          </w:tcPr>
          <w:p w14:paraId="44AF0BE4" w14:textId="77777777" w:rsidR="0066215D" w:rsidRPr="008F6C7E" w:rsidRDefault="0066215D" w:rsidP="003F36B9">
            <w:pPr>
              <w:rPr>
                <w:lang w:val="en-GB"/>
              </w:rPr>
            </w:pPr>
          </w:p>
        </w:tc>
      </w:tr>
    </w:tbl>
    <w:p w14:paraId="329BD7FD" w14:textId="454F5BE5" w:rsidR="006A6883" w:rsidRPr="006A6883" w:rsidRDefault="006A6883" w:rsidP="006A6883">
      <w:pPr>
        <w:rPr>
          <w:lang w:val="en-GB"/>
        </w:rPr>
      </w:pPr>
    </w:p>
    <w:p w14:paraId="1FB9C50D" w14:textId="74886A89" w:rsidR="006A6883" w:rsidRPr="006A6883" w:rsidRDefault="006A6883" w:rsidP="006A6883">
      <w:pPr>
        <w:numPr>
          <w:ilvl w:val="0"/>
          <w:numId w:val="7"/>
        </w:numPr>
        <w:rPr>
          <w:lang w:val="en-GB"/>
        </w:rPr>
      </w:pPr>
      <w:r w:rsidRPr="006A6883">
        <w:rPr>
          <w:lang w:val="en-GB"/>
        </w:rPr>
        <w:t xml:space="preserve">Set a password to protect the workbook </w:t>
      </w:r>
    </w:p>
    <w:p w14:paraId="34C949C8" w14:textId="77777777" w:rsidR="006A6883" w:rsidRPr="006A6883" w:rsidRDefault="006A6883" w:rsidP="006A6883">
      <w:pPr>
        <w:numPr>
          <w:ilvl w:val="0"/>
          <w:numId w:val="8"/>
        </w:numPr>
        <w:rPr>
          <w:b/>
          <w:bCs/>
          <w:lang w:val="en-GB"/>
        </w:rPr>
      </w:pPr>
      <w:r w:rsidRPr="006A6883">
        <w:rPr>
          <w:b/>
          <w:bCs/>
          <w:lang w:val="en-GB"/>
        </w:rPr>
        <w:lastRenderedPageBreak/>
        <w:t>Password: 123456</w:t>
      </w:r>
    </w:p>
    <w:p w14:paraId="29205121" w14:textId="6C2F7AD7" w:rsidR="006A6883" w:rsidRPr="006A6883" w:rsidRDefault="006A6883" w:rsidP="006A6883">
      <w:pPr>
        <w:rPr>
          <w:lang w:val="en-GB"/>
        </w:rPr>
      </w:pPr>
      <w:r w:rsidRPr="006A6883">
        <w:rPr>
          <w:noProof/>
          <w:lang w:val="en-GB"/>
        </w:rPr>
        <w:drawing>
          <wp:inline distT="0" distB="0" distL="0" distR="0" wp14:anchorId="0CB03F95" wp14:editId="6083E68F">
            <wp:extent cx="5731510" cy="3133725"/>
            <wp:effectExtent l="0" t="0" r="2540" b="9525"/>
            <wp:docPr id="202647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863" name="Picture 1" descr="A screenshot of a computer&#10;&#10;Description automatically generated"/>
                    <pic:cNvPicPr/>
                  </pic:nvPicPr>
                  <pic:blipFill>
                    <a:blip r:embed="rId13"/>
                    <a:stretch>
                      <a:fillRect/>
                    </a:stretch>
                  </pic:blipFill>
                  <pic:spPr>
                    <a:xfrm>
                      <a:off x="0" y="0"/>
                      <a:ext cx="5731510" cy="3133725"/>
                    </a:xfrm>
                    <a:prstGeom prst="rect">
                      <a:avLst/>
                    </a:prstGeom>
                  </pic:spPr>
                </pic:pic>
              </a:graphicData>
            </a:graphic>
          </wp:inline>
        </w:drawing>
      </w:r>
    </w:p>
    <w:p w14:paraId="57D51FCD" w14:textId="77777777" w:rsidR="006A6883" w:rsidRPr="006A6883" w:rsidRDefault="006A6883" w:rsidP="006A6883">
      <w:pPr>
        <w:rPr>
          <w:lang w:val="en-GB"/>
        </w:rPr>
      </w:pPr>
      <w:r w:rsidRPr="006A6883">
        <w:rPr>
          <w:noProof/>
          <w:lang w:val="en-GB"/>
        </w:rPr>
        <w:drawing>
          <wp:inline distT="0" distB="0" distL="0" distR="0" wp14:anchorId="3F30D4F7" wp14:editId="4F66D97A">
            <wp:extent cx="5731510" cy="4752975"/>
            <wp:effectExtent l="0" t="0" r="2540" b="9525"/>
            <wp:docPr id="20224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7721" name="Picture 1" descr="A screenshot of a computer&#10;&#10;Description automatically generated"/>
                    <pic:cNvPicPr/>
                  </pic:nvPicPr>
                  <pic:blipFill>
                    <a:blip r:embed="rId14"/>
                    <a:stretch>
                      <a:fillRect/>
                    </a:stretch>
                  </pic:blipFill>
                  <pic:spPr>
                    <a:xfrm>
                      <a:off x="0" y="0"/>
                      <a:ext cx="5731510" cy="4752975"/>
                    </a:xfrm>
                    <a:prstGeom prst="rect">
                      <a:avLst/>
                    </a:prstGeom>
                  </pic:spPr>
                </pic:pic>
              </a:graphicData>
            </a:graphic>
          </wp:inline>
        </w:drawing>
      </w:r>
    </w:p>
    <w:p w14:paraId="2631D9E2" w14:textId="77777777" w:rsidR="006A6883" w:rsidRPr="006A6883" w:rsidRDefault="006A6883" w:rsidP="006A6883">
      <w:pPr>
        <w:rPr>
          <w:lang w:val="en-GB"/>
        </w:rPr>
      </w:pPr>
      <w:r w:rsidRPr="006A6883">
        <w:rPr>
          <w:noProof/>
          <w:lang w:val="en-GB"/>
        </w:rPr>
        <w:lastRenderedPageBreak/>
        <w:drawing>
          <wp:inline distT="0" distB="0" distL="0" distR="0" wp14:anchorId="37B1FDAE" wp14:editId="425DC651">
            <wp:extent cx="5731510" cy="4038600"/>
            <wp:effectExtent l="0" t="0" r="2540" b="0"/>
            <wp:docPr id="61745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5434" name="Picture 1" descr="A screenshot of a computer&#10;&#10;Description automatically generated"/>
                    <pic:cNvPicPr/>
                  </pic:nvPicPr>
                  <pic:blipFill>
                    <a:blip r:embed="rId15"/>
                    <a:stretch>
                      <a:fillRect/>
                    </a:stretch>
                  </pic:blipFill>
                  <pic:spPr>
                    <a:xfrm>
                      <a:off x="0" y="0"/>
                      <a:ext cx="5731510" cy="4038600"/>
                    </a:xfrm>
                    <a:prstGeom prst="rect">
                      <a:avLst/>
                    </a:prstGeom>
                  </pic:spPr>
                </pic:pic>
              </a:graphicData>
            </a:graphic>
          </wp:inline>
        </w:drawing>
      </w:r>
    </w:p>
    <w:p w14:paraId="618087D8" w14:textId="77777777" w:rsidR="006A6883" w:rsidRPr="006A6883" w:rsidRDefault="006A6883" w:rsidP="006A6883">
      <w:pPr>
        <w:rPr>
          <w:lang w:val="en-GB"/>
        </w:rPr>
      </w:pPr>
      <w:r w:rsidRPr="006A6883">
        <w:rPr>
          <w:noProof/>
          <w:lang w:val="en-GB"/>
        </w:rPr>
        <w:drawing>
          <wp:inline distT="0" distB="0" distL="0" distR="0" wp14:anchorId="228DDD8E" wp14:editId="3779590B">
            <wp:extent cx="5731510" cy="4800600"/>
            <wp:effectExtent l="0" t="0" r="2540" b="0"/>
            <wp:docPr id="192946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4387" name="Picture 1" descr="A screenshot of a computer&#10;&#10;Description automatically generated"/>
                    <pic:cNvPicPr/>
                  </pic:nvPicPr>
                  <pic:blipFill>
                    <a:blip r:embed="rId16"/>
                    <a:stretch>
                      <a:fillRect/>
                    </a:stretch>
                  </pic:blipFill>
                  <pic:spPr>
                    <a:xfrm>
                      <a:off x="0" y="0"/>
                      <a:ext cx="5731510" cy="4800600"/>
                    </a:xfrm>
                    <a:prstGeom prst="rect">
                      <a:avLst/>
                    </a:prstGeom>
                  </pic:spPr>
                </pic:pic>
              </a:graphicData>
            </a:graphic>
          </wp:inline>
        </w:drawing>
      </w:r>
    </w:p>
    <w:p w14:paraId="1AE85405" w14:textId="77777777" w:rsidR="006A6883" w:rsidRPr="006A6883" w:rsidRDefault="006A6883" w:rsidP="006A6883">
      <w:pPr>
        <w:numPr>
          <w:ilvl w:val="0"/>
          <w:numId w:val="7"/>
        </w:numPr>
        <w:rPr>
          <w:lang w:val="en-GB"/>
        </w:rPr>
      </w:pPr>
      <w:r w:rsidRPr="006A6883">
        <w:rPr>
          <w:lang w:val="en-GB"/>
        </w:rPr>
        <w:t>Highlight column C and change the data to display in British Pound symbol.</w:t>
      </w:r>
    </w:p>
    <w:p w14:paraId="5DEC0288" w14:textId="77777777" w:rsidR="006A6883" w:rsidRPr="006A6883" w:rsidRDefault="006A6883" w:rsidP="006A6883">
      <w:pPr>
        <w:rPr>
          <w:lang w:val="en-GB"/>
        </w:rPr>
      </w:pPr>
      <w:r w:rsidRPr="006A6883">
        <w:rPr>
          <w:noProof/>
          <w:lang w:val="en-GB"/>
        </w:rPr>
        <w:lastRenderedPageBreak/>
        <w:drawing>
          <wp:inline distT="0" distB="0" distL="0" distR="0" wp14:anchorId="4559C746" wp14:editId="203E9ED3">
            <wp:extent cx="5731510" cy="4953000"/>
            <wp:effectExtent l="0" t="0" r="2540" b="0"/>
            <wp:docPr id="9729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9363" name="Picture 1" descr="A screenshot of a computer&#10;&#10;Description automatically generated"/>
                    <pic:cNvPicPr/>
                  </pic:nvPicPr>
                  <pic:blipFill>
                    <a:blip r:embed="rId17"/>
                    <a:stretch>
                      <a:fillRect/>
                    </a:stretch>
                  </pic:blipFill>
                  <pic:spPr>
                    <a:xfrm>
                      <a:off x="0" y="0"/>
                      <a:ext cx="5731510" cy="4953000"/>
                    </a:xfrm>
                    <a:prstGeom prst="rect">
                      <a:avLst/>
                    </a:prstGeom>
                  </pic:spPr>
                </pic:pic>
              </a:graphicData>
            </a:graphic>
          </wp:inline>
        </w:drawing>
      </w:r>
    </w:p>
    <w:p w14:paraId="4229F685" w14:textId="77777777" w:rsidR="006A6883" w:rsidRPr="006A6883" w:rsidRDefault="006A6883" w:rsidP="006A6883">
      <w:pPr>
        <w:numPr>
          <w:ilvl w:val="0"/>
          <w:numId w:val="7"/>
        </w:numPr>
        <w:rPr>
          <w:lang w:val="en-GB"/>
        </w:rPr>
      </w:pPr>
      <w:r w:rsidRPr="006A6883">
        <w:rPr>
          <w:lang w:val="en-GB"/>
        </w:rPr>
        <w:t xml:space="preserve">Turn the GDP sheet into a table. </w:t>
      </w:r>
    </w:p>
    <w:tbl>
      <w:tblPr>
        <w:tblW w:w="8820" w:type="dxa"/>
        <w:tblLook w:val="04A0" w:firstRow="1" w:lastRow="0" w:firstColumn="1" w:lastColumn="0" w:noHBand="0" w:noVBand="1"/>
      </w:tblPr>
      <w:tblGrid>
        <w:gridCol w:w="960"/>
        <w:gridCol w:w="3120"/>
        <w:gridCol w:w="2520"/>
        <w:gridCol w:w="2220"/>
      </w:tblGrid>
      <w:tr w:rsidR="006A6883" w:rsidRPr="006A6883" w14:paraId="6CEAB5BC"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5EE3215C"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4A83A67B" w14:textId="77777777" w:rsidR="006A6883" w:rsidRPr="006A6883" w:rsidRDefault="006A6883" w:rsidP="006A6883">
            <w:pPr>
              <w:rPr>
                <w:b/>
                <w:bCs/>
                <w:lang w:val="en-GB"/>
              </w:rPr>
            </w:pPr>
            <w:r w:rsidRPr="006A6883">
              <w:rPr>
                <w:b/>
                <w:bCs/>
                <w:lang w:val="en-GB"/>
              </w:rPr>
              <w:t>Rank2</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37969147" w14:textId="77777777" w:rsidR="006A6883" w:rsidRPr="006A6883" w:rsidRDefault="006A6883" w:rsidP="006A6883">
            <w:pPr>
              <w:rPr>
                <w:b/>
                <w:bCs/>
                <w:lang w:val="en-GB"/>
              </w:rPr>
            </w:pPr>
            <w:r w:rsidRPr="006A6883">
              <w:rPr>
                <w:b/>
                <w:bCs/>
                <w:lang w:val="en-GB"/>
              </w:rPr>
              <w:t>Rank3</w:t>
            </w:r>
          </w:p>
        </w:tc>
        <w:tc>
          <w:tcPr>
            <w:tcW w:w="2220" w:type="dxa"/>
            <w:tcBorders>
              <w:top w:val="nil"/>
              <w:left w:val="single" w:sz="4" w:space="0" w:color="FFFFFF"/>
              <w:bottom w:val="single" w:sz="12" w:space="0" w:color="FFFFFF"/>
              <w:right w:val="nil"/>
            </w:tcBorders>
            <w:shd w:val="clear" w:color="4472C4" w:fill="4472C4"/>
            <w:noWrap/>
            <w:vAlign w:val="bottom"/>
            <w:hideMark/>
          </w:tcPr>
          <w:p w14:paraId="26502D68" w14:textId="77777777" w:rsidR="006A6883" w:rsidRPr="006A6883" w:rsidRDefault="006A6883" w:rsidP="006A6883">
            <w:pPr>
              <w:rPr>
                <w:b/>
                <w:bCs/>
                <w:lang w:val="en-GB"/>
              </w:rPr>
            </w:pPr>
            <w:r w:rsidRPr="006A6883">
              <w:rPr>
                <w:b/>
                <w:bCs/>
                <w:lang w:val="en-GB"/>
              </w:rPr>
              <w:t>Rank4</w:t>
            </w:r>
          </w:p>
        </w:tc>
      </w:tr>
      <w:tr w:rsidR="006A6883" w:rsidRPr="006A6883" w14:paraId="1E82906E"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034AEE07"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9A386A"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3732B59"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452FB61" w14:textId="77777777" w:rsidR="006A6883" w:rsidRPr="006A6883" w:rsidRDefault="006A6883" w:rsidP="006A6883">
            <w:pPr>
              <w:rPr>
                <w:lang w:val="en-GB"/>
              </w:rPr>
            </w:pPr>
            <w:r w:rsidRPr="006A6883">
              <w:rPr>
                <w:lang w:val="en-GB"/>
              </w:rPr>
              <w:t>2019</w:t>
            </w:r>
          </w:p>
        </w:tc>
      </w:tr>
      <w:tr w:rsidR="006A6883" w:rsidRPr="006A6883" w14:paraId="245221A8"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1EB9DC9" w14:textId="77777777" w:rsidR="006A6883" w:rsidRPr="006A6883" w:rsidRDefault="006A6883" w:rsidP="006A6883">
            <w:pPr>
              <w:rPr>
                <w:lang w:val="en-GB"/>
              </w:rPr>
            </w:pPr>
            <w:r w:rsidRPr="006A6883">
              <w:rPr>
                <w:lang w:val="en-GB"/>
              </w:rPr>
              <w:t>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710E8FC" w14:textId="77777777" w:rsidR="006A6883" w:rsidRPr="006A6883" w:rsidRDefault="006A6883" w:rsidP="006A6883">
            <w:pPr>
              <w:rPr>
                <w:lang w:val="en-GB"/>
              </w:rPr>
            </w:pPr>
            <w:r w:rsidRPr="006A6883">
              <w:rPr>
                <w:lang w:val="en-GB"/>
              </w:rPr>
              <w:t>Liechtenstein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C6D187" w14:textId="77777777" w:rsidR="006A6883" w:rsidRPr="006A6883" w:rsidRDefault="006A6883" w:rsidP="006A6883">
            <w:pPr>
              <w:rPr>
                <w:lang w:val="en-GB"/>
              </w:rPr>
            </w:pPr>
            <w:r w:rsidRPr="006A6883">
              <w:rPr>
                <w:lang w:val="en-GB"/>
              </w:rPr>
              <w:t>£180,367.00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C611AE9" w14:textId="77777777" w:rsidR="006A6883" w:rsidRPr="006A6883" w:rsidRDefault="006A6883" w:rsidP="006A6883">
            <w:pPr>
              <w:rPr>
                <w:lang w:val="en-GB"/>
              </w:rPr>
            </w:pPr>
            <w:r w:rsidRPr="006A6883">
              <w:rPr>
                <w:lang w:val="en-GB"/>
              </w:rPr>
              <w:t>2018</w:t>
            </w:r>
          </w:p>
        </w:tc>
      </w:tr>
      <w:tr w:rsidR="006A6883" w:rsidRPr="006A6883" w14:paraId="30FD37B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7DE1E8AB"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EA7E2A1"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9AE13BA"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637AD39" w14:textId="77777777" w:rsidR="006A6883" w:rsidRPr="006A6883" w:rsidRDefault="006A6883" w:rsidP="006A6883">
            <w:pPr>
              <w:rPr>
                <w:lang w:val="en-GB"/>
              </w:rPr>
            </w:pPr>
            <w:r w:rsidRPr="006A6883">
              <w:rPr>
                <w:lang w:val="en-GB"/>
              </w:rPr>
              <w:t>2019</w:t>
            </w:r>
          </w:p>
        </w:tc>
      </w:tr>
      <w:tr w:rsidR="006A6883" w:rsidRPr="006A6883" w14:paraId="7146C6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D4EBF9D" w14:textId="77777777" w:rsidR="006A6883" w:rsidRPr="006A6883" w:rsidRDefault="006A6883" w:rsidP="006A6883">
            <w:pPr>
              <w:rPr>
                <w:lang w:val="en-GB"/>
              </w:rPr>
            </w:pPr>
            <w:r w:rsidRPr="006A6883">
              <w:rPr>
                <w:lang w:val="en-GB"/>
              </w:rPr>
              <w:t>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19F853" w14:textId="77777777" w:rsidR="006A6883" w:rsidRPr="006A6883" w:rsidRDefault="006A6883" w:rsidP="006A6883">
            <w:pPr>
              <w:rPr>
                <w:lang w:val="en-GB"/>
              </w:rPr>
            </w:pPr>
            <w:r w:rsidRPr="006A6883">
              <w:rPr>
                <w:lang w:val="en-GB"/>
              </w:rPr>
              <w:t>Luxembourg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C585F97" w14:textId="77777777" w:rsidR="006A6883" w:rsidRPr="006A6883" w:rsidRDefault="006A6883" w:rsidP="006A6883">
            <w:pPr>
              <w:rPr>
                <w:lang w:val="en-GB"/>
              </w:rPr>
            </w:pPr>
            <w:r w:rsidRPr="006A6883">
              <w:rPr>
                <w:lang w:val="en-GB"/>
              </w:rPr>
              <w:t>£115,874.00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15582316" w14:textId="77777777" w:rsidR="006A6883" w:rsidRPr="006A6883" w:rsidRDefault="006A6883" w:rsidP="006A6883">
            <w:pPr>
              <w:rPr>
                <w:lang w:val="en-GB"/>
              </w:rPr>
            </w:pPr>
            <w:r w:rsidRPr="006A6883">
              <w:rPr>
                <w:lang w:val="en-GB"/>
              </w:rPr>
              <w:t>2020</w:t>
            </w:r>
          </w:p>
        </w:tc>
      </w:tr>
      <w:tr w:rsidR="006A6883" w:rsidRPr="006A6883" w14:paraId="65DD21EB"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34B4ED0"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1B693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9F384C"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83F77A0" w14:textId="77777777" w:rsidR="006A6883" w:rsidRPr="006A6883" w:rsidRDefault="006A6883" w:rsidP="006A6883">
            <w:pPr>
              <w:rPr>
                <w:lang w:val="en-GB"/>
              </w:rPr>
            </w:pPr>
            <w:r w:rsidRPr="006A6883">
              <w:rPr>
                <w:lang w:val="en-GB"/>
              </w:rPr>
              <w:t>2019</w:t>
            </w:r>
          </w:p>
        </w:tc>
      </w:tr>
      <w:tr w:rsidR="006A6883" w:rsidRPr="006A6883" w14:paraId="4E8206A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F6B2AAE"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14E24"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32FC1E0"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A2D7F86" w14:textId="77777777" w:rsidR="006A6883" w:rsidRPr="006A6883" w:rsidRDefault="006A6883" w:rsidP="006A6883">
            <w:pPr>
              <w:rPr>
                <w:lang w:val="en-GB"/>
              </w:rPr>
            </w:pPr>
            <w:r w:rsidRPr="006A6883">
              <w:rPr>
                <w:lang w:val="en-GB"/>
              </w:rPr>
              <w:t>2019</w:t>
            </w:r>
          </w:p>
        </w:tc>
      </w:tr>
      <w:tr w:rsidR="006A6883" w:rsidRPr="006A6883" w14:paraId="3C1DF3B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D461FBD"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3C8528"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ACD0DCC"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79722C7" w14:textId="77777777" w:rsidR="006A6883" w:rsidRPr="006A6883" w:rsidRDefault="006A6883" w:rsidP="006A6883">
            <w:pPr>
              <w:rPr>
                <w:lang w:val="en-GB"/>
              </w:rPr>
            </w:pPr>
            <w:r w:rsidRPr="006A6883">
              <w:rPr>
                <w:lang w:val="en-GB"/>
              </w:rPr>
              <w:t>2019</w:t>
            </w:r>
          </w:p>
        </w:tc>
      </w:tr>
      <w:tr w:rsidR="006A6883" w:rsidRPr="006A6883" w14:paraId="4C860F5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41AF7D6" w14:textId="77777777" w:rsidR="006A6883" w:rsidRPr="006A6883" w:rsidRDefault="006A6883" w:rsidP="006A6883">
            <w:pPr>
              <w:rPr>
                <w:lang w:val="en-GB"/>
              </w:rPr>
            </w:pPr>
            <w:r w:rsidRPr="006A6883">
              <w:rPr>
                <w:lang w:val="en-GB"/>
              </w:rPr>
              <w:t>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9A2B676" w14:textId="77777777" w:rsidR="006A6883" w:rsidRPr="006A6883" w:rsidRDefault="006A6883" w:rsidP="006A6883">
            <w:pPr>
              <w:rPr>
                <w:lang w:val="en-GB"/>
              </w:rPr>
            </w:pPr>
            <w:r w:rsidRPr="006A6883">
              <w:rPr>
                <w:lang w:val="en-GB"/>
              </w:rPr>
              <w:t>Isle of Man</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23ED862" w14:textId="77777777" w:rsidR="006A6883" w:rsidRPr="006A6883" w:rsidRDefault="006A6883" w:rsidP="006A6883">
            <w:pPr>
              <w:rPr>
                <w:lang w:val="en-GB"/>
              </w:rPr>
            </w:pPr>
            <w:r w:rsidRPr="006A6883">
              <w:rPr>
                <w:lang w:val="en-GB"/>
              </w:rPr>
              <w:t>£84,600.00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00009D4" w14:textId="77777777" w:rsidR="006A6883" w:rsidRPr="006A6883" w:rsidRDefault="006A6883" w:rsidP="006A6883">
            <w:pPr>
              <w:rPr>
                <w:lang w:val="en-GB"/>
              </w:rPr>
            </w:pPr>
            <w:r w:rsidRPr="006A6883">
              <w:rPr>
                <w:lang w:val="en-GB"/>
              </w:rPr>
              <w:t>2014</w:t>
            </w:r>
          </w:p>
        </w:tc>
      </w:tr>
      <w:tr w:rsidR="006A6883" w:rsidRPr="006A6883" w14:paraId="10CF27D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E064F4C"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31CEB47"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7AE65F"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70E4B3B5" w14:textId="77777777" w:rsidR="006A6883" w:rsidRPr="006A6883" w:rsidRDefault="006A6883" w:rsidP="006A6883">
            <w:pPr>
              <w:rPr>
                <w:lang w:val="en-GB"/>
              </w:rPr>
            </w:pPr>
            <w:r w:rsidRPr="006A6883">
              <w:rPr>
                <w:lang w:val="en-GB"/>
              </w:rPr>
              <w:t>2019</w:t>
            </w:r>
          </w:p>
        </w:tc>
      </w:tr>
      <w:tr w:rsidR="006A6883" w:rsidRPr="006A6883" w14:paraId="05409F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638D532" w14:textId="77777777" w:rsidR="006A6883" w:rsidRPr="006A6883" w:rsidRDefault="006A6883" w:rsidP="006A6883">
            <w:pPr>
              <w:rPr>
                <w:lang w:val="en-GB"/>
              </w:rPr>
            </w:pPr>
            <w:r w:rsidRPr="006A6883">
              <w:rPr>
                <w:lang w:val="en-GB"/>
              </w:rPr>
              <w:t>10</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D57DACB" w14:textId="77777777" w:rsidR="006A6883" w:rsidRPr="006A6883" w:rsidRDefault="006A6883" w:rsidP="006A6883">
            <w:pPr>
              <w:rPr>
                <w:lang w:val="en-GB"/>
              </w:rPr>
            </w:pPr>
            <w:r w:rsidRPr="006A6883">
              <w:rPr>
                <w:lang w:val="en-GB"/>
              </w:rPr>
              <w:t>Cayman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E7192DC" w14:textId="77777777" w:rsidR="006A6883" w:rsidRPr="006A6883" w:rsidRDefault="006A6883" w:rsidP="006A6883">
            <w:pPr>
              <w:rPr>
                <w:lang w:val="en-GB"/>
              </w:rPr>
            </w:pPr>
            <w:r w:rsidRPr="006A6883">
              <w:rPr>
                <w:lang w:val="en-GB"/>
              </w:rPr>
              <w:t>£71,549.00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561BD82A" w14:textId="77777777" w:rsidR="006A6883" w:rsidRPr="006A6883" w:rsidRDefault="006A6883" w:rsidP="006A6883">
            <w:pPr>
              <w:rPr>
                <w:lang w:val="en-GB"/>
              </w:rPr>
            </w:pPr>
            <w:r w:rsidRPr="006A6883">
              <w:rPr>
                <w:lang w:val="en-GB"/>
              </w:rPr>
              <w:t>2018</w:t>
            </w:r>
          </w:p>
        </w:tc>
      </w:tr>
      <w:tr w:rsidR="006A6883" w:rsidRPr="006A6883" w14:paraId="3387C6BF"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1B3C353B" w14:textId="77777777" w:rsidR="006A6883" w:rsidRPr="006A6883" w:rsidRDefault="006A6883" w:rsidP="006A6883">
            <w:pPr>
              <w:rPr>
                <w:lang w:val="en-GB"/>
              </w:rPr>
            </w:pPr>
            <w:r w:rsidRPr="006A6883">
              <w:rPr>
                <w:lang w:val="en-GB"/>
              </w:rPr>
              <w:t>11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FD2D4AC" w14:textId="77777777" w:rsidR="006A6883" w:rsidRPr="006A6883" w:rsidRDefault="006A6883" w:rsidP="006A6883">
            <w:pPr>
              <w:rPr>
                <w:lang w:val="en-GB"/>
              </w:rPr>
            </w:pPr>
            <w:r w:rsidRPr="006A6883">
              <w:rPr>
                <w:lang w:val="en-GB"/>
              </w:rPr>
              <w:t>Falkland Islands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CC30" w14:textId="77777777" w:rsidR="006A6883" w:rsidRPr="006A6883" w:rsidRDefault="006A6883" w:rsidP="006A6883">
            <w:pPr>
              <w:rPr>
                <w:lang w:val="en-GB"/>
              </w:rPr>
            </w:pPr>
            <w:r w:rsidRPr="006A6883">
              <w:rPr>
                <w:lang w:val="en-GB"/>
              </w:rPr>
              <w:t>£70,800.00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8E71119" w14:textId="77777777" w:rsidR="006A6883" w:rsidRPr="006A6883" w:rsidRDefault="006A6883" w:rsidP="006A6883">
            <w:pPr>
              <w:rPr>
                <w:lang w:val="en-GB"/>
              </w:rPr>
            </w:pPr>
            <w:r w:rsidRPr="006A6883">
              <w:rPr>
                <w:lang w:val="en-GB"/>
              </w:rPr>
              <w:t>2015</w:t>
            </w:r>
          </w:p>
        </w:tc>
      </w:tr>
      <w:tr w:rsidR="006A6883" w:rsidRPr="006A6883" w14:paraId="5634607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7AE05EFB"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A8BBF9"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3FEB71"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6F38196D" w14:textId="77777777" w:rsidR="006A6883" w:rsidRPr="006A6883" w:rsidRDefault="006A6883" w:rsidP="006A6883">
            <w:pPr>
              <w:rPr>
                <w:lang w:val="en-GB"/>
              </w:rPr>
            </w:pPr>
            <w:r w:rsidRPr="006A6883">
              <w:rPr>
                <w:lang w:val="en-GB"/>
              </w:rPr>
              <w:t>2019</w:t>
            </w:r>
          </w:p>
        </w:tc>
      </w:tr>
      <w:tr w:rsidR="006A6883" w:rsidRPr="006A6883" w14:paraId="4E2B06F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32655E11"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D68BC9"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2BDA783"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0D0326C" w14:textId="77777777" w:rsidR="006A6883" w:rsidRPr="006A6883" w:rsidRDefault="006A6883" w:rsidP="006A6883">
            <w:pPr>
              <w:rPr>
                <w:lang w:val="en-GB"/>
              </w:rPr>
            </w:pPr>
            <w:r w:rsidRPr="006A6883">
              <w:rPr>
                <w:lang w:val="en-GB"/>
              </w:rPr>
              <w:t>2019</w:t>
            </w:r>
          </w:p>
        </w:tc>
      </w:tr>
      <w:tr w:rsidR="006A6883" w:rsidRPr="006A6883" w14:paraId="641A30B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3B61DBF"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A017A7"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4B857C2"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F0B6B25" w14:textId="77777777" w:rsidR="006A6883" w:rsidRPr="006A6883" w:rsidRDefault="006A6883" w:rsidP="006A6883">
            <w:pPr>
              <w:rPr>
                <w:lang w:val="en-GB"/>
              </w:rPr>
            </w:pPr>
            <w:r w:rsidRPr="006A6883">
              <w:rPr>
                <w:lang w:val="en-GB"/>
              </w:rPr>
              <w:t>2019</w:t>
            </w:r>
          </w:p>
        </w:tc>
      </w:tr>
      <w:tr w:rsidR="006A6883" w:rsidRPr="006A6883" w14:paraId="347FD515"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BCC1195"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ECB5BF1"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A930C16"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1643722D" w14:textId="77777777" w:rsidR="006A6883" w:rsidRPr="006A6883" w:rsidRDefault="006A6883" w:rsidP="006A6883">
            <w:pPr>
              <w:rPr>
                <w:lang w:val="en-GB"/>
              </w:rPr>
            </w:pPr>
            <w:r w:rsidRPr="006A6883">
              <w:rPr>
                <w:lang w:val="en-GB"/>
              </w:rPr>
              <w:t>2019</w:t>
            </w:r>
          </w:p>
        </w:tc>
      </w:tr>
    </w:tbl>
    <w:p w14:paraId="271E4AF7" w14:textId="77777777" w:rsidR="006A6883" w:rsidRPr="006A6883" w:rsidRDefault="006A6883" w:rsidP="006A6883">
      <w:pPr>
        <w:rPr>
          <w:lang w:val="en-GB"/>
        </w:rPr>
      </w:pPr>
    </w:p>
    <w:p w14:paraId="502EB262" w14:textId="77777777" w:rsidR="006A6883" w:rsidRPr="006A6883" w:rsidRDefault="006A6883" w:rsidP="006A6883">
      <w:pPr>
        <w:rPr>
          <w:lang w:val="en-GB"/>
        </w:rPr>
      </w:pPr>
    </w:p>
    <w:p w14:paraId="2A7E2C79" w14:textId="77777777" w:rsidR="006A6883" w:rsidRPr="006A6883" w:rsidRDefault="006A6883" w:rsidP="006A6883">
      <w:pPr>
        <w:numPr>
          <w:ilvl w:val="0"/>
          <w:numId w:val="7"/>
        </w:numPr>
        <w:rPr>
          <w:lang w:val="en-GB"/>
        </w:rPr>
      </w:pPr>
      <w:r w:rsidRPr="006A6883">
        <w:rPr>
          <w:lang w:val="en-GB"/>
        </w:rPr>
        <w:t xml:space="preserve">Filter the table to display only the information for 2019 </w:t>
      </w:r>
    </w:p>
    <w:p w14:paraId="457CF3C0" w14:textId="77777777" w:rsidR="006A6883" w:rsidRPr="006A6883" w:rsidRDefault="006A6883" w:rsidP="006A6883">
      <w:pPr>
        <w:rPr>
          <w:lang w:val="en-GB"/>
        </w:rPr>
      </w:pPr>
      <w:r w:rsidRPr="006A6883">
        <w:rPr>
          <w:noProof/>
          <w:lang w:val="en-GB"/>
        </w:rPr>
        <w:lastRenderedPageBreak/>
        <w:drawing>
          <wp:inline distT="0" distB="0" distL="0" distR="0" wp14:anchorId="1D5FC8B1" wp14:editId="7EA2DF13">
            <wp:extent cx="5731510" cy="4629150"/>
            <wp:effectExtent l="0" t="0" r="2540" b="0"/>
            <wp:docPr id="12968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124" name="Picture 1" descr="A screenshot of a computer&#10;&#10;Description automatically generated"/>
                    <pic:cNvPicPr/>
                  </pic:nvPicPr>
                  <pic:blipFill>
                    <a:blip r:embed="rId18"/>
                    <a:stretch>
                      <a:fillRect/>
                    </a:stretch>
                  </pic:blipFill>
                  <pic:spPr>
                    <a:xfrm>
                      <a:off x="0" y="0"/>
                      <a:ext cx="5731510" cy="4629150"/>
                    </a:xfrm>
                    <a:prstGeom prst="rect">
                      <a:avLst/>
                    </a:prstGeom>
                  </pic:spPr>
                </pic:pic>
              </a:graphicData>
            </a:graphic>
          </wp:inline>
        </w:drawing>
      </w:r>
    </w:p>
    <w:p w14:paraId="659FE5C3" w14:textId="77777777" w:rsidR="006A6883" w:rsidRPr="006A6883" w:rsidRDefault="006A6883" w:rsidP="006A6883">
      <w:pPr>
        <w:rPr>
          <w:lang w:val="en-GB"/>
        </w:rPr>
      </w:pPr>
    </w:p>
    <w:tbl>
      <w:tblPr>
        <w:tblW w:w="9781" w:type="dxa"/>
        <w:tblLook w:val="04A0" w:firstRow="1" w:lastRow="0" w:firstColumn="1" w:lastColumn="0" w:noHBand="0" w:noVBand="1"/>
      </w:tblPr>
      <w:tblGrid>
        <w:gridCol w:w="1030"/>
        <w:gridCol w:w="3348"/>
        <w:gridCol w:w="2704"/>
        <w:gridCol w:w="2699"/>
      </w:tblGrid>
      <w:tr w:rsidR="006A6883" w:rsidRPr="006A6883" w14:paraId="54FB52B2" w14:textId="77777777" w:rsidTr="003F36B9">
        <w:trPr>
          <w:trHeight w:val="196"/>
        </w:trPr>
        <w:tc>
          <w:tcPr>
            <w:tcW w:w="1030" w:type="dxa"/>
            <w:tcBorders>
              <w:top w:val="nil"/>
              <w:left w:val="nil"/>
              <w:bottom w:val="single" w:sz="12" w:space="0" w:color="FFFFFF"/>
              <w:right w:val="single" w:sz="4" w:space="0" w:color="FFFFFF"/>
            </w:tcBorders>
            <w:shd w:val="clear" w:color="4472C4" w:fill="4472C4"/>
            <w:noWrap/>
            <w:vAlign w:val="bottom"/>
            <w:hideMark/>
          </w:tcPr>
          <w:p w14:paraId="423E61F3" w14:textId="77777777" w:rsidR="006A6883" w:rsidRPr="006A6883" w:rsidRDefault="006A6883" w:rsidP="006A6883">
            <w:pPr>
              <w:rPr>
                <w:b/>
                <w:bCs/>
                <w:lang w:val="en-GB"/>
              </w:rPr>
            </w:pPr>
            <w:r w:rsidRPr="006A6883">
              <w:rPr>
                <w:b/>
                <w:bCs/>
                <w:lang w:val="en-GB"/>
              </w:rPr>
              <w:t>Rank</w:t>
            </w:r>
          </w:p>
        </w:tc>
        <w:tc>
          <w:tcPr>
            <w:tcW w:w="3348" w:type="dxa"/>
            <w:tcBorders>
              <w:top w:val="nil"/>
              <w:left w:val="single" w:sz="4" w:space="0" w:color="FFFFFF"/>
              <w:bottom w:val="single" w:sz="12" w:space="0" w:color="FFFFFF"/>
              <w:right w:val="single" w:sz="4" w:space="0" w:color="FFFFFF"/>
            </w:tcBorders>
            <w:shd w:val="clear" w:color="4472C4" w:fill="4472C4"/>
            <w:noWrap/>
            <w:vAlign w:val="bottom"/>
            <w:hideMark/>
          </w:tcPr>
          <w:p w14:paraId="6E4087A2" w14:textId="77777777" w:rsidR="006A6883" w:rsidRPr="006A6883" w:rsidRDefault="006A6883" w:rsidP="006A6883">
            <w:pPr>
              <w:rPr>
                <w:b/>
                <w:bCs/>
                <w:lang w:val="en-GB"/>
              </w:rPr>
            </w:pPr>
            <w:r w:rsidRPr="006A6883">
              <w:rPr>
                <w:b/>
                <w:bCs/>
                <w:lang w:val="en-GB"/>
              </w:rPr>
              <w:t>Country</w:t>
            </w:r>
          </w:p>
        </w:tc>
        <w:tc>
          <w:tcPr>
            <w:tcW w:w="2704" w:type="dxa"/>
            <w:tcBorders>
              <w:top w:val="nil"/>
              <w:left w:val="single" w:sz="4" w:space="0" w:color="FFFFFF"/>
              <w:bottom w:val="single" w:sz="12" w:space="0" w:color="FFFFFF"/>
              <w:right w:val="single" w:sz="4" w:space="0" w:color="FFFFFF"/>
            </w:tcBorders>
            <w:shd w:val="clear" w:color="4472C4" w:fill="4472C4"/>
            <w:noWrap/>
            <w:vAlign w:val="bottom"/>
            <w:hideMark/>
          </w:tcPr>
          <w:p w14:paraId="3CA04252" w14:textId="77777777" w:rsidR="006A6883" w:rsidRPr="006A6883" w:rsidRDefault="006A6883" w:rsidP="006A6883">
            <w:pPr>
              <w:rPr>
                <w:b/>
                <w:bCs/>
                <w:lang w:val="en-GB"/>
              </w:rPr>
            </w:pPr>
            <w:r w:rsidRPr="006A6883">
              <w:rPr>
                <w:b/>
                <w:bCs/>
                <w:lang w:val="en-GB"/>
              </w:rPr>
              <w:t>GDP - per capita (PPP)</w:t>
            </w:r>
          </w:p>
        </w:tc>
        <w:tc>
          <w:tcPr>
            <w:tcW w:w="2699" w:type="dxa"/>
            <w:tcBorders>
              <w:top w:val="nil"/>
              <w:left w:val="single" w:sz="4" w:space="0" w:color="FFFFFF"/>
              <w:bottom w:val="single" w:sz="12" w:space="0" w:color="FFFFFF"/>
              <w:right w:val="nil"/>
            </w:tcBorders>
            <w:shd w:val="clear" w:color="4472C4" w:fill="4472C4"/>
            <w:noWrap/>
            <w:vAlign w:val="bottom"/>
            <w:hideMark/>
          </w:tcPr>
          <w:p w14:paraId="6B1D0FFD" w14:textId="77777777" w:rsidR="006A6883" w:rsidRPr="006A6883" w:rsidRDefault="006A6883" w:rsidP="006A6883">
            <w:pPr>
              <w:rPr>
                <w:b/>
                <w:bCs/>
                <w:lang w:val="en-GB"/>
              </w:rPr>
            </w:pPr>
            <w:r w:rsidRPr="006A6883">
              <w:rPr>
                <w:b/>
                <w:bCs/>
                <w:lang w:val="en-GB"/>
              </w:rPr>
              <w:t>Year of Information</w:t>
            </w:r>
          </w:p>
        </w:tc>
      </w:tr>
      <w:tr w:rsidR="006A6883" w:rsidRPr="006A6883" w14:paraId="79A220D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A0652F" w14:textId="77777777" w:rsidR="006A6883" w:rsidRPr="006A6883" w:rsidRDefault="006A6883" w:rsidP="006A6883">
            <w:pPr>
              <w:rPr>
                <w:lang w:val="en-GB"/>
              </w:rPr>
            </w:pPr>
            <w:r w:rsidRPr="006A6883">
              <w:rPr>
                <w:lang w:val="en-GB"/>
              </w:rPr>
              <w:t>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C5692D7"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04C28FC" w14:textId="77777777" w:rsidR="006A6883" w:rsidRPr="006A6883" w:rsidRDefault="006A6883" w:rsidP="006A6883">
            <w:pPr>
              <w:rPr>
                <w:lang w:val="en-GB"/>
              </w:rPr>
            </w:pPr>
            <w:r w:rsidRPr="006A6883">
              <w:rPr>
                <w:lang w:val="en-GB"/>
              </w:rPr>
              <w:t>£190,513.00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74CD0E15" w14:textId="77777777" w:rsidR="006A6883" w:rsidRPr="006A6883" w:rsidRDefault="006A6883" w:rsidP="006A6883">
            <w:pPr>
              <w:rPr>
                <w:lang w:val="en-GB"/>
              </w:rPr>
            </w:pPr>
            <w:r w:rsidRPr="006A6883">
              <w:rPr>
                <w:lang w:val="en-GB"/>
              </w:rPr>
              <w:t>2019</w:t>
            </w:r>
          </w:p>
        </w:tc>
      </w:tr>
      <w:tr w:rsidR="006A6883" w:rsidRPr="006A6883" w14:paraId="1662D67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BD35AAE" w14:textId="77777777" w:rsidR="006A6883" w:rsidRPr="006A6883" w:rsidRDefault="006A6883" w:rsidP="006A6883">
            <w:pPr>
              <w:rPr>
                <w:lang w:val="en-GB"/>
              </w:rPr>
            </w:pPr>
            <w:r w:rsidRPr="006A6883">
              <w:rPr>
                <w:lang w:val="en-GB"/>
              </w:rPr>
              <w:t>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64ABF6B"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C9E4F87" w14:textId="77777777" w:rsidR="006A6883" w:rsidRPr="006A6883" w:rsidRDefault="006A6883" w:rsidP="006A6883">
            <w:pPr>
              <w:rPr>
                <w:lang w:val="en-GB"/>
              </w:rPr>
            </w:pPr>
            <w:r w:rsidRPr="006A6883">
              <w:rPr>
                <w:lang w:val="en-GB"/>
              </w:rPr>
              <w:t>£123,965.00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05DB7D9" w14:textId="77777777" w:rsidR="006A6883" w:rsidRPr="006A6883" w:rsidRDefault="006A6883" w:rsidP="006A6883">
            <w:pPr>
              <w:rPr>
                <w:lang w:val="en-GB"/>
              </w:rPr>
            </w:pPr>
            <w:r w:rsidRPr="006A6883">
              <w:rPr>
                <w:lang w:val="en-GB"/>
              </w:rPr>
              <w:t>2019</w:t>
            </w:r>
          </w:p>
        </w:tc>
      </w:tr>
      <w:tr w:rsidR="006A6883" w:rsidRPr="006A6883" w14:paraId="24748C44"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8C9D2B7" w14:textId="77777777" w:rsidR="006A6883" w:rsidRPr="006A6883" w:rsidRDefault="006A6883" w:rsidP="006A6883">
            <w:pPr>
              <w:rPr>
                <w:lang w:val="en-GB"/>
              </w:rPr>
            </w:pPr>
            <w:r w:rsidRPr="006A6883">
              <w:rPr>
                <w:lang w:val="en-GB"/>
              </w:rPr>
              <w:t>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A5A7A0"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1C633D" w14:textId="77777777" w:rsidR="006A6883" w:rsidRPr="006A6883" w:rsidRDefault="006A6883" w:rsidP="006A6883">
            <w:pPr>
              <w:rPr>
                <w:lang w:val="en-GB"/>
              </w:rPr>
            </w:pPr>
            <w:r w:rsidRPr="006A6883">
              <w:rPr>
                <w:lang w:val="en-GB"/>
              </w:rPr>
              <w:t>£97,341.00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B180B41" w14:textId="77777777" w:rsidR="006A6883" w:rsidRPr="006A6883" w:rsidRDefault="006A6883" w:rsidP="006A6883">
            <w:pPr>
              <w:rPr>
                <w:lang w:val="en-GB"/>
              </w:rPr>
            </w:pPr>
            <w:r w:rsidRPr="006A6883">
              <w:rPr>
                <w:lang w:val="en-GB"/>
              </w:rPr>
              <w:t>2019</w:t>
            </w:r>
          </w:p>
        </w:tc>
      </w:tr>
      <w:tr w:rsidR="006A6883" w:rsidRPr="006A6883" w14:paraId="7C4CE31E"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635C367" w14:textId="77777777" w:rsidR="006A6883" w:rsidRPr="006A6883" w:rsidRDefault="006A6883" w:rsidP="006A6883">
            <w:pPr>
              <w:rPr>
                <w:lang w:val="en-GB"/>
              </w:rPr>
            </w:pPr>
            <w:r w:rsidRPr="006A6883">
              <w:rPr>
                <w:lang w:val="en-GB"/>
              </w:rPr>
              <w:t>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79610D2"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310304A" w14:textId="77777777" w:rsidR="006A6883" w:rsidRPr="006A6883" w:rsidRDefault="006A6883" w:rsidP="006A6883">
            <w:pPr>
              <w:rPr>
                <w:lang w:val="en-GB"/>
              </w:rPr>
            </w:pPr>
            <w:r w:rsidRPr="006A6883">
              <w:rPr>
                <w:lang w:val="en-GB"/>
              </w:rPr>
              <w:t>£90,044.00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F196538" w14:textId="77777777" w:rsidR="006A6883" w:rsidRPr="006A6883" w:rsidRDefault="006A6883" w:rsidP="006A6883">
            <w:pPr>
              <w:rPr>
                <w:lang w:val="en-GB"/>
              </w:rPr>
            </w:pPr>
            <w:r w:rsidRPr="006A6883">
              <w:rPr>
                <w:lang w:val="en-GB"/>
              </w:rPr>
              <w:t>2019</w:t>
            </w:r>
          </w:p>
        </w:tc>
      </w:tr>
      <w:tr w:rsidR="006A6883" w:rsidRPr="006A6883" w14:paraId="6C2A23C8"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CB1E492" w14:textId="77777777" w:rsidR="006A6883" w:rsidRPr="006A6883" w:rsidRDefault="006A6883" w:rsidP="006A6883">
            <w:pPr>
              <w:rPr>
                <w:lang w:val="en-GB"/>
              </w:rPr>
            </w:pPr>
            <w:r w:rsidRPr="006A6883">
              <w:rPr>
                <w:lang w:val="en-GB"/>
              </w:rPr>
              <w:t>7</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F9A737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4C0EBF" w14:textId="77777777" w:rsidR="006A6883" w:rsidRPr="006A6883" w:rsidRDefault="006A6883" w:rsidP="006A6883">
            <w:pPr>
              <w:rPr>
                <w:lang w:val="en-GB"/>
              </w:rPr>
            </w:pPr>
            <w:r w:rsidRPr="006A6883">
              <w:rPr>
                <w:lang w:val="en-GB"/>
              </w:rPr>
              <w:t>£86,781.00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7DE748D" w14:textId="77777777" w:rsidR="006A6883" w:rsidRPr="006A6883" w:rsidRDefault="006A6883" w:rsidP="006A6883">
            <w:pPr>
              <w:rPr>
                <w:lang w:val="en-GB"/>
              </w:rPr>
            </w:pPr>
            <w:r w:rsidRPr="006A6883">
              <w:rPr>
                <w:lang w:val="en-GB"/>
              </w:rPr>
              <w:t>2019</w:t>
            </w:r>
          </w:p>
        </w:tc>
      </w:tr>
      <w:tr w:rsidR="006A6883" w:rsidRPr="006A6883" w14:paraId="70813E1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7AB9257" w14:textId="77777777" w:rsidR="006A6883" w:rsidRPr="006A6883" w:rsidRDefault="006A6883" w:rsidP="006A6883">
            <w:pPr>
              <w:rPr>
                <w:lang w:val="en-GB"/>
              </w:rPr>
            </w:pPr>
            <w:r w:rsidRPr="006A6883">
              <w:rPr>
                <w:lang w:val="en-GB"/>
              </w:rPr>
              <w:t>9</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C19CF9F"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EF390" w14:textId="77777777" w:rsidR="006A6883" w:rsidRPr="006A6883" w:rsidRDefault="006A6883" w:rsidP="006A6883">
            <w:pPr>
              <w:rPr>
                <w:lang w:val="en-GB"/>
              </w:rPr>
            </w:pPr>
            <w:r w:rsidRPr="006A6883">
              <w:rPr>
                <w:lang w:val="en-GB"/>
              </w:rPr>
              <w:t>£81,798.00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B1284E5" w14:textId="77777777" w:rsidR="006A6883" w:rsidRPr="006A6883" w:rsidRDefault="006A6883" w:rsidP="006A6883">
            <w:pPr>
              <w:rPr>
                <w:lang w:val="en-GB"/>
              </w:rPr>
            </w:pPr>
            <w:r w:rsidRPr="006A6883">
              <w:rPr>
                <w:lang w:val="en-GB"/>
              </w:rPr>
              <w:t>2019</w:t>
            </w:r>
          </w:p>
        </w:tc>
      </w:tr>
      <w:tr w:rsidR="006A6883" w:rsidRPr="006A6883" w14:paraId="583255C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3931E9" w14:textId="77777777" w:rsidR="006A6883" w:rsidRPr="006A6883" w:rsidRDefault="006A6883" w:rsidP="006A6883">
            <w:pPr>
              <w:rPr>
                <w:lang w:val="en-GB"/>
              </w:rPr>
            </w:pPr>
            <w:r w:rsidRPr="006A6883">
              <w:rPr>
                <w:lang w:val="en-GB"/>
              </w:rPr>
              <w:t>12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23C7ADC"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541FAC7" w14:textId="77777777" w:rsidR="006A6883" w:rsidRPr="006A6883" w:rsidRDefault="006A6883" w:rsidP="006A6883">
            <w:pPr>
              <w:rPr>
                <w:lang w:val="en-GB"/>
              </w:rPr>
            </w:pPr>
            <w:r w:rsidRPr="006A6883">
              <w:rPr>
                <w:lang w:val="en-GB"/>
              </w:rPr>
              <w:t>£68,628.00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3F3E6841" w14:textId="77777777" w:rsidR="006A6883" w:rsidRPr="006A6883" w:rsidRDefault="006A6883" w:rsidP="006A6883">
            <w:pPr>
              <w:rPr>
                <w:lang w:val="en-GB"/>
              </w:rPr>
            </w:pPr>
            <w:r w:rsidRPr="006A6883">
              <w:rPr>
                <w:lang w:val="en-GB"/>
              </w:rPr>
              <w:t>2019</w:t>
            </w:r>
          </w:p>
        </w:tc>
      </w:tr>
      <w:tr w:rsidR="006A6883" w:rsidRPr="006A6883" w14:paraId="5B67CC7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E11E77F" w14:textId="77777777" w:rsidR="006A6883" w:rsidRPr="006A6883" w:rsidRDefault="006A6883" w:rsidP="006A6883">
            <w:pPr>
              <w:rPr>
                <w:lang w:val="en-GB"/>
              </w:rPr>
            </w:pPr>
            <w:r w:rsidRPr="006A6883">
              <w:rPr>
                <w:lang w:val="en-GB"/>
              </w:rPr>
              <w:t>13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AC70F"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E34EB5" w14:textId="77777777" w:rsidR="006A6883" w:rsidRPr="006A6883" w:rsidRDefault="006A6883" w:rsidP="006A6883">
            <w:pPr>
              <w:rPr>
                <w:lang w:val="en-GB"/>
              </w:rPr>
            </w:pPr>
            <w:r w:rsidRPr="006A6883">
              <w:rPr>
                <w:lang w:val="en-GB"/>
              </w:rPr>
              <w:t>£67,119.00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74F61CE" w14:textId="77777777" w:rsidR="006A6883" w:rsidRPr="006A6883" w:rsidRDefault="006A6883" w:rsidP="006A6883">
            <w:pPr>
              <w:rPr>
                <w:lang w:val="en-GB"/>
              </w:rPr>
            </w:pPr>
            <w:r w:rsidRPr="006A6883">
              <w:rPr>
                <w:lang w:val="en-GB"/>
              </w:rPr>
              <w:t>2019</w:t>
            </w:r>
          </w:p>
        </w:tc>
      </w:tr>
      <w:tr w:rsidR="006A6883" w:rsidRPr="006A6883" w14:paraId="31E7B3A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381BC6A6" w14:textId="77777777" w:rsidR="006A6883" w:rsidRPr="006A6883" w:rsidRDefault="006A6883" w:rsidP="006A6883">
            <w:pPr>
              <w:rPr>
                <w:lang w:val="en-GB"/>
              </w:rPr>
            </w:pPr>
            <w:r w:rsidRPr="006A6883">
              <w:rPr>
                <w:lang w:val="en-GB"/>
              </w:rPr>
              <w:t>14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CA0AAD8"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AC6E075" w14:textId="77777777" w:rsidR="006A6883" w:rsidRPr="006A6883" w:rsidRDefault="006A6883" w:rsidP="006A6883">
            <w:pPr>
              <w:rPr>
                <w:lang w:val="en-GB"/>
              </w:rPr>
            </w:pPr>
            <w:r w:rsidRPr="006A6883">
              <w:rPr>
                <w:lang w:val="en-GB"/>
              </w:rPr>
              <w:t>£63,633.00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A9DC6FE" w14:textId="77777777" w:rsidR="006A6883" w:rsidRPr="006A6883" w:rsidRDefault="006A6883" w:rsidP="006A6883">
            <w:pPr>
              <w:rPr>
                <w:lang w:val="en-GB"/>
              </w:rPr>
            </w:pPr>
            <w:r w:rsidRPr="006A6883">
              <w:rPr>
                <w:lang w:val="en-GB"/>
              </w:rPr>
              <w:t>2019</w:t>
            </w:r>
          </w:p>
        </w:tc>
      </w:tr>
      <w:tr w:rsidR="006A6883" w:rsidRPr="006A6883" w14:paraId="59E10C6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20E2C131" w14:textId="77777777" w:rsidR="006A6883" w:rsidRPr="006A6883" w:rsidRDefault="006A6883" w:rsidP="006A6883">
            <w:pPr>
              <w:rPr>
                <w:lang w:val="en-GB"/>
              </w:rPr>
            </w:pPr>
            <w:r w:rsidRPr="006A6883">
              <w:rPr>
                <w:lang w:val="en-GB"/>
              </w:rPr>
              <w:t>15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61A33E4"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645896C" w14:textId="77777777" w:rsidR="006A6883" w:rsidRPr="006A6883" w:rsidRDefault="006A6883" w:rsidP="006A6883">
            <w:pPr>
              <w:rPr>
                <w:lang w:val="en-GB"/>
              </w:rPr>
            </w:pPr>
            <w:r w:rsidRPr="006A6883">
              <w:rPr>
                <w:lang w:val="en-GB"/>
              </w:rPr>
              <w:t>£62,530.00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4B5B4AC" w14:textId="77777777" w:rsidR="006A6883" w:rsidRPr="006A6883" w:rsidRDefault="006A6883" w:rsidP="006A6883">
            <w:pPr>
              <w:rPr>
                <w:lang w:val="en-GB"/>
              </w:rPr>
            </w:pPr>
            <w:r w:rsidRPr="006A6883">
              <w:rPr>
                <w:lang w:val="en-GB"/>
              </w:rPr>
              <w:t>2019</w:t>
            </w:r>
          </w:p>
        </w:tc>
      </w:tr>
      <w:tr w:rsidR="006A6883" w:rsidRPr="006A6883" w14:paraId="606823BD"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29A627DC" w14:textId="77777777" w:rsidR="006A6883" w:rsidRPr="006A6883" w:rsidRDefault="006A6883" w:rsidP="006A6883">
            <w:pPr>
              <w:rPr>
                <w:lang w:val="en-GB"/>
              </w:rPr>
            </w:pPr>
            <w:r w:rsidRPr="006A6883">
              <w:rPr>
                <w:lang w:val="en-GB"/>
              </w:rPr>
              <w:t>16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653E53B"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8DFF1F" w14:textId="77777777" w:rsidR="006A6883" w:rsidRPr="006A6883" w:rsidRDefault="006A6883" w:rsidP="006A6883">
            <w:pPr>
              <w:rPr>
                <w:lang w:val="en-GB"/>
              </w:rPr>
            </w:pPr>
            <w:r w:rsidRPr="006A6883">
              <w:rPr>
                <w:lang w:val="en-GB"/>
              </w:rPr>
              <w:t>£62,100.00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181174F" w14:textId="77777777" w:rsidR="006A6883" w:rsidRPr="006A6883" w:rsidRDefault="006A6883" w:rsidP="006A6883">
            <w:pPr>
              <w:rPr>
                <w:lang w:val="en-GB"/>
              </w:rPr>
            </w:pPr>
            <w:r w:rsidRPr="006A6883">
              <w:rPr>
                <w:lang w:val="en-GB"/>
              </w:rPr>
              <w:t>2019</w:t>
            </w:r>
          </w:p>
        </w:tc>
      </w:tr>
      <w:tr w:rsidR="006A6883" w:rsidRPr="006A6883" w14:paraId="40FA668B"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62FF509" w14:textId="77777777" w:rsidR="006A6883" w:rsidRPr="006A6883" w:rsidRDefault="006A6883" w:rsidP="006A6883">
            <w:pPr>
              <w:rPr>
                <w:lang w:val="en-GB"/>
              </w:rPr>
            </w:pPr>
            <w:r w:rsidRPr="006A6883">
              <w:rPr>
                <w:lang w:val="en-GB"/>
              </w:rPr>
              <w:t>18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D818E9"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54076CA" w14:textId="77777777" w:rsidR="006A6883" w:rsidRPr="006A6883" w:rsidRDefault="006A6883" w:rsidP="006A6883">
            <w:pPr>
              <w:rPr>
                <w:lang w:val="en-GB"/>
              </w:rPr>
            </w:pPr>
            <w:r w:rsidRPr="006A6883">
              <w:rPr>
                <w:lang w:val="en-GB"/>
              </w:rPr>
              <w:t>£59,848.00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3519FC8C" w14:textId="77777777" w:rsidR="006A6883" w:rsidRPr="006A6883" w:rsidRDefault="006A6883" w:rsidP="006A6883">
            <w:pPr>
              <w:rPr>
                <w:lang w:val="en-GB"/>
              </w:rPr>
            </w:pPr>
            <w:r w:rsidRPr="006A6883">
              <w:rPr>
                <w:lang w:val="en-GB"/>
              </w:rPr>
              <w:t>2019</w:t>
            </w:r>
          </w:p>
        </w:tc>
      </w:tr>
      <w:tr w:rsidR="006A6883" w:rsidRPr="006A6883" w14:paraId="2003112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13CBA9C" w14:textId="77777777" w:rsidR="006A6883" w:rsidRPr="006A6883" w:rsidRDefault="006A6883" w:rsidP="006A6883">
            <w:pPr>
              <w:rPr>
                <w:lang w:val="en-GB"/>
              </w:rPr>
            </w:pPr>
            <w:r w:rsidRPr="006A6883">
              <w:rPr>
                <w:lang w:val="en-GB"/>
              </w:rPr>
              <w:t>20</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1CFE3E3"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F6666E9" w14:textId="77777777" w:rsidR="006A6883" w:rsidRPr="006A6883" w:rsidRDefault="006A6883" w:rsidP="006A6883">
            <w:pPr>
              <w:rPr>
                <w:lang w:val="en-GB"/>
              </w:rPr>
            </w:pPr>
            <w:r w:rsidRPr="006A6883">
              <w:rPr>
                <w:lang w:val="en-GB"/>
              </w:rPr>
              <w:t>£57,804.00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686E4C5" w14:textId="77777777" w:rsidR="006A6883" w:rsidRPr="006A6883" w:rsidRDefault="006A6883" w:rsidP="006A6883">
            <w:pPr>
              <w:rPr>
                <w:lang w:val="en-GB"/>
              </w:rPr>
            </w:pPr>
            <w:r w:rsidRPr="006A6883">
              <w:rPr>
                <w:lang w:val="en-GB"/>
              </w:rPr>
              <w:t>2019</w:t>
            </w:r>
          </w:p>
        </w:tc>
      </w:tr>
      <w:tr w:rsidR="006A6883" w:rsidRPr="006A6883" w14:paraId="74357C0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0B6498E" w14:textId="77777777" w:rsidR="006A6883" w:rsidRPr="006A6883" w:rsidRDefault="006A6883" w:rsidP="006A6883">
            <w:pPr>
              <w:rPr>
                <w:lang w:val="en-GB"/>
              </w:rPr>
            </w:pPr>
            <w:r w:rsidRPr="006A6883">
              <w:rPr>
                <w:lang w:val="en-GB"/>
              </w:rPr>
              <w:t>21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C30A97F" w14:textId="77777777" w:rsidR="006A6883" w:rsidRPr="006A6883" w:rsidRDefault="006A6883" w:rsidP="006A6883">
            <w:pPr>
              <w:rPr>
                <w:lang w:val="en-GB"/>
              </w:rPr>
            </w:pPr>
            <w:r w:rsidRPr="006A6883">
              <w:rPr>
                <w:lang w:val="en-GB"/>
              </w:rPr>
              <w:t>Netherlands</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1E34FF7" w14:textId="77777777" w:rsidR="006A6883" w:rsidRPr="006A6883" w:rsidRDefault="006A6883" w:rsidP="006A6883">
            <w:pPr>
              <w:rPr>
                <w:lang w:val="en-GB"/>
              </w:rPr>
            </w:pPr>
            <w:r w:rsidRPr="006A6883">
              <w:rPr>
                <w:lang w:val="en-GB"/>
              </w:rPr>
              <w:t>£56,935.00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187FA6FA" w14:textId="77777777" w:rsidR="006A6883" w:rsidRPr="006A6883" w:rsidRDefault="006A6883" w:rsidP="006A6883">
            <w:pPr>
              <w:rPr>
                <w:lang w:val="en-GB"/>
              </w:rPr>
            </w:pPr>
            <w:r w:rsidRPr="006A6883">
              <w:rPr>
                <w:lang w:val="en-GB"/>
              </w:rPr>
              <w:t>2019</w:t>
            </w:r>
          </w:p>
        </w:tc>
      </w:tr>
      <w:tr w:rsidR="006A6883" w:rsidRPr="006A6883" w14:paraId="6AD534AF"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2E486D1" w14:textId="77777777" w:rsidR="006A6883" w:rsidRPr="006A6883" w:rsidRDefault="006A6883" w:rsidP="006A6883">
            <w:pPr>
              <w:rPr>
                <w:lang w:val="en-GB"/>
              </w:rPr>
            </w:pPr>
            <w:r w:rsidRPr="006A6883">
              <w:rPr>
                <w:lang w:val="en-GB"/>
              </w:rPr>
              <w:t>23</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14CB14" w14:textId="77777777" w:rsidR="006A6883" w:rsidRPr="006A6883" w:rsidRDefault="006A6883" w:rsidP="006A6883">
            <w:pPr>
              <w:rPr>
                <w:lang w:val="en-GB"/>
              </w:rPr>
            </w:pPr>
            <w:r w:rsidRPr="006A6883">
              <w:rPr>
                <w:lang w:val="en-GB"/>
              </w:rPr>
              <w:t>Austria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BF9F39" w14:textId="77777777" w:rsidR="006A6883" w:rsidRPr="006A6883" w:rsidRDefault="006A6883" w:rsidP="006A6883">
            <w:pPr>
              <w:rPr>
                <w:lang w:val="en-GB"/>
              </w:rPr>
            </w:pPr>
            <w:r w:rsidRPr="006A6883">
              <w:rPr>
                <w:lang w:val="en-GB"/>
              </w:rPr>
              <w:t>£56,188.00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1E4C2932" w14:textId="77777777" w:rsidR="006A6883" w:rsidRPr="006A6883" w:rsidRDefault="006A6883" w:rsidP="006A6883">
            <w:pPr>
              <w:rPr>
                <w:lang w:val="en-GB"/>
              </w:rPr>
            </w:pPr>
            <w:r w:rsidRPr="006A6883">
              <w:rPr>
                <w:lang w:val="en-GB"/>
              </w:rPr>
              <w:t>2019</w:t>
            </w:r>
          </w:p>
        </w:tc>
      </w:tr>
      <w:tr w:rsidR="006A6883" w:rsidRPr="006A6883" w14:paraId="34357885"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0530F65" w14:textId="77777777" w:rsidR="006A6883" w:rsidRPr="006A6883" w:rsidRDefault="006A6883" w:rsidP="006A6883">
            <w:pPr>
              <w:rPr>
                <w:lang w:val="en-GB"/>
              </w:rPr>
            </w:pPr>
            <w:r w:rsidRPr="006A6883">
              <w:rPr>
                <w:lang w:val="en-GB"/>
              </w:rPr>
              <w:t>24</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8245DE" w14:textId="77777777" w:rsidR="006A6883" w:rsidRPr="006A6883" w:rsidRDefault="006A6883" w:rsidP="006A6883">
            <w:pPr>
              <w:rPr>
                <w:lang w:val="en-GB"/>
              </w:rPr>
            </w:pPr>
            <w:r w:rsidRPr="006A6883">
              <w:rPr>
                <w:lang w:val="en-GB"/>
              </w:rPr>
              <w:t>Iceland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9BF4DFB" w14:textId="77777777" w:rsidR="006A6883" w:rsidRPr="006A6883" w:rsidRDefault="006A6883" w:rsidP="006A6883">
            <w:pPr>
              <w:rPr>
                <w:lang w:val="en-GB"/>
              </w:rPr>
            </w:pPr>
            <w:r w:rsidRPr="006A6883">
              <w:rPr>
                <w:lang w:val="en-GB"/>
              </w:rPr>
              <w:t>£55,874.00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6B1F8B72" w14:textId="77777777" w:rsidR="006A6883" w:rsidRPr="006A6883" w:rsidRDefault="006A6883" w:rsidP="006A6883">
            <w:pPr>
              <w:rPr>
                <w:lang w:val="en-GB"/>
              </w:rPr>
            </w:pPr>
            <w:r w:rsidRPr="006A6883">
              <w:rPr>
                <w:lang w:val="en-GB"/>
              </w:rPr>
              <w:t>2019</w:t>
            </w:r>
          </w:p>
        </w:tc>
      </w:tr>
      <w:tr w:rsidR="006A6883" w:rsidRPr="006A6883" w14:paraId="232509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025D5392" w14:textId="77777777" w:rsidR="006A6883" w:rsidRPr="006A6883" w:rsidRDefault="006A6883" w:rsidP="006A6883">
            <w:pPr>
              <w:rPr>
                <w:lang w:val="en-GB"/>
              </w:rPr>
            </w:pPr>
            <w:r w:rsidRPr="006A6883">
              <w:rPr>
                <w:lang w:val="en-GB"/>
              </w:rPr>
              <w:t>25</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5BC5EE" w14:textId="77777777" w:rsidR="006A6883" w:rsidRPr="006A6883" w:rsidRDefault="006A6883" w:rsidP="006A6883">
            <w:pPr>
              <w:rPr>
                <w:lang w:val="en-GB"/>
              </w:rPr>
            </w:pPr>
            <w:r w:rsidRPr="006A6883">
              <w:rPr>
                <w:lang w:val="en-GB"/>
              </w:rPr>
              <w:t>Germany</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C516A7" w14:textId="77777777" w:rsidR="006A6883" w:rsidRPr="006A6883" w:rsidRDefault="006A6883" w:rsidP="006A6883">
            <w:pPr>
              <w:rPr>
                <w:lang w:val="en-GB"/>
              </w:rPr>
            </w:pPr>
            <w:r w:rsidRPr="006A6883">
              <w:rPr>
                <w:lang w:val="en-GB"/>
              </w:rPr>
              <w:t>£53,919.00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C02D152" w14:textId="77777777" w:rsidR="006A6883" w:rsidRPr="006A6883" w:rsidRDefault="006A6883" w:rsidP="006A6883">
            <w:pPr>
              <w:rPr>
                <w:lang w:val="en-GB"/>
              </w:rPr>
            </w:pPr>
            <w:r w:rsidRPr="006A6883">
              <w:rPr>
                <w:lang w:val="en-GB"/>
              </w:rPr>
              <w:t>2019</w:t>
            </w:r>
          </w:p>
        </w:tc>
      </w:tr>
      <w:tr w:rsidR="006A6883" w:rsidRPr="006A6883" w14:paraId="002A47C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5EF06E30" w14:textId="77777777" w:rsidR="006A6883" w:rsidRPr="006A6883" w:rsidRDefault="006A6883" w:rsidP="006A6883">
            <w:pPr>
              <w:rPr>
                <w:lang w:val="en-GB"/>
              </w:rPr>
            </w:pPr>
            <w:r w:rsidRPr="006A6883">
              <w:rPr>
                <w:lang w:val="en-GB"/>
              </w:rPr>
              <w:t>26</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8C00074" w14:textId="77777777" w:rsidR="006A6883" w:rsidRPr="006A6883" w:rsidRDefault="006A6883" w:rsidP="006A6883">
            <w:pPr>
              <w:rPr>
                <w:lang w:val="en-GB"/>
              </w:rPr>
            </w:pPr>
            <w:r w:rsidRPr="006A6883">
              <w:rPr>
                <w:lang w:val="en-GB"/>
              </w:rPr>
              <w:t>Sweden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8DE33E4" w14:textId="77777777" w:rsidR="006A6883" w:rsidRPr="006A6883" w:rsidRDefault="006A6883" w:rsidP="006A6883">
            <w:pPr>
              <w:rPr>
                <w:lang w:val="en-GB"/>
              </w:rPr>
            </w:pPr>
            <w:r w:rsidRPr="006A6883">
              <w:rPr>
                <w:lang w:val="en-GB"/>
              </w:rPr>
              <w:t>£53,240.00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4F796BD2" w14:textId="77777777" w:rsidR="006A6883" w:rsidRPr="006A6883" w:rsidRDefault="006A6883" w:rsidP="006A6883">
            <w:pPr>
              <w:rPr>
                <w:lang w:val="en-GB"/>
              </w:rPr>
            </w:pPr>
            <w:r w:rsidRPr="006A6883">
              <w:rPr>
                <w:lang w:val="en-GB"/>
              </w:rPr>
              <w:t>2019</w:t>
            </w:r>
          </w:p>
        </w:tc>
      </w:tr>
      <w:tr w:rsidR="006A6883" w:rsidRPr="006A6883" w14:paraId="51A67AA9"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710FA99A" w14:textId="77777777" w:rsidR="006A6883" w:rsidRPr="006A6883" w:rsidRDefault="006A6883" w:rsidP="006A6883">
            <w:pPr>
              <w:rPr>
                <w:lang w:val="en-GB"/>
              </w:rPr>
            </w:pPr>
            <w:r w:rsidRPr="006A6883">
              <w:rPr>
                <w:lang w:val="en-GB"/>
              </w:rPr>
              <w:t>28</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0EA67C5" w14:textId="77777777" w:rsidR="006A6883" w:rsidRPr="006A6883" w:rsidRDefault="006A6883" w:rsidP="006A6883">
            <w:pPr>
              <w:rPr>
                <w:lang w:val="en-GB"/>
              </w:rPr>
            </w:pPr>
            <w:r w:rsidRPr="006A6883">
              <w:rPr>
                <w:lang w:val="en-GB"/>
              </w:rPr>
              <w:t>Belgium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B9BA4F1" w14:textId="77777777" w:rsidR="006A6883" w:rsidRPr="006A6883" w:rsidRDefault="006A6883" w:rsidP="006A6883">
            <w:pPr>
              <w:rPr>
                <w:lang w:val="en-GB"/>
              </w:rPr>
            </w:pPr>
            <w:r w:rsidRPr="006A6883">
              <w:rPr>
                <w:lang w:val="en-GB"/>
              </w:rPr>
              <w:t>£51,934.00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5D138A1E" w14:textId="77777777" w:rsidR="006A6883" w:rsidRPr="006A6883" w:rsidRDefault="006A6883" w:rsidP="006A6883">
            <w:pPr>
              <w:rPr>
                <w:lang w:val="en-GB"/>
              </w:rPr>
            </w:pPr>
            <w:r w:rsidRPr="006A6883">
              <w:rPr>
                <w:lang w:val="en-GB"/>
              </w:rPr>
              <w:t>2019</w:t>
            </w:r>
          </w:p>
        </w:tc>
      </w:tr>
      <w:tr w:rsidR="006A6883" w:rsidRPr="006A6883" w14:paraId="57AE1F12"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7ABC9675" w14:textId="77777777" w:rsidR="006A6883" w:rsidRPr="006A6883" w:rsidRDefault="006A6883" w:rsidP="006A6883">
            <w:pPr>
              <w:rPr>
                <w:lang w:val="en-GB"/>
              </w:rPr>
            </w:pPr>
            <w:r w:rsidRPr="006A6883">
              <w:rPr>
                <w:lang w:val="en-GB"/>
              </w:rPr>
              <w:t>31</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FE50A61" w14:textId="77777777" w:rsidR="006A6883" w:rsidRPr="006A6883" w:rsidRDefault="006A6883" w:rsidP="006A6883">
            <w:pPr>
              <w:rPr>
                <w:lang w:val="en-GB"/>
              </w:rPr>
            </w:pPr>
            <w:r w:rsidRPr="006A6883">
              <w:rPr>
                <w:lang w:val="en-GB"/>
              </w:rPr>
              <w:t>Australia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0CBF918"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2C1FB6A2" w14:textId="77777777" w:rsidR="006A6883" w:rsidRPr="006A6883" w:rsidRDefault="006A6883" w:rsidP="006A6883">
            <w:pPr>
              <w:rPr>
                <w:lang w:val="en-GB"/>
              </w:rPr>
            </w:pPr>
            <w:r w:rsidRPr="006A6883">
              <w:rPr>
                <w:lang w:val="en-GB"/>
              </w:rPr>
              <w:t>2019</w:t>
            </w:r>
          </w:p>
        </w:tc>
      </w:tr>
      <w:tr w:rsidR="006A6883" w:rsidRPr="006A6883" w14:paraId="6C3CAB6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DEAE00D" w14:textId="77777777" w:rsidR="006A6883" w:rsidRPr="006A6883" w:rsidRDefault="006A6883" w:rsidP="006A6883">
            <w:pPr>
              <w:rPr>
                <w:lang w:val="en-GB"/>
              </w:rPr>
            </w:pPr>
            <w:r w:rsidRPr="006A6883">
              <w:rPr>
                <w:lang w:val="en-GB"/>
              </w:rPr>
              <w:t>32</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A22119" w14:textId="77777777" w:rsidR="006A6883" w:rsidRPr="006A6883" w:rsidRDefault="006A6883" w:rsidP="006A6883">
            <w:pPr>
              <w:rPr>
                <w:lang w:val="en-GB"/>
              </w:rPr>
            </w:pPr>
            <w:r w:rsidRPr="006A6883">
              <w:rPr>
                <w:lang w:val="en-GB"/>
              </w:rPr>
              <w:t>Kuwait</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4DC95C5" w14:textId="77777777" w:rsidR="006A6883" w:rsidRPr="006A6883" w:rsidRDefault="006A6883" w:rsidP="006A6883">
            <w:pPr>
              <w:rPr>
                <w:lang w:val="en-GB"/>
              </w:rPr>
            </w:pPr>
            <w:r w:rsidRPr="006A6883">
              <w:rPr>
                <w:lang w:val="en-GB"/>
              </w:rPr>
              <w:t>£49,854.00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D6A90AB" w14:textId="77777777" w:rsidR="006A6883" w:rsidRPr="006A6883" w:rsidRDefault="006A6883" w:rsidP="006A6883">
            <w:pPr>
              <w:rPr>
                <w:lang w:val="en-GB"/>
              </w:rPr>
            </w:pPr>
            <w:r w:rsidRPr="006A6883">
              <w:rPr>
                <w:lang w:val="en-GB"/>
              </w:rPr>
              <w:t>2019</w:t>
            </w:r>
          </w:p>
        </w:tc>
      </w:tr>
      <w:tr w:rsidR="006A6883" w:rsidRPr="006A6883" w14:paraId="030EDE17"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E87E8CD" w14:textId="77777777" w:rsidR="006A6883" w:rsidRPr="006A6883" w:rsidRDefault="006A6883" w:rsidP="006A6883">
            <w:pPr>
              <w:rPr>
                <w:lang w:val="en-GB"/>
              </w:rPr>
            </w:pPr>
            <w:r w:rsidRPr="006A6883">
              <w:rPr>
                <w:lang w:val="en-GB"/>
              </w:rPr>
              <w:lastRenderedPageBreak/>
              <w:t>33</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EFAF9C7" w14:textId="77777777" w:rsidR="006A6883" w:rsidRPr="006A6883" w:rsidRDefault="006A6883" w:rsidP="006A6883">
            <w:pPr>
              <w:rPr>
                <w:lang w:val="en-GB"/>
              </w:rPr>
            </w:pPr>
            <w:r w:rsidRPr="006A6883">
              <w:rPr>
                <w:lang w:val="en-GB"/>
              </w:rPr>
              <w:t>Canada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D4D4A7E" w14:textId="77777777" w:rsidR="006A6883" w:rsidRPr="006A6883" w:rsidRDefault="006A6883" w:rsidP="006A6883">
            <w:pPr>
              <w:rPr>
                <w:lang w:val="en-GB"/>
              </w:rPr>
            </w:pPr>
            <w:r w:rsidRPr="006A6883">
              <w:rPr>
                <w:lang w:val="en-GB"/>
              </w:rPr>
              <w:t>£49,031.00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92F9FB7" w14:textId="77777777" w:rsidR="006A6883" w:rsidRPr="006A6883" w:rsidRDefault="006A6883" w:rsidP="006A6883">
            <w:pPr>
              <w:rPr>
                <w:lang w:val="en-GB"/>
              </w:rPr>
            </w:pPr>
            <w:r w:rsidRPr="006A6883">
              <w:rPr>
                <w:lang w:val="en-GB"/>
              </w:rPr>
              <w:t>2019</w:t>
            </w:r>
          </w:p>
        </w:tc>
      </w:tr>
      <w:tr w:rsidR="006A6883" w:rsidRPr="006A6883" w14:paraId="6316673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C6ACB14" w14:textId="77777777" w:rsidR="006A6883" w:rsidRPr="006A6883" w:rsidRDefault="006A6883" w:rsidP="006A6883">
            <w:pPr>
              <w:rPr>
                <w:lang w:val="en-GB"/>
              </w:rPr>
            </w:pPr>
            <w:r w:rsidRPr="006A6883">
              <w:rPr>
                <w:lang w:val="en-GB"/>
              </w:rPr>
              <w:t>34</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7FDBD58" w14:textId="77777777" w:rsidR="006A6883" w:rsidRPr="006A6883" w:rsidRDefault="006A6883" w:rsidP="006A6883">
            <w:pPr>
              <w:rPr>
                <w:lang w:val="en-GB"/>
              </w:rPr>
            </w:pPr>
            <w:r w:rsidRPr="006A6883">
              <w:rPr>
                <w:lang w:val="en-GB"/>
              </w:rPr>
              <w:t>Finland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C55CC49" w14:textId="77777777" w:rsidR="006A6883" w:rsidRPr="006A6883" w:rsidRDefault="006A6883" w:rsidP="006A6883">
            <w:pPr>
              <w:rPr>
                <w:lang w:val="en-GB"/>
              </w:rPr>
            </w:pPr>
            <w:r w:rsidRPr="006A6883">
              <w:rPr>
                <w:lang w:val="en-GB"/>
              </w:rPr>
              <w:t>£48,668.00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428AD4E7" w14:textId="77777777" w:rsidR="006A6883" w:rsidRPr="006A6883" w:rsidRDefault="006A6883" w:rsidP="006A6883">
            <w:pPr>
              <w:rPr>
                <w:lang w:val="en-GB"/>
              </w:rPr>
            </w:pPr>
            <w:r w:rsidRPr="006A6883">
              <w:rPr>
                <w:lang w:val="en-GB"/>
              </w:rPr>
              <w:t>2019</w:t>
            </w:r>
          </w:p>
        </w:tc>
      </w:tr>
      <w:tr w:rsidR="006A6883" w:rsidRPr="006A6883" w14:paraId="6CBDCD21"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6D82F695" w14:textId="77777777" w:rsidR="006A6883" w:rsidRPr="006A6883" w:rsidRDefault="006A6883" w:rsidP="006A6883">
            <w:pPr>
              <w:rPr>
                <w:lang w:val="en-GB"/>
              </w:rPr>
            </w:pPr>
            <w:r w:rsidRPr="006A6883">
              <w:rPr>
                <w:lang w:val="en-GB"/>
              </w:rPr>
              <w:t>35</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43A9C27" w14:textId="77777777" w:rsidR="006A6883" w:rsidRPr="006A6883" w:rsidRDefault="006A6883" w:rsidP="006A6883">
            <w:pPr>
              <w:rPr>
                <w:lang w:val="en-GB"/>
              </w:rPr>
            </w:pPr>
            <w:r w:rsidRPr="006A6883">
              <w:rPr>
                <w:lang w:val="en-GB"/>
              </w:rPr>
              <w:t>Saudi Arabia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7855EE7" w14:textId="77777777" w:rsidR="006A6883" w:rsidRPr="006A6883" w:rsidRDefault="006A6883" w:rsidP="006A6883">
            <w:pPr>
              <w:rPr>
                <w:lang w:val="en-GB"/>
              </w:rPr>
            </w:pPr>
            <w:r w:rsidRPr="006A6883">
              <w:rPr>
                <w:lang w:val="en-GB"/>
              </w:rPr>
              <w:t>£46,962.00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0296C2DA" w14:textId="77777777" w:rsidR="006A6883" w:rsidRPr="006A6883" w:rsidRDefault="006A6883" w:rsidP="006A6883">
            <w:pPr>
              <w:rPr>
                <w:lang w:val="en-GB"/>
              </w:rPr>
            </w:pPr>
            <w:r w:rsidRPr="006A6883">
              <w:rPr>
                <w:lang w:val="en-GB"/>
              </w:rPr>
              <w:t>2019</w:t>
            </w:r>
          </w:p>
        </w:tc>
      </w:tr>
      <w:tr w:rsidR="006A6883" w:rsidRPr="006A6883" w14:paraId="4F701B2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48736413" w14:textId="77777777" w:rsidR="006A6883" w:rsidRPr="006A6883" w:rsidRDefault="006A6883" w:rsidP="006A6883">
            <w:pPr>
              <w:rPr>
                <w:lang w:val="en-GB"/>
              </w:rPr>
            </w:pPr>
            <w:r w:rsidRPr="006A6883">
              <w:rPr>
                <w:lang w:val="en-GB"/>
              </w:rPr>
              <w:t>36</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DD30BD7" w14:textId="77777777" w:rsidR="006A6883" w:rsidRPr="006A6883" w:rsidRDefault="006A6883" w:rsidP="006A6883">
            <w:pPr>
              <w:rPr>
                <w:lang w:val="en-GB"/>
              </w:rPr>
            </w:pPr>
            <w:r w:rsidRPr="006A6883">
              <w:rPr>
                <w:lang w:val="en-GB"/>
              </w:rPr>
              <w:t>United Kingdom</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479EFE6" w14:textId="77777777" w:rsidR="006A6883" w:rsidRPr="006A6883" w:rsidRDefault="006A6883" w:rsidP="006A6883">
            <w:pPr>
              <w:rPr>
                <w:lang w:val="en-GB"/>
              </w:rPr>
            </w:pPr>
            <w:r w:rsidRPr="006A6883">
              <w:rPr>
                <w:lang w:val="en-GB"/>
              </w:rPr>
              <w:t>£46,659.00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04F53E9F" w14:textId="77777777" w:rsidR="006A6883" w:rsidRPr="006A6883" w:rsidRDefault="006A6883" w:rsidP="006A6883">
            <w:pPr>
              <w:rPr>
                <w:lang w:val="en-GB"/>
              </w:rPr>
            </w:pPr>
            <w:r w:rsidRPr="006A6883">
              <w:rPr>
                <w:lang w:val="en-GB"/>
              </w:rPr>
              <w:t>2019</w:t>
            </w:r>
          </w:p>
        </w:tc>
      </w:tr>
      <w:tr w:rsidR="006A6883" w:rsidRPr="006A6883" w14:paraId="48939F13"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1ACF56C8" w14:textId="77777777" w:rsidR="006A6883" w:rsidRPr="006A6883" w:rsidRDefault="006A6883" w:rsidP="006A6883">
            <w:pPr>
              <w:rPr>
                <w:lang w:val="en-GB"/>
              </w:rPr>
            </w:pPr>
            <w:r w:rsidRPr="006A6883">
              <w:rPr>
                <w:lang w:val="en-GB"/>
              </w:rPr>
              <w:t>38</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F40EA6F" w14:textId="77777777" w:rsidR="006A6883" w:rsidRPr="006A6883" w:rsidRDefault="006A6883" w:rsidP="006A6883">
            <w:pPr>
              <w:rPr>
                <w:lang w:val="en-GB"/>
              </w:rPr>
            </w:pPr>
            <w:r w:rsidRPr="006A6883">
              <w:rPr>
                <w:lang w:val="en-GB"/>
              </w:rPr>
              <w:t>France</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86E6B82" w14:textId="77777777" w:rsidR="006A6883" w:rsidRPr="006A6883" w:rsidRDefault="006A6883" w:rsidP="006A6883">
            <w:pPr>
              <w:rPr>
                <w:lang w:val="en-GB"/>
              </w:rPr>
            </w:pPr>
            <w:r w:rsidRPr="006A6883">
              <w:rPr>
                <w:lang w:val="en-GB"/>
              </w:rPr>
              <w:t>£46,184.00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5F1F2321" w14:textId="77777777" w:rsidR="006A6883" w:rsidRPr="006A6883" w:rsidRDefault="006A6883" w:rsidP="006A6883">
            <w:pPr>
              <w:rPr>
                <w:lang w:val="en-GB"/>
              </w:rPr>
            </w:pPr>
            <w:r w:rsidRPr="006A6883">
              <w:rPr>
                <w:lang w:val="en-GB"/>
              </w:rPr>
              <w:t>2019</w:t>
            </w:r>
          </w:p>
        </w:tc>
      </w:tr>
      <w:tr w:rsidR="006A6883" w:rsidRPr="006A6883" w14:paraId="40B04B00"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24A7FEE" w14:textId="77777777" w:rsidR="006A6883" w:rsidRPr="006A6883" w:rsidRDefault="006A6883" w:rsidP="006A6883">
            <w:pPr>
              <w:rPr>
                <w:lang w:val="en-GB"/>
              </w:rPr>
            </w:pPr>
            <w:r w:rsidRPr="006A6883">
              <w:rPr>
                <w:lang w:val="en-GB"/>
              </w:rPr>
              <w:t>39</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F1ABA1B" w14:textId="77777777" w:rsidR="006A6883" w:rsidRPr="006A6883" w:rsidRDefault="006A6883" w:rsidP="006A6883">
            <w:pPr>
              <w:rPr>
                <w:lang w:val="en-GB"/>
              </w:rPr>
            </w:pPr>
            <w:r w:rsidRPr="006A6883">
              <w:rPr>
                <w:lang w:val="en-GB"/>
              </w:rPr>
              <w:t>Bahrain</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F628630" w14:textId="77777777" w:rsidR="006A6883" w:rsidRPr="006A6883" w:rsidRDefault="006A6883" w:rsidP="006A6883">
            <w:pPr>
              <w:rPr>
                <w:lang w:val="en-GB"/>
              </w:rPr>
            </w:pPr>
            <w:r w:rsidRPr="006A6883">
              <w:rPr>
                <w:lang w:val="en-GB"/>
              </w:rPr>
              <w:t>£45,011.00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21C293E4" w14:textId="77777777" w:rsidR="006A6883" w:rsidRPr="006A6883" w:rsidRDefault="006A6883" w:rsidP="006A6883">
            <w:pPr>
              <w:rPr>
                <w:lang w:val="en-GB"/>
              </w:rPr>
            </w:pPr>
            <w:r w:rsidRPr="006A6883">
              <w:rPr>
                <w:lang w:val="en-GB"/>
              </w:rPr>
              <w:t>2019</w:t>
            </w:r>
          </w:p>
        </w:tc>
      </w:tr>
      <w:tr w:rsidR="006A6883" w:rsidRPr="006A6883" w14:paraId="1AD1431C"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463A092E" w14:textId="77777777" w:rsidR="006A6883" w:rsidRPr="006A6883" w:rsidRDefault="006A6883" w:rsidP="006A6883">
            <w:pPr>
              <w:rPr>
                <w:lang w:val="en-GB"/>
              </w:rPr>
            </w:pPr>
            <w:r w:rsidRPr="006A6883">
              <w:rPr>
                <w:lang w:val="en-GB"/>
              </w:rPr>
              <w:t>40</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7EFCCF" w14:textId="77777777" w:rsidR="006A6883" w:rsidRPr="006A6883" w:rsidRDefault="006A6883" w:rsidP="006A6883">
            <w:pPr>
              <w:rPr>
                <w:lang w:val="en-GB"/>
              </w:rPr>
            </w:pPr>
            <w:r w:rsidRPr="006A6883">
              <w:rPr>
                <w:lang w:val="en-GB"/>
              </w:rPr>
              <w:t>EU</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B55589" w14:textId="77777777" w:rsidR="006A6883" w:rsidRPr="006A6883" w:rsidRDefault="006A6883" w:rsidP="006A6883">
            <w:pPr>
              <w:rPr>
                <w:lang w:val="en-GB"/>
              </w:rPr>
            </w:pPr>
            <w:r w:rsidRPr="006A6883">
              <w:rPr>
                <w:lang w:val="en-GB"/>
              </w:rPr>
              <w:t>£44,436.00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49F356B" w14:textId="77777777" w:rsidR="006A6883" w:rsidRPr="006A6883" w:rsidRDefault="006A6883" w:rsidP="006A6883">
            <w:pPr>
              <w:rPr>
                <w:lang w:val="en-GB"/>
              </w:rPr>
            </w:pPr>
            <w:r w:rsidRPr="006A6883">
              <w:rPr>
                <w:lang w:val="en-GB"/>
              </w:rPr>
              <w:t>2019</w:t>
            </w:r>
          </w:p>
        </w:tc>
      </w:tr>
      <w:tr w:rsidR="006A6883" w:rsidRPr="006A6883" w14:paraId="4F8BBCFA" w14:textId="77777777" w:rsidTr="003F36B9">
        <w:trPr>
          <w:trHeight w:val="196"/>
        </w:trPr>
        <w:tc>
          <w:tcPr>
            <w:tcW w:w="1030" w:type="dxa"/>
            <w:tcBorders>
              <w:top w:val="single" w:sz="4" w:space="0" w:color="FFFFFF"/>
              <w:left w:val="nil"/>
              <w:bottom w:val="single" w:sz="4" w:space="0" w:color="FFFFFF"/>
              <w:right w:val="single" w:sz="4" w:space="0" w:color="FFFFFF"/>
            </w:tcBorders>
            <w:shd w:val="clear" w:color="B4C6E7" w:fill="B4C6E7"/>
            <w:noWrap/>
            <w:vAlign w:val="bottom"/>
            <w:hideMark/>
          </w:tcPr>
          <w:p w14:paraId="690838C0" w14:textId="77777777" w:rsidR="006A6883" w:rsidRPr="006A6883" w:rsidRDefault="006A6883" w:rsidP="006A6883">
            <w:pPr>
              <w:rPr>
                <w:lang w:val="en-GB"/>
              </w:rPr>
            </w:pPr>
            <w:r w:rsidRPr="006A6883">
              <w:rPr>
                <w:lang w:val="en-GB"/>
              </w:rPr>
              <w:t>41</w:t>
            </w:r>
          </w:p>
        </w:tc>
        <w:tc>
          <w:tcPr>
            <w:tcW w:w="334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B7604B3" w14:textId="77777777" w:rsidR="006A6883" w:rsidRPr="006A6883" w:rsidRDefault="006A6883" w:rsidP="006A6883">
            <w:pPr>
              <w:rPr>
                <w:lang w:val="en-GB"/>
              </w:rPr>
            </w:pPr>
            <w:r w:rsidRPr="006A6883">
              <w:rPr>
                <w:lang w:val="en-GB"/>
              </w:rPr>
              <w:t>Malta</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99F36E4" w14:textId="77777777" w:rsidR="006A6883" w:rsidRPr="006A6883" w:rsidRDefault="006A6883" w:rsidP="006A6883">
            <w:pPr>
              <w:rPr>
                <w:lang w:val="en-GB"/>
              </w:rPr>
            </w:pPr>
            <w:r w:rsidRPr="006A6883">
              <w:rPr>
                <w:lang w:val="en-GB"/>
              </w:rPr>
              <w:t>£44,032.00</w:t>
            </w:r>
          </w:p>
        </w:tc>
        <w:tc>
          <w:tcPr>
            <w:tcW w:w="2699" w:type="dxa"/>
            <w:tcBorders>
              <w:top w:val="single" w:sz="4" w:space="0" w:color="FFFFFF"/>
              <w:left w:val="single" w:sz="4" w:space="0" w:color="FFFFFF"/>
              <w:bottom w:val="single" w:sz="4" w:space="0" w:color="FFFFFF"/>
              <w:right w:val="nil"/>
            </w:tcBorders>
            <w:shd w:val="clear" w:color="B4C6E7" w:fill="B4C6E7"/>
            <w:noWrap/>
            <w:vAlign w:val="bottom"/>
            <w:hideMark/>
          </w:tcPr>
          <w:p w14:paraId="6C09D05F" w14:textId="77777777" w:rsidR="006A6883" w:rsidRPr="006A6883" w:rsidRDefault="006A6883" w:rsidP="006A6883">
            <w:pPr>
              <w:rPr>
                <w:lang w:val="en-GB"/>
              </w:rPr>
            </w:pPr>
            <w:r w:rsidRPr="006A6883">
              <w:rPr>
                <w:lang w:val="en-GB"/>
              </w:rPr>
              <w:t>2019</w:t>
            </w:r>
          </w:p>
        </w:tc>
      </w:tr>
      <w:tr w:rsidR="006A6883" w:rsidRPr="006A6883" w14:paraId="6A3ED370" w14:textId="77777777" w:rsidTr="003F36B9">
        <w:trPr>
          <w:trHeight w:val="70"/>
        </w:trPr>
        <w:tc>
          <w:tcPr>
            <w:tcW w:w="1030" w:type="dxa"/>
            <w:tcBorders>
              <w:top w:val="single" w:sz="4" w:space="0" w:color="FFFFFF"/>
              <w:left w:val="nil"/>
              <w:bottom w:val="single" w:sz="4" w:space="0" w:color="FFFFFF"/>
              <w:right w:val="single" w:sz="4" w:space="0" w:color="FFFFFF"/>
            </w:tcBorders>
            <w:shd w:val="clear" w:color="D9E1F2" w:fill="D9E1F2"/>
            <w:noWrap/>
            <w:vAlign w:val="bottom"/>
            <w:hideMark/>
          </w:tcPr>
          <w:p w14:paraId="3EDDB563" w14:textId="77777777" w:rsidR="006A6883" w:rsidRPr="006A6883" w:rsidRDefault="006A6883" w:rsidP="006A6883">
            <w:pPr>
              <w:rPr>
                <w:lang w:val="en-GB"/>
              </w:rPr>
            </w:pPr>
            <w:r w:rsidRPr="006A6883">
              <w:rPr>
                <w:lang w:val="en-GB"/>
              </w:rPr>
              <w:t>42</w:t>
            </w:r>
          </w:p>
        </w:tc>
        <w:tc>
          <w:tcPr>
            <w:tcW w:w="334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A846663" w14:textId="77777777" w:rsidR="006A6883" w:rsidRPr="006A6883" w:rsidRDefault="006A6883" w:rsidP="006A6883">
            <w:pPr>
              <w:rPr>
                <w:lang w:val="en-GB"/>
              </w:rPr>
            </w:pPr>
            <w:r w:rsidRPr="006A6883">
              <w:rPr>
                <w:lang w:val="en-GB"/>
              </w:rPr>
              <w:t>New Zealand</w:t>
            </w:r>
            <w:r w:rsidRPr="006A6883">
              <w:rPr>
                <w:rFonts w:ascii="Times New Roman" w:hAnsi="Times New Roman" w:cs="Times New Roman"/>
                <w:lang w:val="en-GB"/>
              </w:rPr>
              <w:t> </w:t>
            </w:r>
          </w:p>
        </w:tc>
        <w:tc>
          <w:tcPr>
            <w:tcW w:w="2704"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458D27C" w14:textId="77777777" w:rsidR="006A6883" w:rsidRPr="006A6883" w:rsidRDefault="006A6883" w:rsidP="006A6883">
            <w:pPr>
              <w:rPr>
                <w:lang w:val="en-GB"/>
              </w:rPr>
            </w:pPr>
            <w:r w:rsidRPr="006A6883">
              <w:rPr>
                <w:lang w:val="en-GB"/>
              </w:rPr>
              <w:t>£42,888.00</w:t>
            </w:r>
          </w:p>
        </w:tc>
        <w:tc>
          <w:tcPr>
            <w:tcW w:w="2699" w:type="dxa"/>
            <w:tcBorders>
              <w:top w:val="single" w:sz="4" w:space="0" w:color="FFFFFF"/>
              <w:left w:val="single" w:sz="4" w:space="0" w:color="FFFFFF"/>
              <w:bottom w:val="single" w:sz="4" w:space="0" w:color="FFFFFF"/>
              <w:right w:val="nil"/>
            </w:tcBorders>
            <w:shd w:val="clear" w:color="D9E1F2" w:fill="D9E1F2"/>
            <w:noWrap/>
            <w:vAlign w:val="bottom"/>
            <w:hideMark/>
          </w:tcPr>
          <w:p w14:paraId="7E8FB5CF" w14:textId="77777777" w:rsidR="006A6883" w:rsidRPr="006A6883" w:rsidRDefault="006A6883" w:rsidP="006A6883">
            <w:pPr>
              <w:rPr>
                <w:lang w:val="en-GB"/>
              </w:rPr>
            </w:pPr>
            <w:r w:rsidRPr="006A6883">
              <w:rPr>
                <w:lang w:val="en-GB"/>
              </w:rPr>
              <w:t>2019</w:t>
            </w:r>
          </w:p>
        </w:tc>
      </w:tr>
    </w:tbl>
    <w:p w14:paraId="074258AA" w14:textId="77777777" w:rsidR="006A6883" w:rsidRPr="006A6883" w:rsidRDefault="006A6883" w:rsidP="006A6883">
      <w:pPr>
        <w:rPr>
          <w:lang w:val="en-GB"/>
        </w:rPr>
      </w:pPr>
    </w:p>
    <w:p w14:paraId="17503798" w14:textId="77777777" w:rsidR="006A6883" w:rsidRPr="006A6883" w:rsidRDefault="006A6883" w:rsidP="006A6883">
      <w:pPr>
        <w:numPr>
          <w:ilvl w:val="0"/>
          <w:numId w:val="7"/>
        </w:numPr>
        <w:rPr>
          <w:lang w:val="en-GB"/>
        </w:rPr>
      </w:pPr>
      <w:r w:rsidRPr="006A6883">
        <w:rPr>
          <w:lang w:val="en-GB"/>
        </w:rPr>
        <w:t xml:space="preserve">Next create a chart that will only display the following data ‘Rank, Country and GDP - per capita (PPP). The chart can be anything as long as it is suitable. </w:t>
      </w:r>
    </w:p>
    <w:p w14:paraId="7B7180C8" w14:textId="77777777" w:rsidR="006A6883" w:rsidRPr="006A6883" w:rsidRDefault="006A6883" w:rsidP="006A6883">
      <w:pPr>
        <w:rPr>
          <w:lang w:val="en-GB"/>
        </w:rPr>
      </w:pPr>
      <w:r w:rsidRPr="006A6883">
        <w:rPr>
          <w:noProof/>
          <w:lang w:val="en-GB"/>
        </w:rPr>
        <w:drawing>
          <wp:inline distT="0" distB="0" distL="0" distR="0" wp14:anchorId="4954E59F" wp14:editId="773314EA">
            <wp:extent cx="5731510" cy="3178810"/>
            <wp:effectExtent l="0" t="0" r="2540" b="2540"/>
            <wp:docPr id="149896465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C666C32" w14:textId="77777777" w:rsidR="006A6883" w:rsidRPr="006A6883" w:rsidRDefault="006A6883" w:rsidP="006A6883">
      <w:pPr>
        <w:numPr>
          <w:ilvl w:val="1"/>
          <w:numId w:val="6"/>
        </w:numPr>
        <w:rPr>
          <w:lang w:val="en-GB"/>
        </w:rPr>
      </w:pPr>
      <w:r w:rsidRPr="006A6883">
        <w:rPr>
          <w:lang w:val="en-GB"/>
        </w:rPr>
        <w:t xml:space="preserve">6. Using your creative skills edit the chart </w:t>
      </w:r>
    </w:p>
    <w:p w14:paraId="1051979A" w14:textId="77777777" w:rsidR="006A6883" w:rsidRPr="006A6883" w:rsidRDefault="006A6883" w:rsidP="006A6883">
      <w:pPr>
        <w:numPr>
          <w:ilvl w:val="1"/>
          <w:numId w:val="6"/>
        </w:numPr>
        <w:rPr>
          <w:lang w:val="en-GB"/>
        </w:rPr>
      </w:pPr>
      <w:r w:rsidRPr="006A6883">
        <w:rPr>
          <w:lang w:val="en-GB"/>
        </w:rPr>
        <w:t xml:space="preserve">a. Add a title </w:t>
      </w:r>
    </w:p>
    <w:p w14:paraId="2531B5D4" w14:textId="77777777" w:rsidR="006A6883" w:rsidRPr="006A6883" w:rsidRDefault="006A6883" w:rsidP="006A6883">
      <w:pPr>
        <w:numPr>
          <w:ilvl w:val="1"/>
          <w:numId w:val="6"/>
        </w:numPr>
        <w:rPr>
          <w:lang w:val="en-GB"/>
        </w:rPr>
      </w:pPr>
      <w:r w:rsidRPr="006A6883">
        <w:rPr>
          <w:noProof/>
          <w:lang w:val="en-GB"/>
        </w:rPr>
        <w:drawing>
          <wp:inline distT="0" distB="0" distL="0" distR="0" wp14:anchorId="040E94EF" wp14:editId="7DB648C5">
            <wp:extent cx="5731510" cy="3178810"/>
            <wp:effectExtent l="0" t="0" r="2540" b="2540"/>
            <wp:docPr id="276957514"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195968" w14:textId="77777777" w:rsidR="006A6883" w:rsidRPr="006A6883" w:rsidRDefault="006A6883" w:rsidP="006A6883">
      <w:pPr>
        <w:numPr>
          <w:ilvl w:val="1"/>
          <w:numId w:val="6"/>
        </w:numPr>
        <w:rPr>
          <w:lang w:val="en-GB"/>
        </w:rPr>
      </w:pPr>
      <w:r w:rsidRPr="006A6883">
        <w:rPr>
          <w:lang w:val="en-GB"/>
        </w:rPr>
        <w:t xml:space="preserve">b. Add X and Y axis labels </w:t>
      </w:r>
    </w:p>
    <w:p w14:paraId="0A87F15B" w14:textId="77777777" w:rsidR="006A6883" w:rsidRPr="006A6883" w:rsidRDefault="006A6883" w:rsidP="006A6883">
      <w:pPr>
        <w:numPr>
          <w:ilvl w:val="1"/>
          <w:numId w:val="6"/>
        </w:numPr>
        <w:rPr>
          <w:lang w:val="en-GB"/>
        </w:rPr>
      </w:pPr>
      <w:r w:rsidRPr="006A6883">
        <w:rPr>
          <w:noProof/>
          <w:lang w:val="en-GB"/>
        </w:rPr>
        <w:lastRenderedPageBreak/>
        <w:drawing>
          <wp:inline distT="0" distB="0" distL="0" distR="0" wp14:anchorId="0C6E5603" wp14:editId="55129FD5">
            <wp:extent cx="5731510" cy="3949700"/>
            <wp:effectExtent l="0" t="0" r="2540" b="12700"/>
            <wp:docPr id="215738568"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42EC3B" w14:textId="77777777" w:rsidR="006A6883" w:rsidRPr="006A6883" w:rsidRDefault="006A6883" w:rsidP="006A6883">
      <w:pPr>
        <w:numPr>
          <w:ilvl w:val="1"/>
          <w:numId w:val="6"/>
        </w:numPr>
        <w:rPr>
          <w:lang w:val="en-GB"/>
        </w:rPr>
      </w:pPr>
      <w:r w:rsidRPr="006A6883">
        <w:rPr>
          <w:lang w:val="en-GB"/>
        </w:rPr>
        <w:t xml:space="preserve">c. Make the chart visually pleasing </w:t>
      </w:r>
    </w:p>
    <w:p w14:paraId="4E6D4170" w14:textId="77777777" w:rsidR="006A6883" w:rsidRPr="006A6883" w:rsidRDefault="006A6883" w:rsidP="006A6883">
      <w:pPr>
        <w:numPr>
          <w:ilvl w:val="1"/>
          <w:numId w:val="6"/>
        </w:numPr>
        <w:rPr>
          <w:lang w:val="en-GB"/>
        </w:rPr>
      </w:pPr>
      <w:r w:rsidRPr="006A6883">
        <w:rPr>
          <w:noProof/>
          <w:lang w:val="en-GB"/>
        </w:rPr>
        <w:drawing>
          <wp:inline distT="0" distB="0" distL="0" distR="0" wp14:anchorId="46115050" wp14:editId="2BB4B6D7">
            <wp:extent cx="5731510" cy="3949700"/>
            <wp:effectExtent l="0" t="0" r="2540" b="12700"/>
            <wp:docPr id="1088358771" name="Chart 1">
              <a:extLst xmlns:a="http://schemas.openxmlformats.org/drawingml/2006/main">
                <a:ext uri="{FF2B5EF4-FFF2-40B4-BE49-F238E27FC236}">
                  <a16:creationId xmlns:a16="http://schemas.microsoft.com/office/drawing/2014/main" id="{D92641FA-2DC3-A2F9-2E62-CF24553967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07453C2" w14:textId="77777777" w:rsidR="006A6883" w:rsidRPr="006A6883" w:rsidRDefault="006A6883" w:rsidP="006A6883">
      <w:pPr>
        <w:numPr>
          <w:ilvl w:val="1"/>
          <w:numId w:val="6"/>
        </w:numPr>
        <w:rPr>
          <w:lang w:val="en-GB"/>
        </w:rPr>
      </w:pPr>
    </w:p>
    <w:p w14:paraId="19BE0CCD" w14:textId="77777777" w:rsidR="006A6883" w:rsidRPr="006A6883" w:rsidRDefault="006A6883" w:rsidP="006A6883">
      <w:pPr>
        <w:numPr>
          <w:ilvl w:val="1"/>
          <w:numId w:val="6"/>
        </w:numPr>
        <w:rPr>
          <w:lang w:val="en-GB"/>
        </w:rPr>
      </w:pPr>
      <w:r w:rsidRPr="006A6883">
        <w:rPr>
          <w:lang w:val="en-GB"/>
        </w:rPr>
        <w:t xml:space="preserve">7. Move the chart to a new sheet tab and label with a suitable name </w:t>
      </w:r>
    </w:p>
    <w:p w14:paraId="2AFDC75A" w14:textId="77777777" w:rsidR="006A6883" w:rsidRPr="006A6883" w:rsidRDefault="006A6883" w:rsidP="006A6883">
      <w:pPr>
        <w:rPr>
          <w:lang w:val="en-GB"/>
        </w:rPr>
      </w:pPr>
    </w:p>
    <w:p w14:paraId="64D587FB" w14:textId="77777777" w:rsidR="006A6883" w:rsidRPr="006A6883" w:rsidRDefault="006A6883" w:rsidP="006A6883">
      <w:pPr>
        <w:numPr>
          <w:ilvl w:val="1"/>
          <w:numId w:val="6"/>
        </w:numPr>
        <w:rPr>
          <w:lang w:val="en-GB"/>
        </w:rPr>
      </w:pPr>
      <w:r w:rsidRPr="006A6883">
        <w:rPr>
          <w:noProof/>
          <w:lang w:val="en-GB"/>
        </w:rPr>
        <w:lastRenderedPageBreak/>
        <w:drawing>
          <wp:inline distT="0" distB="0" distL="0" distR="0" wp14:anchorId="1CBE1352" wp14:editId="42F7E59D">
            <wp:extent cx="5731510" cy="4327525"/>
            <wp:effectExtent l="0" t="0" r="2540" b="0"/>
            <wp:docPr id="98441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660" name="Picture 1" descr="A screenshot of a computer&#10;&#10;Description automatically generated"/>
                    <pic:cNvPicPr/>
                  </pic:nvPicPr>
                  <pic:blipFill>
                    <a:blip r:embed="rId23"/>
                    <a:stretch>
                      <a:fillRect/>
                    </a:stretch>
                  </pic:blipFill>
                  <pic:spPr>
                    <a:xfrm>
                      <a:off x="0" y="0"/>
                      <a:ext cx="5731510" cy="4327525"/>
                    </a:xfrm>
                    <a:prstGeom prst="rect">
                      <a:avLst/>
                    </a:prstGeom>
                  </pic:spPr>
                </pic:pic>
              </a:graphicData>
            </a:graphic>
          </wp:inline>
        </w:drawing>
      </w:r>
    </w:p>
    <w:p w14:paraId="6ECEA28A" w14:textId="77777777" w:rsidR="006A6883" w:rsidRPr="006A6883" w:rsidRDefault="006A6883" w:rsidP="006A6883">
      <w:pPr>
        <w:numPr>
          <w:ilvl w:val="1"/>
          <w:numId w:val="6"/>
        </w:numPr>
        <w:rPr>
          <w:lang w:val="en-GB"/>
        </w:rPr>
      </w:pPr>
      <w:r w:rsidRPr="006A6883">
        <w:rPr>
          <w:lang w:val="en-GB"/>
        </w:rPr>
        <w:t xml:space="preserve">8. Create a sort for the top 20 highest ranking counties </w:t>
      </w:r>
    </w:p>
    <w:tbl>
      <w:tblPr>
        <w:tblW w:w="8820" w:type="dxa"/>
        <w:tblLook w:val="04A0" w:firstRow="1" w:lastRow="0" w:firstColumn="1" w:lastColumn="0" w:noHBand="0" w:noVBand="1"/>
      </w:tblPr>
      <w:tblGrid>
        <w:gridCol w:w="960"/>
        <w:gridCol w:w="3120"/>
        <w:gridCol w:w="2520"/>
        <w:gridCol w:w="2220"/>
      </w:tblGrid>
      <w:tr w:rsidR="006A6883" w:rsidRPr="006A6883" w14:paraId="3D7829F5" w14:textId="77777777" w:rsidTr="003F36B9">
        <w:trPr>
          <w:trHeight w:val="300"/>
        </w:trPr>
        <w:tc>
          <w:tcPr>
            <w:tcW w:w="960" w:type="dxa"/>
            <w:tcBorders>
              <w:top w:val="nil"/>
              <w:left w:val="nil"/>
              <w:bottom w:val="single" w:sz="12" w:space="0" w:color="FFFFFF"/>
              <w:right w:val="single" w:sz="4" w:space="0" w:color="FFFFFF"/>
            </w:tcBorders>
            <w:shd w:val="clear" w:color="4472C4" w:fill="4472C4"/>
            <w:noWrap/>
            <w:vAlign w:val="bottom"/>
            <w:hideMark/>
          </w:tcPr>
          <w:p w14:paraId="083E79BA" w14:textId="77777777" w:rsidR="006A6883" w:rsidRPr="006A6883" w:rsidRDefault="006A6883" w:rsidP="006A6883">
            <w:pPr>
              <w:rPr>
                <w:b/>
                <w:bCs/>
                <w:lang w:val="en-GB"/>
              </w:rPr>
            </w:pPr>
            <w:r w:rsidRPr="006A6883">
              <w:rPr>
                <w:b/>
                <w:bCs/>
                <w:lang w:val="en-GB"/>
              </w:rPr>
              <w:t>Rank</w:t>
            </w:r>
          </w:p>
        </w:tc>
        <w:tc>
          <w:tcPr>
            <w:tcW w:w="3120" w:type="dxa"/>
            <w:tcBorders>
              <w:top w:val="nil"/>
              <w:left w:val="single" w:sz="4" w:space="0" w:color="FFFFFF"/>
              <w:bottom w:val="single" w:sz="12" w:space="0" w:color="FFFFFF"/>
              <w:right w:val="single" w:sz="4" w:space="0" w:color="FFFFFF"/>
            </w:tcBorders>
            <w:shd w:val="clear" w:color="4472C4" w:fill="4472C4"/>
            <w:noWrap/>
            <w:vAlign w:val="bottom"/>
            <w:hideMark/>
          </w:tcPr>
          <w:p w14:paraId="5FD09622" w14:textId="77777777" w:rsidR="006A6883" w:rsidRPr="006A6883" w:rsidRDefault="006A6883" w:rsidP="006A6883">
            <w:pPr>
              <w:rPr>
                <w:b/>
                <w:bCs/>
                <w:lang w:val="en-GB"/>
              </w:rPr>
            </w:pPr>
            <w:r w:rsidRPr="006A6883">
              <w:rPr>
                <w:b/>
                <w:bCs/>
                <w:lang w:val="en-GB"/>
              </w:rPr>
              <w:t>Country</w:t>
            </w:r>
          </w:p>
        </w:tc>
        <w:tc>
          <w:tcPr>
            <w:tcW w:w="2520" w:type="dxa"/>
            <w:tcBorders>
              <w:top w:val="nil"/>
              <w:left w:val="single" w:sz="4" w:space="0" w:color="FFFFFF"/>
              <w:bottom w:val="single" w:sz="12" w:space="0" w:color="FFFFFF"/>
              <w:right w:val="single" w:sz="4" w:space="0" w:color="FFFFFF"/>
            </w:tcBorders>
            <w:shd w:val="clear" w:color="4472C4" w:fill="4472C4"/>
            <w:noWrap/>
            <w:vAlign w:val="bottom"/>
            <w:hideMark/>
          </w:tcPr>
          <w:p w14:paraId="601C6DB7" w14:textId="77777777" w:rsidR="006A6883" w:rsidRPr="006A6883" w:rsidRDefault="006A6883" w:rsidP="006A6883">
            <w:pPr>
              <w:rPr>
                <w:b/>
                <w:bCs/>
                <w:lang w:val="en-GB"/>
              </w:rPr>
            </w:pPr>
            <w:r w:rsidRPr="006A6883">
              <w:rPr>
                <w:b/>
                <w:bCs/>
                <w:lang w:val="en-GB"/>
              </w:rPr>
              <w:t>GDP - per capita (PPP)</w:t>
            </w:r>
          </w:p>
        </w:tc>
        <w:tc>
          <w:tcPr>
            <w:tcW w:w="2220" w:type="dxa"/>
            <w:tcBorders>
              <w:top w:val="nil"/>
              <w:left w:val="single" w:sz="4" w:space="0" w:color="FFFFFF"/>
              <w:bottom w:val="single" w:sz="12" w:space="0" w:color="FFFFFF"/>
              <w:right w:val="nil"/>
            </w:tcBorders>
            <w:shd w:val="clear" w:color="4472C4" w:fill="4472C4"/>
            <w:noWrap/>
            <w:vAlign w:val="bottom"/>
            <w:hideMark/>
          </w:tcPr>
          <w:p w14:paraId="3DA9FDBE" w14:textId="77777777" w:rsidR="006A6883" w:rsidRPr="006A6883" w:rsidRDefault="006A6883" w:rsidP="006A6883">
            <w:pPr>
              <w:rPr>
                <w:b/>
                <w:bCs/>
                <w:lang w:val="en-GB"/>
              </w:rPr>
            </w:pPr>
            <w:r w:rsidRPr="006A6883">
              <w:rPr>
                <w:b/>
                <w:bCs/>
                <w:lang w:val="en-GB"/>
              </w:rPr>
              <w:t>Year of Information</w:t>
            </w:r>
          </w:p>
        </w:tc>
      </w:tr>
      <w:tr w:rsidR="006A6883" w:rsidRPr="006A6883" w14:paraId="475F35F6"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EE5DDE" w14:textId="77777777" w:rsidR="006A6883" w:rsidRPr="006A6883" w:rsidRDefault="006A6883" w:rsidP="006A6883">
            <w:pPr>
              <w:rPr>
                <w:lang w:val="en-GB"/>
              </w:rPr>
            </w:pPr>
            <w:r w:rsidRPr="006A6883">
              <w:rPr>
                <w:lang w:val="en-GB"/>
              </w:rPr>
              <w:t>1</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493DA86" w14:textId="77777777" w:rsidR="006A6883" w:rsidRPr="006A6883" w:rsidRDefault="006A6883" w:rsidP="006A6883">
            <w:pPr>
              <w:rPr>
                <w:lang w:val="en-GB"/>
              </w:rPr>
            </w:pPr>
            <w:r w:rsidRPr="006A6883">
              <w:rPr>
                <w:rFonts w:ascii="Times New Roman" w:hAnsi="Times New Roman" w:cs="Times New Roman"/>
                <w:lang w:val="en-GB"/>
              </w:rPr>
              <w:t> </w:t>
            </w:r>
            <w:r w:rsidRPr="006A6883">
              <w:rPr>
                <w:lang w:val="en-GB"/>
              </w:rPr>
              <w:t>Monaco</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7332E75" w14:textId="77777777" w:rsidR="006A6883" w:rsidRPr="006A6883" w:rsidRDefault="006A6883" w:rsidP="006A6883">
            <w:pPr>
              <w:rPr>
                <w:lang w:val="en-GB"/>
              </w:rPr>
            </w:pPr>
            <w:r w:rsidRPr="006A6883">
              <w:rPr>
                <w:lang w:val="en-GB"/>
              </w:rPr>
              <w:t>£190,513.00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218A07F0" w14:textId="77777777" w:rsidR="006A6883" w:rsidRPr="006A6883" w:rsidRDefault="006A6883" w:rsidP="006A6883">
            <w:pPr>
              <w:rPr>
                <w:lang w:val="en-GB"/>
              </w:rPr>
            </w:pPr>
            <w:r w:rsidRPr="006A6883">
              <w:rPr>
                <w:lang w:val="en-GB"/>
              </w:rPr>
              <w:t>2019</w:t>
            </w:r>
          </w:p>
        </w:tc>
      </w:tr>
      <w:tr w:rsidR="006A6883" w:rsidRPr="006A6883" w14:paraId="210E8704"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AA60BEA" w14:textId="77777777" w:rsidR="006A6883" w:rsidRPr="006A6883" w:rsidRDefault="006A6883" w:rsidP="006A6883">
            <w:pPr>
              <w:rPr>
                <w:lang w:val="en-GB"/>
              </w:rPr>
            </w:pPr>
            <w:r w:rsidRPr="006A6883">
              <w:rPr>
                <w:lang w:val="en-GB"/>
              </w:rPr>
              <w:t>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F23D8EA" w14:textId="77777777" w:rsidR="006A6883" w:rsidRPr="006A6883" w:rsidRDefault="006A6883" w:rsidP="006A6883">
            <w:pPr>
              <w:rPr>
                <w:lang w:val="en-GB"/>
              </w:rPr>
            </w:pPr>
            <w:r w:rsidRPr="006A6883">
              <w:rPr>
                <w:lang w:val="en-GB"/>
              </w:rPr>
              <w:t>Macau</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D4558BB" w14:textId="77777777" w:rsidR="006A6883" w:rsidRPr="006A6883" w:rsidRDefault="006A6883" w:rsidP="006A6883">
            <w:pPr>
              <w:rPr>
                <w:lang w:val="en-GB"/>
              </w:rPr>
            </w:pPr>
            <w:r w:rsidRPr="006A6883">
              <w:rPr>
                <w:lang w:val="en-GB"/>
              </w:rPr>
              <w:t>£123,965.00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869E1F6" w14:textId="77777777" w:rsidR="006A6883" w:rsidRPr="006A6883" w:rsidRDefault="006A6883" w:rsidP="006A6883">
            <w:pPr>
              <w:rPr>
                <w:lang w:val="en-GB"/>
              </w:rPr>
            </w:pPr>
            <w:r w:rsidRPr="006A6883">
              <w:rPr>
                <w:lang w:val="en-GB"/>
              </w:rPr>
              <w:t>2019</w:t>
            </w:r>
          </w:p>
        </w:tc>
      </w:tr>
      <w:tr w:rsidR="006A6883" w:rsidRPr="006A6883" w14:paraId="025E0F97"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55E6677" w14:textId="77777777" w:rsidR="006A6883" w:rsidRPr="006A6883" w:rsidRDefault="006A6883" w:rsidP="006A6883">
            <w:pPr>
              <w:rPr>
                <w:lang w:val="en-GB"/>
              </w:rPr>
            </w:pPr>
            <w:r w:rsidRPr="006A6883">
              <w:rPr>
                <w:lang w:val="en-GB"/>
              </w:rPr>
              <w:t>5</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8DBE0B" w14:textId="77777777" w:rsidR="006A6883" w:rsidRPr="006A6883" w:rsidRDefault="006A6883" w:rsidP="006A6883">
            <w:pPr>
              <w:rPr>
                <w:lang w:val="en-GB"/>
              </w:rPr>
            </w:pPr>
            <w:r w:rsidRPr="006A6883">
              <w:rPr>
                <w:lang w:val="en-GB"/>
              </w:rPr>
              <w:t>Singapore</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5C08B88" w14:textId="77777777" w:rsidR="006A6883" w:rsidRPr="006A6883" w:rsidRDefault="006A6883" w:rsidP="006A6883">
            <w:pPr>
              <w:rPr>
                <w:lang w:val="en-GB"/>
              </w:rPr>
            </w:pPr>
            <w:r w:rsidRPr="006A6883">
              <w:rPr>
                <w:lang w:val="en-GB"/>
              </w:rPr>
              <w:t>£97,341.00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06B5AA97" w14:textId="77777777" w:rsidR="006A6883" w:rsidRPr="006A6883" w:rsidRDefault="006A6883" w:rsidP="006A6883">
            <w:pPr>
              <w:rPr>
                <w:lang w:val="en-GB"/>
              </w:rPr>
            </w:pPr>
            <w:r w:rsidRPr="006A6883">
              <w:rPr>
                <w:lang w:val="en-GB"/>
              </w:rPr>
              <w:t>2019</w:t>
            </w:r>
          </w:p>
        </w:tc>
      </w:tr>
      <w:tr w:rsidR="006A6883" w:rsidRPr="006A6883" w14:paraId="3420848D"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D88D830" w14:textId="77777777" w:rsidR="006A6883" w:rsidRPr="006A6883" w:rsidRDefault="006A6883" w:rsidP="006A6883">
            <w:pPr>
              <w:rPr>
                <w:lang w:val="en-GB"/>
              </w:rPr>
            </w:pPr>
            <w:r w:rsidRPr="006A6883">
              <w:rPr>
                <w:lang w:val="en-GB"/>
              </w:rPr>
              <w:t>6</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5DA9C75" w14:textId="77777777" w:rsidR="006A6883" w:rsidRPr="006A6883" w:rsidRDefault="006A6883" w:rsidP="006A6883">
            <w:pPr>
              <w:rPr>
                <w:lang w:val="en-GB"/>
              </w:rPr>
            </w:pPr>
            <w:r w:rsidRPr="006A6883">
              <w:rPr>
                <w:lang w:val="en-GB"/>
              </w:rPr>
              <w:t>Qatar</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EB0F804" w14:textId="77777777" w:rsidR="006A6883" w:rsidRPr="006A6883" w:rsidRDefault="006A6883" w:rsidP="006A6883">
            <w:pPr>
              <w:rPr>
                <w:lang w:val="en-GB"/>
              </w:rPr>
            </w:pPr>
            <w:r w:rsidRPr="006A6883">
              <w:rPr>
                <w:lang w:val="en-GB"/>
              </w:rPr>
              <w:t>£90,044.00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6277E2F" w14:textId="77777777" w:rsidR="006A6883" w:rsidRPr="006A6883" w:rsidRDefault="006A6883" w:rsidP="006A6883">
            <w:pPr>
              <w:rPr>
                <w:lang w:val="en-GB"/>
              </w:rPr>
            </w:pPr>
            <w:r w:rsidRPr="006A6883">
              <w:rPr>
                <w:lang w:val="en-GB"/>
              </w:rPr>
              <w:t>2019</w:t>
            </w:r>
          </w:p>
        </w:tc>
      </w:tr>
      <w:tr w:rsidR="006A6883" w:rsidRPr="006A6883" w14:paraId="65A4378A"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E89E6E5" w14:textId="77777777" w:rsidR="006A6883" w:rsidRPr="006A6883" w:rsidRDefault="006A6883" w:rsidP="006A6883">
            <w:pPr>
              <w:rPr>
                <w:lang w:val="en-GB"/>
              </w:rPr>
            </w:pPr>
            <w:r w:rsidRPr="006A6883">
              <w:rPr>
                <w:lang w:val="en-GB"/>
              </w:rPr>
              <w:t>7</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B6BB894" w14:textId="77777777" w:rsidR="006A6883" w:rsidRPr="006A6883" w:rsidRDefault="006A6883" w:rsidP="006A6883">
            <w:pPr>
              <w:rPr>
                <w:lang w:val="en-GB"/>
              </w:rPr>
            </w:pPr>
            <w:r w:rsidRPr="006A6883">
              <w:rPr>
                <w:lang w:val="en-GB"/>
              </w:rPr>
              <w:t>Ireland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94FA5B" w14:textId="77777777" w:rsidR="006A6883" w:rsidRPr="006A6883" w:rsidRDefault="006A6883" w:rsidP="006A6883">
            <w:pPr>
              <w:rPr>
                <w:lang w:val="en-GB"/>
              </w:rPr>
            </w:pPr>
            <w:r w:rsidRPr="006A6883">
              <w:rPr>
                <w:lang w:val="en-GB"/>
              </w:rPr>
              <w:t>£86,781.00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45540CF" w14:textId="77777777" w:rsidR="006A6883" w:rsidRPr="006A6883" w:rsidRDefault="006A6883" w:rsidP="006A6883">
            <w:pPr>
              <w:rPr>
                <w:lang w:val="en-GB"/>
              </w:rPr>
            </w:pPr>
            <w:r w:rsidRPr="006A6883">
              <w:rPr>
                <w:lang w:val="en-GB"/>
              </w:rPr>
              <w:t>2019</w:t>
            </w:r>
          </w:p>
        </w:tc>
      </w:tr>
      <w:tr w:rsidR="006A6883" w:rsidRPr="006A6883" w14:paraId="1A837FAC"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67F38A03" w14:textId="77777777" w:rsidR="006A6883" w:rsidRPr="006A6883" w:rsidRDefault="006A6883" w:rsidP="006A6883">
            <w:pPr>
              <w:rPr>
                <w:lang w:val="en-GB"/>
              </w:rPr>
            </w:pPr>
            <w:r w:rsidRPr="006A6883">
              <w:rPr>
                <w:lang w:val="en-GB"/>
              </w:rPr>
              <w:t>9</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028FFA" w14:textId="77777777" w:rsidR="006A6883" w:rsidRPr="006A6883" w:rsidRDefault="006A6883" w:rsidP="006A6883">
            <w:pPr>
              <w:rPr>
                <w:lang w:val="en-GB"/>
              </w:rPr>
            </w:pPr>
            <w:r w:rsidRPr="006A6883">
              <w:rPr>
                <w:lang w:val="en-GB"/>
              </w:rPr>
              <w:t>Bermuda</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E5A1919" w14:textId="77777777" w:rsidR="006A6883" w:rsidRPr="006A6883" w:rsidRDefault="006A6883" w:rsidP="006A6883">
            <w:pPr>
              <w:rPr>
                <w:lang w:val="en-GB"/>
              </w:rPr>
            </w:pPr>
            <w:r w:rsidRPr="006A6883">
              <w:rPr>
                <w:lang w:val="en-GB"/>
              </w:rPr>
              <w:t>£81,798.00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7181C585" w14:textId="77777777" w:rsidR="006A6883" w:rsidRPr="006A6883" w:rsidRDefault="006A6883" w:rsidP="006A6883">
            <w:pPr>
              <w:rPr>
                <w:lang w:val="en-GB"/>
              </w:rPr>
            </w:pPr>
            <w:r w:rsidRPr="006A6883">
              <w:rPr>
                <w:lang w:val="en-GB"/>
              </w:rPr>
              <w:t>2019</w:t>
            </w:r>
          </w:p>
        </w:tc>
      </w:tr>
      <w:tr w:rsidR="006A6883" w:rsidRPr="006A6883" w14:paraId="03920C52"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41C5A2CE" w14:textId="77777777" w:rsidR="006A6883" w:rsidRPr="006A6883" w:rsidRDefault="006A6883" w:rsidP="006A6883">
            <w:pPr>
              <w:rPr>
                <w:lang w:val="en-GB"/>
              </w:rPr>
            </w:pPr>
            <w:r w:rsidRPr="006A6883">
              <w:rPr>
                <w:lang w:val="en-GB"/>
              </w:rPr>
              <w:t>12</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60390F3" w14:textId="77777777" w:rsidR="006A6883" w:rsidRPr="006A6883" w:rsidRDefault="006A6883" w:rsidP="006A6883">
            <w:pPr>
              <w:rPr>
                <w:lang w:val="en-GB"/>
              </w:rPr>
            </w:pPr>
            <w:r w:rsidRPr="006A6883">
              <w:rPr>
                <w:lang w:val="en-GB"/>
              </w:rPr>
              <w:t>Switzerland</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1DCAB7E" w14:textId="77777777" w:rsidR="006A6883" w:rsidRPr="006A6883" w:rsidRDefault="006A6883" w:rsidP="006A6883">
            <w:pPr>
              <w:rPr>
                <w:lang w:val="en-GB"/>
              </w:rPr>
            </w:pPr>
            <w:r w:rsidRPr="006A6883">
              <w:rPr>
                <w:lang w:val="en-GB"/>
              </w:rPr>
              <w:t>£68,628.00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69ABEC38" w14:textId="77777777" w:rsidR="006A6883" w:rsidRPr="006A6883" w:rsidRDefault="006A6883" w:rsidP="006A6883">
            <w:pPr>
              <w:rPr>
                <w:lang w:val="en-GB"/>
              </w:rPr>
            </w:pPr>
            <w:r w:rsidRPr="006A6883">
              <w:rPr>
                <w:lang w:val="en-GB"/>
              </w:rPr>
              <w:t>2019</w:t>
            </w:r>
          </w:p>
        </w:tc>
      </w:tr>
      <w:tr w:rsidR="006A6883" w:rsidRPr="006A6883" w14:paraId="4AD855F3"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14EF4F74" w14:textId="77777777" w:rsidR="006A6883" w:rsidRPr="006A6883" w:rsidRDefault="006A6883" w:rsidP="006A6883">
            <w:pPr>
              <w:rPr>
                <w:lang w:val="en-GB"/>
              </w:rPr>
            </w:pPr>
            <w:r w:rsidRPr="006A6883">
              <w:rPr>
                <w:lang w:val="en-GB"/>
              </w:rPr>
              <w:t>13</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C7C851" w14:textId="77777777" w:rsidR="006A6883" w:rsidRPr="006A6883" w:rsidRDefault="006A6883" w:rsidP="006A6883">
            <w:pPr>
              <w:rPr>
                <w:lang w:val="en-GB"/>
              </w:rPr>
            </w:pPr>
            <w:r w:rsidRPr="006A6883">
              <w:rPr>
                <w:lang w:val="en-GB"/>
              </w:rPr>
              <w:t>United Arab Emirates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5CA796" w14:textId="77777777" w:rsidR="006A6883" w:rsidRPr="006A6883" w:rsidRDefault="006A6883" w:rsidP="006A6883">
            <w:pPr>
              <w:rPr>
                <w:lang w:val="en-GB"/>
              </w:rPr>
            </w:pPr>
            <w:r w:rsidRPr="006A6883">
              <w:rPr>
                <w:lang w:val="en-GB"/>
              </w:rPr>
              <w:t>£67,119.00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4F960F5E" w14:textId="77777777" w:rsidR="006A6883" w:rsidRPr="006A6883" w:rsidRDefault="006A6883" w:rsidP="006A6883">
            <w:pPr>
              <w:rPr>
                <w:lang w:val="en-GB"/>
              </w:rPr>
            </w:pPr>
            <w:r w:rsidRPr="006A6883">
              <w:rPr>
                <w:lang w:val="en-GB"/>
              </w:rPr>
              <w:t>2019</w:t>
            </w:r>
          </w:p>
        </w:tc>
      </w:tr>
      <w:tr w:rsidR="006A6883" w:rsidRPr="006A6883" w14:paraId="5FD5EB8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68662C15" w14:textId="77777777" w:rsidR="006A6883" w:rsidRPr="006A6883" w:rsidRDefault="006A6883" w:rsidP="006A6883">
            <w:pPr>
              <w:rPr>
                <w:lang w:val="en-GB"/>
              </w:rPr>
            </w:pPr>
            <w:r w:rsidRPr="006A6883">
              <w:rPr>
                <w:lang w:val="en-GB"/>
              </w:rPr>
              <w:t>14</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2B6158B" w14:textId="77777777" w:rsidR="006A6883" w:rsidRPr="006A6883" w:rsidRDefault="006A6883" w:rsidP="006A6883">
            <w:pPr>
              <w:rPr>
                <w:lang w:val="en-GB"/>
              </w:rPr>
            </w:pPr>
            <w:r w:rsidRPr="006A6883">
              <w:rPr>
                <w:lang w:val="en-GB"/>
              </w:rPr>
              <w:t>Norway</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654F43" w14:textId="77777777" w:rsidR="006A6883" w:rsidRPr="006A6883" w:rsidRDefault="006A6883" w:rsidP="006A6883">
            <w:pPr>
              <w:rPr>
                <w:lang w:val="en-GB"/>
              </w:rPr>
            </w:pPr>
            <w:r w:rsidRPr="006A6883">
              <w:rPr>
                <w:lang w:val="en-GB"/>
              </w:rPr>
              <w:t>£63,633.00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5F9E880B" w14:textId="77777777" w:rsidR="006A6883" w:rsidRPr="006A6883" w:rsidRDefault="006A6883" w:rsidP="006A6883">
            <w:pPr>
              <w:rPr>
                <w:lang w:val="en-GB"/>
              </w:rPr>
            </w:pPr>
            <w:r w:rsidRPr="006A6883">
              <w:rPr>
                <w:lang w:val="en-GB"/>
              </w:rPr>
              <w:t>2019</w:t>
            </w:r>
          </w:p>
        </w:tc>
      </w:tr>
      <w:tr w:rsidR="006A6883" w:rsidRPr="006A6883" w14:paraId="71AB8C89"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CB8A814" w14:textId="77777777" w:rsidR="006A6883" w:rsidRPr="006A6883" w:rsidRDefault="006A6883" w:rsidP="006A6883">
            <w:pPr>
              <w:rPr>
                <w:lang w:val="en-GB"/>
              </w:rPr>
            </w:pPr>
            <w:r w:rsidRPr="006A6883">
              <w:rPr>
                <w:lang w:val="en-GB"/>
              </w:rPr>
              <w:t>15</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314D68A" w14:textId="77777777" w:rsidR="006A6883" w:rsidRPr="006A6883" w:rsidRDefault="006A6883" w:rsidP="006A6883">
            <w:pPr>
              <w:rPr>
                <w:lang w:val="en-GB"/>
              </w:rPr>
            </w:pPr>
            <w:r w:rsidRPr="006A6883">
              <w:rPr>
                <w:lang w:val="en-GB"/>
              </w:rPr>
              <w:t>United States</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1774CB8" w14:textId="77777777" w:rsidR="006A6883" w:rsidRPr="006A6883" w:rsidRDefault="006A6883" w:rsidP="006A6883">
            <w:pPr>
              <w:rPr>
                <w:lang w:val="en-GB"/>
              </w:rPr>
            </w:pPr>
            <w:r w:rsidRPr="006A6883">
              <w:rPr>
                <w:lang w:val="en-GB"/>
              </w:rPr>
              <w:t>£62,530.00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28C6E77E" w14:textId="77777777" w:rsidR="006A6883" w:rsidRPr="006A6883" w:rsidRDefault="006A6883" w:rsidP="006A6883">
            <w:pPr>
              <w:rPr>
                <w:lang w:val="en-GB"/>
              </w:rPr>
            </w:pPr>
            <w:r w:rsidRPr="006A6883">
              <w:rPr>
                <w:lang w:val="en-GB"/>
              </w:rPr>
              <w:t>2019</w:t>
            </w:r>
          </w:p>
        </w:tc>
      </w:tr>
      <w:tr w:rsidR="006A6883" w:rsidRPr="006A6883" w14:paraId="5EEC2D51"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B4C6E7" w:fill="B4C6E7"/>
            <w:noWrap/>
            <w:vAlign w:val="bottom"/>
            <w:hideMark/>
          </w:tcPr>
          <w:p w14:paraId="5D3B53B6" w14:textId="77777777" w:rsidR="006A6883" w:rsidRPr="006A6883" w:rsidRDefault="006A6883" w:rsidP="006A6883">
            <w:pPr>
              <w:rPr>
                <w:lang w:val="en-GB"/>
              </w:rPr>
            </w:pPr>
            <w:r w:rsidRPr="006A6883">
              <w:rPr>
                <w:lang w:val="en-GB"/>
              </w:rPr>
              <w:t>16</w:t>
            </w:r>
          </w:p>
        </w:tc>
        <w:tc>
          <w:tcPr>
            <w:tcW w:w="3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8075558" w14:textId="77777777" w:rsidR="006A6883" w:rsidRPr="006A6883" w:rsidRDefault="006A6883" w:rsidP="006A6883">
            <w:pPr>
              <w:rPr>
                <w:lang w:val="en-GB"/>
              </w:rPr>
            </w:pPr>
            <w:r w:rsidRPr="006A6883">
              <w:rPr>
                <w:lang w:val="en-GB"/>
              </w:rPr>
              <w:t>Brunei</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C61DDD8" w14:textId="77777777" w:rsidR="006A6883" w:rsidRPr="006A6883" w:rsidRDefault="006A6883" w:rsidP="006A6883">
            <w:pPr>
              <w:rPr>
                <w:lang w:val="en-GB"/>
              </w:rPr>
            </w:pPr>
            <w:r w:rsidRPr="006A6883">
              <w:rPr>
                <w:lang w:val="en-GB"/>
              </w:rPr>
              <w:t>£62,100.00</w:t>
            </w:r>
          </w:p>
        </w:tc>
        <w:tc>
          <w:tcPr>
            <w:tcW w:w="2220" w:type="dxa"/>
            <w:tcBorders>
              <w:top w:val="single" w:sz="4" w:space="0" w:color="FFFFFF"/>
              <w:left w:val="single" w:sz="4" w:space="0" w:color="FFFFFF"/>
              <w:bottom w:val="single" w:sz="4" w:space="0" w:color="FFFFFF"/>
              <w:right w:val="nil"/>
            </w:tcBorders>
            <w:shd w:val="clear" w:color="B4C6E7" w:fill="B4C6E7"/>
            <w:noWrap/>
            <w:vAlign w:val="bottom"/>
            <w:hideMark/>
          </w:tcPr>
          <w:p w14:paraId="31888F3F" w14:textId="77777777" w:rsidR="006A6883" w:rsidRPr="006A6883" w:rsidRDefault="006A6883" w:rsidP="006A6883">
            <w:pPr>
              <w:rPr>
                <w:lang w:val="en-GB"/>
              </w:rPr>
            </w:pPr>
            <w:r w:rsidRPr="006A6883">
              <w:rPr>
                <w:lang w:val="en-GB"/>
              </w:rPr>
              <w:t>2019</w:t>
            </w:r>
          </w:p>
        </w:tc>
      </w:tr>
      <w:tr w:rsidR="006A6883" w:rsidRPr="006A6883" w14:paraId="7A5675B0" w14:textId="77777777" w:rsidTr="003F36B9">
        <w:trPr>
          <w:trHeight w:val="300"/>
        </w:trPr>
        <w:tc>
          <w:tcPr>
            <w:tcW w:w="960" w:type="dxa"/>
            <w:tcBorders>
              <w:top w:val="single" w:sz="4" w:space="0" w:color="FFFFFF"/>
              <w:left w:val="nil"/>
              <w:bottom w:val="single" w:sz="4" w:space="0" w:color="FFFFFF"/>
              <w:right w:val="single" w:sz="4" w:space="0" w:color="FFFFFF"/>
            </w:tcBorders>
            <w:shd w:val="clear" w:color="D9E1F2" w:fill="D9E1F2"/>
            <w:noWrap/>
            <w:vAlign w:val="bottom"/>
            <w:hideMark/>
          </w:tcPr>
          <w:p w14:paraId="25935691" w14:textId="77777777" w:rsidR="006A6883" w:rsidRPr="006A6883" w:rsidRDefault="006A6883" w:rsidP="006A6883">
            <w:pPr>
              <w:rPr>
                <w:lang w:val="en-GB"/>
              </w:rPr>
            </w:pPr>
            <w:r w:rsidRPr="006A6883">
              <w:rPr>
                <w:lang w:val="en-GB"/>
              </w:rPr>
              <w:t>18</w:t>
            </w:r>
          </w:p>
        </w:tc>
        <w:tc>
          <w:tcPr>
            <w:tcW w:w="3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206CBFDC" w14:textId="77777777" w:rsidR="006A6883" w:rsidRPr="006A6883" w:rsidRDefault="006A6883" w:rsidP="006A6883">
            <w:pPr>
              <w:rPr>
                <w:lang w:val="en-GB"/>
              </w:rPr>
            </w:pPr>
            <w:r w:rsidRPr="006A6883">
              <w:rPr>
                <w:lang w:val="en-GB"/>
              </w:rPr>
              <w:t>Hong Kong</w:t>
            </w:r>
            <w:r w:rsidRPr="006A6883">
              <w:rPr>
                <w:rFonts w:ascii="Times New Roman" w:hAnsi="Times New Roman" w:cs="Times New Roman"/>
                <w:lang w:val="en-GB"/>
              </w:rPr>
              <w:t> </w:t>
            </w:r>
          </w:p>
        </w:tc>
        <w:tc>
          <w:tcPr>
            <w:tcW w:w="25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70923D5" w14:textId="77777777" w:rsidR="006A6883" w:rsidRPr="006A6883" w:rsidRDefault="006A6883" w:rsidP="006A6883">
            <w:pPr>
              <w:rPr>
                <w:lang w:val="en-GB"/>
              </w:rPr>
            </w:pPr>
            <w:r w:rsidRPr="006A6883">
              <w:rPr>
                <w:lang w:val="en-GB"/>
              </w:rPr>
              <w:t>£59,848.00</w:t>
            </w:r>
          </w:p>
        </w:tc>
        <w:tc>
          <w:tcPr>
            <w:tcW w:w="2220" w:type="dxa"/>
            <w:tcBorders>
              <w:top w:val="single" w:sz="4" w:space="0" w:color="FFFFFF"/>
              <w:left w:val="single" w:sz="4" w:space="0" w:color="FFFFFF"/>
              <w:bottom w:val="single" w:sz="4" w:space="0" w:color="FFFFFF"/>
              <w:right w:val="nil"/>
            </w:tcBorders>
            <w:shd w:val="clear" w:color="D9E1F2" w:fill="D9E1F2"/>
            <w:noWrap/>
            <w:vAlign w:val="bottom"/>
            <w:hideMark/>
          </w:tcPr>
          <w:p w14:paraId="04B04BBE" w14:textId="77777777" w:rsidR="006A6883" w:rsidRPr="006A6883" w:rsidRDefault="006A6883" w:rsidP="006A6883">
            <w:pPr>
              <w:rPr>
                <w:lang w:val="en-GB"/>
              </w:rPr>
            </w:pPr>
            <w:r w:rsidRPr="006A6883">
              <w:rPr>
                <w:lang w:val="en-GB"/>
              </w:rPr>
              <w:t>2019</w:t>
            </w:r>
          </w:p>
        </w:tc>
      </w:tr>
      <w:tr w:rsidR="006A6883" w:rsidRPr="006A6883" w14:paraId="244165EE" w14:textId="77777777" w:rsidTr="003F36B9">
        <w:trPr>
          <w:trHeight w:val="300"/>
        </w:trPr>
        <w:tc>
          <w:tcPr>
            <w:tcW w:w="960" w:type="dxa"/>
            <w:tcBorders>
              <w:top w:val="single" w:sz="4" w:space="0" w:color="FFFFFF"/>
              <w:left w:val="nil"/>
              <w:bottom w:val="nil"/>
              <w:right w:val="single" w:sz="4" w:space="0" w:color="FFFFFF"/>
            </w:tcBorders>
            <w:shd w:val="clear" w:color="B4C6E7" w:fill="B4C6E7"/>
            <w:noWrap/>
            <w:vAlign w:val="bottom"/>
            <w:hideMark/>
          </w:tcPr>
          <w:p w14:paraId="61EDCD95" w14:textId="77777777" w:rsidR="006A6883" w:rsidRPr="006A6883" w:rsidRDefault="006A6883" w:rsidP="006A6883">
            <w:pPr>
              <w:rPr>
                <w:lang w:val="en-GB"/>
              </w:rPr>
            </w:pPr>
            <w:r w:rsidRPr="006A6883">
              <w:rPr>
                <w:lang w:val="en-GB"/>
              </w:rPr>
              <w:t>20</w:t>
            </w:r>
          </w:p>
        </w:tc>
        <w:tc>
          <w:tcPr>
            <w:tcW w:w="3120" w:type="dxa"/>
            <w:tcBorders>
              <w:top w:val="single" w:sz="4" w:space="0" w:color="FFFFFF"/>
              <w:left w:val="single" w:sz="4" w:space="0" w:color="FFFFFF"/>
              <w:bottom w:val="nil"/>
              <w:right w:val="single" w:sz="4" w:space="0" w:color="FFFFFF"/>
            </w:tcBorders>
            <w:shd w:val="clear" w:color="B4C6E7" w:fill="B4C6E7"/>
            <w:noWrap/>
            <w:vAlign w:val="bottom"/>
            <w:hideMark/>
          </w:tcPr>
          <w:p w14:paraId="7AF4B5A7" w14:textId="77777777" w:rsidR="006A6883" w:rsidRPr="006A6883" w:rsidRDefault="006A6883" w:rsidP="006A6883">
            <w:pPr>
              <w:rPr>
                <w:lang w:val="en-GB"/>
              </w:rPr>
            </w:pPr>
            <w:r w:rsidRPr="006A6883">
              <w:rPr>
                <w:lang w:val="en-GB"/>
              </w:rPr>
              <w:t>Denmark</w:t>
            </w:r>
            <w:r w:rsidRPr="006A6883">
              <w:rPr>
                <w:rFonts w:ascii="Times New Roman" w:hAnsi="Times New Roman" w:cs="Times New Roman"/>
                <w:lang w:val="en-GB"/>
              </w:rPr>
              <w:t> </w:t>
            </w:r>
          </w:p>
        </w:tc>
        <w:tc>
          <w:tcPr>
            <w:tcW w:w="2520" w:type="dxa"/>
            <w:tcBorders>
              <w:top w:val="single" w:sz="4" w:space="0" w:color="FFFFFF"/>
              <w:left w:val="single" w:sz="4" w:space="0" w:color="FFFFFF"/>
              <w:bottom w:val="nil"/>
              <w:right w:val="single" w:sz="4" w:space="0" w:color="FFFFFF"/>
            </w:tcBorders>
            <w:shd w:val="clear" w:color="B4C6E7" w:fill="B4C6E7"/>
            <w:noWrap/>
            <w:vAlign w:val="bottom"/>
            <w:hideMark/>
          </w:tcPr>
          <w:p w14:paraId="18E9B06C" w14:textId="77777777" w:rsidR="006A6883" w:rsidRPr="006A6883" w:rsidRDefault="006A6883" w:rsidP="006A6883">
            <w:pPr>
              <w:rPr>
                <w:lang w:val="en-GB"/>
              </w:rPr>
            </w:pPr>
            <w:r w:rsidRPr="006A6883">
              <w:rPr>
                <w:lang w:val="en-GB"/>
              </w:rPr>
              <w:t>£57,804.00</w:t>
            </w:r>
          </w:p>
        </w:tc>
        <w:tc>
          <w:tcPr>
            <w:tcW w:w="2220" w:type="dxa"/>
            <w:tcBorders>
              <w:top w:val="single" w:sz="4" w:space="0" w:color="FFFFFF"/>
              <w:left w:val="single" w:sz="4" w:space="0" w:color="FFFFFF"/>
              <w:bottom w:val="nil"/>
              <w:right w:val="nil"/>
            </w:tcBorders>
            <w:shd w:val="clear" w:color="B4C6E7" w:fill="B4C6E7"/>
            <w:noWrap/>
            <w:vAlign w:val="bottom"/>
            <w:hideMark/>
          </w:tcPr>
          <w:p w14:paraId="5821D050" w14:textId="77777777" w:rsidR="006A6883" w:rsidRPr="006A6883" w:rsidRDefault="006A6883" w:rsidP="006A6883">
            <w:pPr>
              <w:rPr>
                <w:lang w:val="en-GB"/>
              </w:rPr>
            </w:pPr>
            <w:r w:rsidRPr="006A6883">
              <w:rPr>
                <w:lang w:val="en-GB"/>
              </w:rPr>
              <w:t>2019</w:t>
            </w:r>
          </w:p>
        </w:tc>
      </w:tr>
    </w:tbl>
    <w:p w14:paraId="7BF01F45" w14:textId="77777777" w:rsidR="006A6883" w:rsidRPr="006A6883" w:rsidRDefault="006A6883" w:rsidP="006A6883">
      <w:pPr>
        <w:numPr>
          <w:ilvl w:val="1"/>
          <w:numId w:val="6"/>
        </w:numPr>
        <w:rPr>
          <w:lang w:val="en-GB"/>
        </w:rPr>
      </w:pPr>
    </w:p>
    <w:p w14:paraId="45EC82AB" w14:textId="77777777" w:rsidR="006A6883" w:rsidRPr="006A6883" w:rsidRDefault="006A6883" w:rsidP="006A6883">
      <w:pPr>
        <w:numPr>
          <w:ilvl w:val="1"/>
          <w:numId w:val="6"/>
        </w:numPr>
        <w:rPr>
          <w:lang w:val="en-GB"/>
        </w:rPr>
      </w:pPr>
      <w:r w:rsidRPr="006A6883">
        <w:rPr>
          <w:noProof/>
          <w:lang w:val="en-GB"/>
        </w:rPr>
        <w:lastRenderedPageBreak/>
        <w:drawing>
          <wp:inline distT="0" distB="0" distL="0" distR="0" wp14:anchorId="3B30940C" wp14:editId="51AC6C4C">
            <wp:extent cx="5731510" cy="2735580"/>
            <wp:effectExtent l="0" t="0" r="2540" b="7620"/>
            <wp:docPr id="504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1516" name="Picture 1" descr="A screenshot of a computer&#10;&#10;Description automatically generated"/>
                    <pic:cNvPicPr/>
                  </pic:nvPicPr>
                  <pic:blipFill>
                    <a:blip r:embed="rId24"/>
                    <a:stretch>
                      <a:fillRect/>
                    </a:stretch>
                  </pic:blipFill>
                  <pic:spPr>
                    <a:xfrm>
                      <a:off x="0" y="0"/>
                      <a:ext cx="5731510" cy="2735580"/>
                    </a:xfrm>
                    <a:prstGeom prst="rect">
                      <a:avLst/>
                    </a:prstGeom>
                  </pic:spPr>
                </pic:pic>
              </a:graphicData>
            </a:graphic>
          </wp:inline>
        </w:drawing>
      </w:r>
    </w:p>
    <w:p w14:paraId="1D5DA37A" w14:textId="77777777" w:rsidR="006A6883" w:rsidRPr="006A6883" w:rsidRDefault="006A6883" w:rsidP="006A6883">
      <w:pPr>
        <w:numPr>
          <w:ilvl w:val="1"/>
          <w:numId w:val="6"/>
        </w:numPr>
        <w:rPr>
          <w:lang w:val="en-GB"/>
        </w:rPr>
      </w:pPr>
      <w:r w:rsidRPr="006A6883">
        <w:rPr>
          <w:lang w:val="en-GB"/>
        </w:rPr>
        <w:t xml:space="preserve">9. Next create a new Bar chart to display the 20 highest-ranking countries from your sort and then move the chart to be underneath the table, as shown below. </w:t>
      </w:r>
    </w:p>
    <w:p w14:paraId="2C55527E" w14:textId="77777777" w:rsidR="006A6883" w:rsidRPr="006A6883" w:rsidRDefault="006A6883" w:rsidP="006A6883">
      <w:pPr>
        <w:rPr>
          <w:lang w:val="en-GB"/>
        </w:rPr>
      </w:pPr>
      <w:r w:rsidRPr="006A6883">
        <w:rPr>
          <w:noProof/>
          <w:lang w:val="en-GB"/>
        </w:rPr>
        <w:drawing>
          <wp:inline distT="0" distB="0" distL="0" distR="0" wp14:anchorId="5EC37494" wp14:editId="0B5C2ADC">
            <wp:extent cx="5731510" cy="4569460"/>
            <wp:effectExtent l="0" t="0" r="2540" b="2540"/>
            <wp:docPr id="1080621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160" name="Picture 1" descr="A screenshot of a computer screen&#10;&#10;Description automatically generated"/>
                    <pic:cNvPicPr/>
                  </pic:nvPicPr>
                  <pic:blipFill>
                    <a:blip r:embed="rId25"/>
                    <a:stretch>
                      <a:fillRect/>
                    </a:stretch>
                  </pic:blipFill>
                  <pic:spPr>
                    <a:xfrm>
                      <a:off x="0" y="0"/>
                      <a:ext cx="5731510" cy="4569460"/>
                    </a:xfrm>
                    <a:prstGeom prst="rect">
                      <a:avLst/>
                    </a:prstGeom>
                  </pic:spPr>
                </pic:pic>
              </a:graphicData>
            </a:graphic>
          </wp:inline>
        </w:drawing>
      </w:r>
    </w:p>
    <w:p w14:paraId="604A7713" w14:textId="77777777" w:rsidR="006A6883" w:rsidRPr="006A6883" w:rsidRDefault="006A6883" w:rsidP="006A6883">
      <w:pPr>
        <w:numPr>
          <w:ilvl w:val="0"/>
          <w:numId w:val="6"/>
        </w:numPr>
        <w:rPr>
          <w:lang w:val="en-GB"/>
        </w:rPr>
      </w:pPr>
      <w:r w:rsidRPr="006A6883">
        <w:rPr>
          <w:lang w:val="en-GB"/>
        </w:rPr>
        <w:t xml:space="preserve">10. Colour the background by highlighting the area underneath the table as shown below. Find the add a fill colour icon and select a colour. </w:t>
      </w:r>
    </w:p>
    <w:p w14:paraId="23C702CC" w14:textId="77777777" w:rsidR="006A6883" w:rsidRPr="006A6883" w:rsidRDefault="006A6883" w:rsidP="006A6883">
      <w:pPr>
        <w:numPr>
          <w:ilvl w:val="0"/>
          <w:numId w:val="6"/>
        </w:numPr>
        <w:rPr>
          <w:lang w:val="en-GB"/>
        </w:rPr>
      </w:pPr>
      <w:r w:rsidRPr="006A6883">
        <w:rPr>
          <w:noProof/>
          <w:lang w:val="en-GB"/>
        </w:rPr>
        <w:lastRenderedPageBreak/>
        <w:drawing>
          <wp:inline distT="0" distB="0" distL="0" distR="0" wp14:anchorId="69E4EC45" wp14:editId="0E4915AB">
            <wp:extent cx="5731510" cy="4697730"/>
            <wp:effectExtent l="0" t="0" r="2540" b="7620"/>
            <wp:docPr id="929821484" name="Picture 1" descr="A green and yellow chart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1484" name="Picture 1" descr="A green and yellow chart with numbers and a chart&#10;&#10;Description automatically generated with medium confidence"/>
                    <pic:cNvPicPr/>
                  </pic:nvPicPr>
                  <pic:blipFill>
                    <a:blip r:embed="rId26"/>
                    <a:stretch>
                      <a:fillRect/>
                    </a:stretch>
                  </pic:blipFill>
                  <pic:spPr>
                    <a:xfrm>
                      <a:off x="0" y="0"/>
                      <a:ext cx="5731510" cy="4697730"/>
                    </a:xfrm>
                    <a:prstGeom prst="rect">
                      <a:avLst/>
                    </a:prstGeom>
                  </pic:spPr>
                </pic:pic>
              </a:graphicData>
            </a:graphic>
          </wp:inline>
        </w:drawing>
      </w:r>
    </w:p>
    <w:p w14:paraId="6C96B854" w14:textId="71219FC9" w:rsidR="006A6883" w:rsidRDefault="006A6883" w:rsidP="006A6883">
      <w:pPr>
        <w:rPr>
          <w:lang w:val="en-GB"/>
        </w:rPr>
      </w:pPr>
    </w:p>
    <w:p w14:paraId="25D50575" w14:textId="77777777" w:rsidR="0066215D" w:rsidRDefault="0066215D" w:rsidP="006A6883">
      <w:pPr>
        <w:rPr>
          <w:lang w:val="en-GB"/>
        </w:rPr>
      </w:pPr>
    </w:p>
    <w:p w14:paraId="29824116" w14:textId="77777777" w:rsidR="0066215D" w:rsidRDefault="0066215D" w:rsidP="006A6883">
      <w:pPr>
        <w:rPr>
          <w:lang w:val="en-GB"/>
        </w:rPr>
      </w:pPr>
    </w:p>
    <w:p w14:paraId="30BEEBA8" w14:textId="77777777" w:rsidR="00B0622F" w:rsidRDefault="00B0622F" w:rsidP="006A6883">
      <w:pPr>
        <w:rPr>
          <w:lang w:val="en-GB"/>
        </w:rPr>
      </w:pPr>
    </w:p>
    <w:p w14:paraId="7F1B6F93" w14:textId="77777777" w:rsidR="00B0622F" w:rsidRDefault="00B0622F" w:rsidP="006A6883">
      <w:pPr>
        <w:rPr>
          <w:lang w:val="en-GB"/>
        </w:rPr>
      </w:pPr>
    </w:p>
    <w:p w14:paraId="0A7B6601" w14:textId="77777777" w:rsidR="00B0622F" w:rsidRDefault="00B0622F" w:rsidP="006A6883">
      <w:pPr>
        <w:rPr>
          <w:lang w:val="en-GB"/>
        </w:rPr>
      </w:pPr>
    </w:p>
    <w:p w14:paraId="4755C83C" w14:textId="77777777" w:rsidR="00B0622F" w:rsidRDefault="00B0622F" w:rsidP="006A6883">
      <w:pPr>
        <w:rPr>
          <w:lang w:val="en-GB"/>
        </w:rPr>
      </w:pPr>
    </w:p>
    <w:p w14:paraId="3C851E78" w14:textId="77777777" w:rsidR="00B0622F" w:rsidRDefault="00B0622F" w:rsidP="006A6883">
      <w:pPr>
        <w:rPr>
          <w:lang w:val="en-GB"/>
        </w:rPr>
      </w:pPr>
    </w:p>
    <w:p w14:paraId="3509D4F9" w14:textId="77777777" w:rsidR="00B0622F" w:rsidRDefault="00B0622F" w:rsidP="006A6883">
      <w:pPr>
        <w:rPr>
          <w:lang w:val="en-GB"/>
        </w:rPr>
      </w:pPr>
    </w:p>
    <w:p w14:paraId="00531096" w14:textId="77777777" w:rsidR="00B0622F" w:rsidRDefault="00B0622F" w:rsidP="006A6883">
      <w:pPr>
        <w:rPr>
          <w:lang w:val="en-GB"/>
        </w:rPr>
      </w:pPr>
    </w:p>
    <w:p w14:paraId="35F0AAC6" w14:textId="77777777" w:rsidR="00B0622F" w:rsidRDefault="00B0622F" w:rsidP="006A6883">
      <w:pPr>
        <w:rPr>
          <w:lang w:val="en-GB"/>
        </w:rPr>
      </w:pPr>
    </w:p>
    <w:p w14:paraId="2581196C" w14:textId="77777777" w:rsidR="00B0622F" w:rsidRDefault="00B0622F" w:rsidP="006A6883">
      <w:pPr>
        <w:rPr>
          <w:lang w:val="en-GB"/>
        </w:rPr>
      </w:pPr>
    </w:p>
    <w:p w14:paraId="2AA728E4" w14:textId="77777777" w:rsidR="00B0622F" w:rsidRDefault="00B0622F" w:rsidP="006A6883">
      <w:pPr>
        <w:rPr>
          <w:lang w:val="en-GB"/>
        </w:rPr>
      </w:pPr>
    </w:p>
    <w:p w14:paraId="2EE7C3DA" w14:textId="77777777" w:rsidR="00B0622F" w:rsidRDefault="00B0622F" w:rsidP="006A6883">
      <w:pPr>
        <w:rPr>
          <w:lang w:val="en-GB"/>
        </w:rPr>
      </w:pPr>
    </w:p>
    <w:p w14:paraId="27A39E2F" w14:textId="77777777" w:rsidR="00B0622F" w:rsidRDefault="00B0622F" w:rsidP="006A6883">
      <w:pPr>
        <w:rPr>
          <w:lang w:val="en-GB"/>
        </w:rPr>
      </w:pPr>
    </w:p>
    <w:p w14:paraId="3264846C" w14:textId="77777777" w:rsidR="00B0622F" w:rsidRDefault="00B0622F" w:rsidP="006A6883">
      <w:pPr>
        <w:rPr>
          <w:lang w:val="en-GB"/>
        </w:rPr>
      </w:pPr>
    </w:p>
    <w:p w14:paraId="05042294" w14:textId="77777777" w:rsidR="00B0622F" w:rsidRDefault="00B0622F" w:rsidP="006A6883">
      <w:pPr>
        <w:rPr>
          <w:lang w:val="en-GB"/>
        </w:rPr>
      </w:pPr>
    </w:p>
    <w:p w14:paraId="0215AD74" w14:textId="77777777" w:rsidR="00B0622F" w:rsidRDefault="00B0622F" w:rsidP="006A6883">
      <w:pPr>
        <w:rPr>
          <w:lang w:val="en-GB"/>
        </w:rPr>
      </w:pPr>
    </w:p>
    <w:p w14:paraId="248BE274" w14:textId="77777777" w:rsidR="00B0622F" w:rsidRDefault="00B0622F" w:rsidP="006A6883">
      <w:pPr>
        <w:rPr>
          <w:lang w:val="en-GB"/>
        </w:rPr>
      </w:pPr>
    </w:p>
    <w:p w14:paraId="028DEA2F" w14:textId="77777777" w:rsidR="00B0622F" w:rsidRDefault="00B0622F" w:rsidP="006A6883">
      <w:pPr>
        <w:rPr>
          <w:lang w:val="en-GB"/>
        </w:rPr>
      </w:pPr>
    </w:p>
    <w:p w14:paraId="3F31B60F" w14:textId="77777777" w:rsidR="00B0622F" w:rsidRDefault="00B0622F" w:rsidP="006A6883">
      <w:pPr>
        <w:rPr>
          <w:lang w:val="en-GB"/>
        </w:rPr>
      </w:pPr>
    </w:p>
    <w:p w14:paraId="46937BDE" w14:textId="77777777" w:rsidR="00B0622F" w:rsidRDefault="00B0622F" w:rsidP="006A6883">
      <w:pPr>
        <w:rPr>
          <w:lang w:val="en-GB"/>
        </w:rPr>
      </w:pPr>
    </w:p>
    <w:p w14:paraId="6502F9AA" w14:textId="77777777" w:rsidR="00B0622F" w:rsidRDefault="00B0622F" w:rsidP="006A6883">
      <w:pPr>
        <w:rPr>
          <w:lang w:val="en-GB"/>
        </w:rPr>
      </w:pPr>
    </w:p>
    <w:p w14:paraId="746EFA81" w14:textId="77777777" w:rsidR="00B0622F" w:rsidRDefault="00B0622F" w:rsidP="006A6883">
      <w:pPr>
        <w:rPr>
          <w:lang w:val="en-GB"/>
        </w:rPr>
      </w:pPr>
    </w:p>
    <w:p w14:paraId="333D3505" w14:textId="77777777" w:rsidR="008D4253" w:rsidRDefault="008D4253" w:rsidP="006A6883">
      <w:pPr>
        <w:rPr>
          <w:lang w:val="en-GB"/>
        </w:rPr>
      </w:pPr>
    </w:p>
    <w:p w14:paraId="4A58ABD5" w14:textId="7D9B71C1" w:rsidR="008D4253" w:rsidRPr="009D157F" w:rsidRDefault="009D157F" w:rsidP="006A6883">
      <w:pPr>
        <w:rPr>
          <w:b/>
          <w:bCs/>
          <w:lang w:val="en-GB"/>
        </w:rPr>
      </w:pPr>
      <w:r w:rsidRPr="009D157F">
        <w:rPr>
          <w:b/>
          <w:bCs/>
          <w:lang w:val="en-GB"/>
        </w:rPr>
        <w:lastRenderedPageBreak/>
        <w:t>Data Cleaning</w:t>
      </w:r>
    </w:p>
    <w:p w14:paraId="0E0F8FFC" w14:textId="77777777" w:rsidR="008D4253" w:rsidRPr="008D4253" w:rsidRDefault="00B0622F" w:rsidP="008D4253">
      <w:pPr>
        <w:pStyle w:val="ListParagraph"/>
        <w:numPr>
          <w:ilvl w:val="0"/>
          <w:numId w:val="9"/>
        </w:numPr>
        <w:rPr>
          <w:lang w:val="en-GB"/>
        </w:rPr>
      </w:pPr>
      <w:r>
        <w:rPr>
          <w:rFonts w:ascii="Segoe UI" w:hAnsi="Segoe UI" w:cs="Segoe UI"/>
          <w:color w:val="0D0D0D"/>
          <w:shd w:val="clear" w:color="auto" w:fill="FFFFFF"/>
        </w:rPr>
        <w:t>The total population of each country is represented by the 'Smartphone Users' column. Either the column name has to be changed to the appropriate name or the column has to be populated with the correct smart user's data.</w:t>
      </w:r>
    </w:p>
    <w:p w14:paraId="117D7D67" w14:textId="19A7EC4B" w:rsidR="008D4253" w:rsidRPr="008D4253" w:rsidRDefault="00B0622F" w:rsidP="008D4253">
      <w:pPr>
        <w:pStyle w:val="ListParagraph"/>
        <w:numPr>
          <w:ilvl w:val="0"/>
          <w:numId w:val="9"/>
        </w:numPr>
        <w:rPr>
          <w:lang w:val="en-GB"/>
        </w:rPr>
      </w:pPr>
      <w:r w:rsidRPr="008D4253">
        <w:rPr>
          <w:rFonts w:ascii="Segoe UI" w:hAnsi="Segoe UI" w:cs="Segoe UI"/>
          <w:color w:val="0D0D0D"/>
          <w:shd w:val="clear" w:color="auto" w:fill="FFFFFF"/>
        </w:rPr>
        <w:t xml:space="preserve">Missing data </w:t>
      </w:r>
      <w:r w:rsidR="008D4253" w:rsidRPr="008D4253">
        <w:rPr>
          <w:rFonts w:ascii="Segoe UI" w:hAnsi="Segoe UI" w:cs="Segoe UI"/>
          <w:color w:val="0D0D0D"/>
          <w:shd w:val="clear" w:color="auto" w:fill="FFFFFF"/>
        </w:rPr>
        <w:t xml:space="preserve">in Column: Country was </w:t>
      </w:r>
      <w:r w:rsidR="001C7A62">
        <w:rPr>
          <w:rFonts w:ascii="Segoe UI" w:hAnsi="Segoe UI" w:cs="Segoe UI"/>
          <w:color w:val="0D0D0D"/>
          <w:shd w:val="clear" w:color="auto" w:fill="FFFFFF"/>
        </w:rPr>
        <w:t>sourced</w:t>
      </w:r>
      <w:r w:rsidR="008D4253" w:rsidRPr="008D4253">
        <w:rPr>
          <w:rFonts w:ascii="Segoe UI" w:hAnsi="Segoe UI" w:cs="Segoe UI"/>
          <w:color w:val="0D0D0D"/>
          <w:shd w:val="clear" w:color="auto" w:fill="FFFFFF"/>
        </w:rPr>
        <w:t xml:space="preserve"> externally from </w:t>
      </w:r>
      <w:r w:rsidR="001C7A62">
        <w:rPr>
          <w:rFonts w:ascii="Segoe UI" w:hAnsi="Segoe UI" w:cs="Segoe UI"/>
          <w:color w:val="0D0D0D"/>
          <w:shd w:val="clear" w:color="auto" w:fill="FFFFFF"/>
        </w:rPr>
        <w:t xml:space="preserve">the </w:t>
      </w:r>
      <w:r w:rsidR="008D4253" w:rsidRPr="008D4253">
        <w:rPr>
          <w:rFonts w:ascii="Segoe UI" w:hAnsi="Segoe UI" w:cs="Segoe UI"/>
          <w:color w:val="0D0D0D"/>
          <w:shd w:val="clear" w:color="auto" w:fill="FFFFFF"/>
        </w:rPr>
        <w:t xml:space="preserve">website: </w:t>
      </w:r>
      <w:hyperlink r:id="rId27" w:anchor=":~:text=In%202020%2C%20the%20world%20reached,of%201%2C396%2C387%2C127%20people%20in%20total." w:history="1">
        <w:r w:rsidR="008D4253">
          <w:rPr>
            <w:rStyle w:val="Hyperlink"/>
          </w:rPr>
          <w:t xml:space="preserve">World Population by Country in 2020 (World Map) | </w:t>
        </w:r>
        <w:proofErr w:type="spellStart"/>
        <w:r w:rsidR="008D4253">
          <w:rPr>
            <w:rStyle w:val="Hyperlink"/>
          </w:rPr>
          <w:t>database.earth</w:t>
        </w:r>
        <w:proofErr w:type="spellEnd"/>
      </w:hyperlink>
    </w:p>
    <w:p w14:paraId="396DE0EF" w14:textId="66CB666A" w:rsidR="00B0622F" w:rsidRDefault="00B329F6" w:rsidP="006A6883">
      <w:pPr>
        <w:pStyle w:val="ListParagraph"/>
        <w:numPr>
          <w:ilvl w:val="0"/>
          <w:numId w:val="9"/>
        </w:numPr>
        <w:rPr>
          <w:lang w:val="en-GB"/>
        </w:rPr>
      </w:pPr>
      <w:r>
        <w:rPr>
          <w:lang w:val="en-GB"/>
        </w:rPr>
        <w:t>Column Country Geographical Data type converted to text data type</w:t>
      </w:r>
    </w:p>
    <w:p w14:paraId="5822669D" w14:textId="46A8C6A6" w:rsidR="001C7A62" w:rsidRPr="00B0622F" w:rsidRDefault="001C7A62" w:rsidP="006A6883">
      <w:pPr>
        <w:pStyle w:val="ListParagraph"/>
        <w:numPr>
          <w:ilvl w:val="0"/>
          <w:numId w:val="9"/>
        </w:numPr>
        <w:rPr>
          <w:lang w:val="en-GB"/>
        </w:rPr>
      </w:pPr>
      <w:r>
        <w:rPr>
          <w:lang w:val="en-GB"/>
        </w:rPr>
        <w:t>A New Worksheet named Population was created by performing data cleaning smartphone user worksheet</w:t>
      </w:r>
    </w:p>
    <w:p w14:paraId="6730085B" w14:textId="4A591140" w:rsidR="0066215D" w:rsidRDefault="006E20F8" w:rsidP="006A6883">
      <w:pPr>
        <w:rPr>
          <w:lang w:val="en-GB"/>
        </w:rPr>
      </w:pPr>
      <w:r w:rsidRPr="006E20F8">
        <w:rPr>
          <w:noProof/>
          <w:lang w:val="en-GB"/>
        </w:rPr>
        <w:drawing>
          <wp:inline distT="0" distB="0" distL="0" distR="0" wp14:anchorId="55F7AEDF" wp14:editId="411FBBD9">
            <wp:extent cx="6846570" cy="4079020"/>
            <wp:effectExtent l="0" t="0" r="0" b="0"/>
            <wp:docPr id="36361201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2010" name="Picture 1" descr="A screenshot of a spreadsheet&#10;&#10;Description automatically generated"/>
                    <pic:cNvPicPr/>
                  </pic:nvPicPr>
                  <pic:blipFill>
                    <a:blip r:embed="rId28"/>
                    <a:stretch>
                      <a:fillRect/>
                    </a:stretch>
                  </pic:blipFill>
                  <pic:spPr>
                    <a:xfrm>
                      <a:off x="0" y="0"/>
                      <a:ext cx="6852128" cy="4082331"/>
                    </a:xfrm>
                    <a:prstGeom prst="rect">
                      <a:avLst/>
                    </a:prstGeom>
                  </pic:spPr>
                </pic:pic>
              </a:graphicData>
            </a:graphic>
          </wp:inline>
        </w:drawing>
      </w:r>
    </w:p>
    <w:p w14:paraId="3971170A" w14:textId="77777777" w:rsidR="008D4253" w:rsidRDefault="008D4253" w:rsidP="006A6883">
      <w:pPr>
        <w:rPr>
          <w:lang w:val="en-GB"/>
        </w:rPr>
      </w:pPr>
    </w:p>
    <w:p w14:paraId="505FE27E" w14:textId="77777777" w:rsidR="008D4253" w:rsidRDefault="008D4253" w:rsidP="006A6883">
      <w:pPr>
        <w:rPr>
          <w:lang w:val="en-GB"/>
        </w:rPr>
      </w:pPr>
    </w:p>
    <w:p w14:paraId="2EA0F8EF" w14:textId="77777777" w:rsidR="008D4253" w:rsidRDefault="008D4253" w:rsidP="006A6883">
      <w:pPr>
        <w:rPr>
          <w:lang w:val="en-GB"/>
        </w:rPr>
      </w:pPr>
    </w:p>
    <w:p w14:paraId="2CC4F0E2" w14:textId="3A1562CC" w:rsidR="008D4253" w:rsidRDefault="008D4253" w:rsidP="006A6883">
      <w:pPr>
        <w:rPr>
          <w:lang w:val="en-GB"/>
        </w:rPr>
      </w:pPr>
      <w:r w:rsidRPr="008D4253">
        <w:rPr>
          <w:noProof/>
          <w:lang w:val="en-GB"/>
        </w:rPr>
        <w:drawing>
          <wp:inline distT="0" distB="0" distL="0" distR="0" wp14:anchorId="617BF277" wp14:editId="6B0DA987">
            <wp:extent cx="6846570" cy="2282024"/>
            <wp:effectExtent l="0" t="0" r="0" b="4445"/>
            <wp:docPr id="177868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3859" name="Picture 1" descr="A screenshot of a computer&#10;&#10;Description automatically generated"/>
                    <pic:cNvPicPr/>
                  </pic:nvPicPr>
                  <pic:blipFill>
                    <a:blip r:embed="rId29"/>
                    <a:stretch>
                      <a:fillRect/>
                    </a:stretch>
                  </pic:blipFill>
                  <pic:spPr>
                    <a:xfrm>
                      <a:off x="0" y="0"/>
                      <a:ext cx="6847977" cy="2282493"/>
                    </a:xfrm>
                    <a:prstGeom prst="rect">
                      <a:avLst/>
                    </a:prstGeom>
                  </pic:spPr>
                </pic:pic>
              </a:graphicData>
            </a:graphic>
          </wp:inline>
        </w:drawing>
      </w:r>
    </w:p>
    <w:p w14:paraId="59CB2410" w14:textId="77777777" w:rsidR="0066215D" w:rsidRDefault="0066215D" w:rsidP="006A6883">
      <w:pPr>
        <w:rPr>
          <w:lang w:val="en-GB"/>
        </w:rPr>
      </w:pPr>
    </w:p>
    <w:p w14:paraId="0C085DB8" w14:textId="77777777" w:rsidR="0066215D" w:rsidRDefault="0066215D" w:rsidP="006A6883">
      <w:pPr>
        <w:rPr>
          <w:lang w:val="en-GB"/>
        </w:rPr>
      </w:pPr>
    </w:p>
    <w:p w14:paraId="2851663F" w14:textId="77777777" w:rsidR="00B329F6" w:rsidRDefault="00B329F6" w:rsidP="006A6883">
      <w:pPr>
        <w:rPr>
          <w:lang w:val="en-GB"/>
        </w:rPr>
      </w:pPr>
    </w:p>
    <w:p w14:paraId="1B46AB50" w14:textId="65760758" w:rsidR="00B329F6" w:rsidRDefault="00B329F6" w:rsidP="006A6883">
      <w:pPr>
        <w:rPr>
          <w:lang w:val="en-GB"/>
        </w:rPr>
      </w:pPr>
      <w:r w:rsidRPr="00B329F6">
        <w:rPr>
          <w:noProof/>
          <w:lang w:val="en-GB"/>
        </w:rPr>
        <w:drawing>
          <wp:inline distT="0" distB="0" distL="0" distR="0" wp14:anchorId="7C04A9B6" wp14:editId="5A6648A6">
            <wp:extent cx="6503670" cy="4428876"/>
            <wp:effectExtent l="0" t="0" r="0" b="0"/>
            <wp:docPr id="1590722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2053" name="Picture 1" descr="A screenshot of a computer&#10;&#10;Description automatically generated"/>
                    <pic:cNvPicPr/>
                  </pic:nvPicPr>
                  <pic:blipFill>
                    <a:blip r:embed="rId30"/>
                    <a:stretch>
                      <a:fillRect/>
                    </a:stretch>
                  </pic:blipFill>
                  <pic:spPr>
                    <a:xfrm>
                      <a:off x="0" y="0"/>
                      <a:ext cx="6529846" cy="4446702"/>
                    </a:xfrm>
                    <a:prstGeom prst="rect">
                      <a:avLst/>
                    </a:prstGeom>
                  </pic:spPr>
                </pic:pic>
              </a:graphicData>
            </a:graphic>
          </wp:inline>
        </w:drawing>
      </w:r>
    </w:p>
    <w:p w14:paraId="0890B204" w14:textId="77777777" w:rsidR="00B329F6" w:rsidRDefault="00B329F6" w:rsidP="006A6883">
      <w:pPr>
        <w:rPr>
          <w:lang w:val="en-GB"/>
        </w:rPr>
      </w:pPr>
    </w:p>
    <w:p w14:paraId="43C01538" w14:textId="26F390F4" w:rsidR="00B329F6" w:rsidRDefault="00B329F6" w:rsidP="006A6883">
      <w:pPr>
        <w:rPr>
          <w:lang w:val="en-GB"/>
        </w:rPr>
      </w:pPr>
      <w:r w:rsidRPr="00B329F6">
        <w:rPr>
          <w:noProof/>
          <w:lang w:val="en-GB"/>
        </w:rPr>
        <w:drawing>
          <wp:inline distT="0" distB="0" distL="0" distR="0" wp14:anchorId="690CB2AF" wp14:editId="765BE705">
            <wp:extent cx="6655241" cy="4197985"/>
            <wp:effectExtent l="0" t="0" r="0" b="0"/>
            <wp:docPr id="18344832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3273" name="Picture 1" descr="A screenshot of a table&#10;&#10;Description automatically generated"/>
                    <pic:cNvPicPr/>
                  </pic:nvPicPr>
                  <pic:blipFill>
                    <a:blip r:embed="rId31"/>
                    <a:stretch>
                      <a:fillRect/>
                    </a:stretch>
                  </pic:blipFill>
                  <pic:spPr>
                    <a:xfrm>
                      <a:off x="0" y="0"/>
                      <a:ext cx="6658351" cy="4199947"/>
                    </a:xfrm>
                    <a:prstGeom prst="rect">
                      <a:avLst/>
                    </a:prstGeom>
                  </pic:spPr>
                </pic:pic>
              </a:graphicData>
            </a:graphic>
          </wp:inline>
        </w:drawing>
      </w:r>
    </w:p>
    <w:p w14:paraId="75AECA94" w14:textId="77777777" w:rsidR="0066215D" w:rsidRDefault="0066215D" w:rsidP="006A6883">
      <w:pPr>
        <w:rPr>
          <w:lang w:val="en-GB"/>
        </w:rPr>
      </w:pPr>
    </w:p>
    <w:p w14:paraId="55ACFE5C" w14:textId="77777777" w:rsidR="0066215D" w:rsidRDefault="0066215D" w:rsidP="006A6883">
      <w:pPr>
        <w:rPr>
          <w:lang w:val="en-GB"/>
        </w:rPr>
      </w:pPr>
    </w:p>
    <w:p w14:paraId="66A89D00" w14:textId="77777777" w:rsidR="0066215D" w:rsidRDefault="0066215D" w:rsidP="006A6883">
      <w:pPr>
        <w:rPr>
          <w:lang w:val="en-GB"/>
        </w:rPr>
      </w:pPr>
    </w:p>
    <w:p w14:paraId="1422D833" w14:textId="77777777" w:rsidR="0066215D" w:rsidRDefault="0066215D" w:rsidP="006A6883">
      <w:pPr>
        <w:rPr>
          <w:lang w:val="en-GB"/>
        </w:rPr>
      </w:pPr>
    </w:p>
    <w:p w14:paraId="261E1601" w14:textId="77777777" w:rsidR="0066215D" w:rsidRDefault="0066215D" w:rsidP="006A6883">
      <w:pPr>
        <w:rPr>
          <w:lang w:val="en-GB"/>
        </w:rPr>
      </w:pPr>
    </w:p>
    <w:p w14:paraId="684F3DB8" w14:textId="77777777" w:rsidR="0066215D" w:rsidRDefault="0066215D" w:rsidP="006A6883">
      <w:pPr>
        <w:rPr>
          <w:lang w:val="en-GB"/>
        </w:rPr>
      </w:pPr>
    </w:p>
    <w:p w14:paraId="65430808" w14:textId="77777777" w:rsidR="0066215D" w:rsidRDefault="0066215D" w:rsidP="006A6883">
      <w:pPr>
        <w:rPr>
          <w:lang w:val="en-GB"/>
        </w:rPr>
      </w:pPr>
    </w:p>
    <w:p w14:paraId="00D098CC" w14:textId="77777777" w:rsidR="0066215D" w:rsidRDefault="0066215D" w:rsidP="006A6883">
      <w:pPr>
        <w:rPr>
          <w:lang w:val="en-GB"/>
        </w:rPr>
      </w:pPr>
    </w:p>
    <w:p w14:paraId="71B139D1" w14:textId="77777777" w:rsidR="0066215D" w:rsidRDefault="0066215D" w:rsidP="006A6883">
      <w:pPr>
        <w:rPr>
          <w:lang w:val="en-GB"/>
        </w:rPr>
      </w:pPr>
    </w:p>
    <w:p w14:paraId="31756498" w14:textId="77777777" w:rsidR="0066215D" w:rsidRDefault="0066215D" w:rsidP="006A6883">
      <w:pPr>
        <w:rPr>
          <w:lang w:val="en-GB"/>
        </w:rPr>
      </w:pPr>
    </w:p>
    <w:p w14:paraId="5C1FBB0B" w14:textId="77777777" w:rsidR="0066215D" w:rsidRDefault="0066215D" w:rsidP="006A6883">
      <w:pPr>
        <w:rPr>
          <w:lang w:val="en-GB"/>
        </w:rPr>
      </w:pPr>
    </w:p>
    <w:p w14:paraId="5F93FEC5" w14:textId="77777777" w:rsidR="0066215D" w:rsidRDefault="0066215D" w:rsidP="006A6883">
      <w:pPr>
        <w:rPr>
          <w:lang w:val="en-GB"/>
        </w:rPr>
      </w:pPr>
    </w:p>
    <w:p w14:paraId="18441F8D" w14:textId="77777777" w:rsidR="0066215D" w:rsidRDefault="0066215D" w:rsidP="006A6883">
      <w:pPr>
        <w:rPr>
          <w:lang w:val="en-GB"/>
        </w:rPr>
      </w:pPr>
    </w:p>
    <w:p w14:paraId="4B542F3D" w14:textId="77777777" w:rsidR="004666E0" w:rsidRDefault="004666E0" w:rsidP="006A6883">
      <w:pPr>
        <w:rPr>
          <w:lang w:val="en-GB"/>
        </w:rPr>
      </w:pPr>
    </w:p>
    <w:p w14:paraId="103139B4" w14:textId="77777777" w:rsidR="004666E0" w:rsidRDefault="004666E0" w:rsidP="006A6883">
      <w:pPr>
        <w:rPr>
          <w:lang w:val="en-GB"/>
        </w:rPr>
      </w:pPr>
    </w:p>
    <w:p w14:paraId="7363F617" w14:textId="77777777" w:rsidR="004666E0" w:rsidRDefault="004666E0" w:rsidP="006A6883">
      <w:pPr>
        <w:rPr>
          <w:lang w:val="en-GB"/>
        </w:rPr>
      </w:pPr>
    </w:p>
    <w:p w14:paraId="4F7862D6" w14:textId="77777777" w:rsidR="004666E0" w:rsidRDefault="004666E0" w:rsidP="006A6883">
      <w:pPr>
        <w:rPr>
          <w:lang w:val="en-GB"/>
        </w:rPr>
      </w:pPr>
    </w:p>
    <w:p w14:paraId="4056C64C" w14:textId="77777777" w:rsidR="004666E0" w:rsidRDefault="004666E0" w:rsidP="006A6883">
      <w:pPr>
        <w:rPr>
          <w:lang w:val="en-GB"/>
        </w:rPr>
      </w:pPr>
    </w:p>
    <w:p w14:paraId="59D6B19F" w14:textId="77777777" w:rsidR="004666E0" w:rsidRDefault="004666E0" w:rsidP="006A6883">
      <w:pPr>
        <w:rPr>
          <w:lang w:val="en-GB"/>
        </w:rPr>
      </w:pPr>
    </w:p>
    <w:p w14:paraId="040664BD" w14:textId="77777777" w:rsidR="004666E0" w:rsidRDefault="004666E0" w:rsidP="006A6883">
      <w:pPr>
        <w:rPr>
          <w:lang w:val="en-GB"/>
        </w:rPr>
      </w:pPr>
    </w:p>
    <w:p w14:paraId="0E762E37" w14:textId="77777777" w:rsidR="004666E0" w:rsidRDefault="004666E0" w:rsidP="006A6883">
      <w:pPr>
        <w:rPr>
          <w:lang w:val="en-GB"/>
        </w:rPr>
      </w:pPr>
    </w:p>
    <w:p w14:paraId="7B9335E9" w14:textId="77777777" w:rsidR="004666E0" w:rsidRDefault="004666E0" w:rsidP="006A6883">
      <w:pPr>
        <w:rPr>
          <w:lang w:val="en-GB"/>
        </w:rPr>
      </w:pPr>
    </w:p>
    <w:p w14:paraId="099A1247" w14:textId="77777777" w:rsidR="004666E0" w:rsidRDefault="004666E0" w:rsidP="006A6883">
      <w:pPr>
        <w:rPr>
          <w:lang w:val="en-GB"/>
        </w:rPr>
      </w:pPr>
    </w:p>
    <w:p w14:paraId="220E369C" w14:textId="77777777" w:rsidR="004666E0" w:rsidRDefault="004666E0" w:rsidP="006A6883">
      <w:pPr>
        <w:rPr>
          <w:lang w:val="en-GB"/>
        </w:rPr>
      </w:pPr>
    </w:p>
    <w:p w14:paraId="5CE4BDC7" w14:textId="77777777" w:rsidR="004666E0" w:rsidRDefault="004666E0" w:rsidP="006A6883">
      <w:pPr>
        <w:rPr>
          <w:lang w:val="en-GB"/>
        </w:rPr>
      </w:pPr>
    </w:p>
    <w:p w14:paraId="222D402A" w14:textId="77777777" w:rsidR="004666E0" w:rsidRDefault="004666E0" w:rsidP="006A6883">
      <w:pPr>
        <w:rPr>
          <w:lang w:val="en-GB"/>
        </w:rPr>
      </w:pPr>
    </w:p>
    <w:p w14:paraId="5999118A" w14:textId="77777777" w:rsidR="004666E0" w:rsidRDefault="004666E0" w:rsidP="006A6883">
      <w:pPr>
        <w:rPr>
          <w:lang w:val="en-GB"/>
        </w:rPr>
      </w:pPr>
    </w:p>
    <w:p w14:paraId="79708FD8" w14:textId="77777777" w:rsidR="0066215D" w:rsidRDefault="0066215D" w:rsidP="006A6883">
      <w:pPr>
        <w:rPr>
          <w:lang w:val="en-GB"/>
        </w:rPr>
      </w:pPr>
    </w:p>
    <w:p w14:paraId="5BED7532" w14:textId="77777777" w:rsidR="0066215D" w:rsidRDefault="0066215D" w:rsidP="006A6883">
      <w:pPr>
        <w:rPr>
          <w:lang w:val="en-GB"/>
        </w:rPr>
      </w:pPr>
    </w:p>
    <w:p w14:paraId="3D7856DD" w14:textId="77777777" w:rsidR="0066215D" w:rsidRDefault="0066215D" w:rsidP="006A6883">
      <w:pPr>
        <w:rPr>
          <w:lang w:val="en-GB"/>
        </w:rPr>
      </w:pPr>
    </w:p>
    <w:p w14:paraId="136E7136" w14:textId="77777777" w:rsidR="0066215D" w:rsidRDefault="0066215D" w:rsidP="006A6883">
      <w:pPr>
        <w:rPr>
          <w:lang w:val="en-GB"/>
        </w:rPr>
      </w:pPr>
    </w:p>
    <w:p w14:paraId="2564BA0B" w14:textId="77777777" w:rsidR="0066215D" w:rsidRDefault="0066215D" w:rsidP="006A6883">
      <w:pPr>
        <w:rPr>
          <w:lang w:val="en-GB"/>
        </w:rPr>
      </w:pPr>
    </w:p>
    <w:p w14:paraId="12AAF356" w14:textId="77777777" w:rsidR="0066215D" w:rsidRDefault="0066215D" w:rsidP="006A6883">
      <w:pPr>
        <w:rPr>
          <w:lang w:val="en-GB"/>
        </w:rPr>
      </w:pPr>
    </w:p>
    <w:p w14:paraId="6A4C2E08" w14:textId="77777777" w:rsidR="0066215D" w:rsidRDefault="0066215D" w:rsidP="006A6883">
      <w:pPr>
        <w:rPr>
          <w:lang w:val="en-GB"/>
        </w:rPr>
      </w:pPr>
    </w:p>
    <w:p w14:paraId="0D390F63" w14:textId="77777777" w:rsidR="0066215D" w:rsidRDefault="0066215D" w:rsidP="006A6883">
      <w:pPr>
        <w:rPr>
          <w:lang w:val="en-GB"/>
        </w:rPr>
      </w:pPr>
    </w:p>
    <w:p w14:paraId="3D544CB9" w14:textId="77777777" w:rsidR="0066215D" w:rsidRDefault="0066215D" w:rsidP="006A6883">
      <w:pPr>
        <w:rPr>
          <w:lang w:val="en-GB"/>
        </w:rPr>
      </w:pPr>
    </w:p>
    <w:p w14:paraId="7CA2F0E4" w14:textId="77777777" w:rsidR="004666E0" w:rsidRDefault="004666E0" w:rsidP="002D3425">
      <w:pPr>
        <w:pStyle w:val="Default"/>
        <w:spacing w:after="40"/>
        <w:rPr>
          <w:sz w:val="22"/>
          <w:szCs w:val="22"/>
        </w:rPr>
      </w:pPr>
    </w:p>
    <w:p w14:paraId="33354DB5" w14:textId="77777777" w:rsidR="004666E0" w:rsidRDefault="004666E0" w:rsidP="002D3425">
      <w:pPr>
        <w:pStyle w:val="Default"/>
        <w:spacing w:after="40"/>
        <w:rPr>
          <w:sz w:val="22"/>
          <w:szCs w:val="22"/>
        </w:rPr>
      </w:pPr>
    </w:p>
    <w:p w14:paraId="64E215F9" w14:textId="77777777" w:rsidR="004666E0" w:rsidRDefault="004666E0" w:rsidP="002D3425">
      <w:pPr>
        <w:pStyle w:val="Default"/>
        <w:spacing w:after="40"/>
        <w:rPr>
          <w:sz w:val="22"/>
          <w:szCs w:val="22"/>
        </w:rPr>
      </w:pPr>
    </w:p>
    <w:p w14:paraId="3AFAF87A" w14:textId="77777777" w:rsidR="004666E0" w:rsidRDefault="004666E0" w:rsidP="002D3425">
      <w:pPr>
        <w:pStyle w:val="Default"/>
        <w:spacing w:after="40"/>
        <w:rPr>
          <w:sz w:val="22"/>
          <w:szCs w:val="22"/>
        </w:rPr>
      </w:pPr>
    </w:p>
    <w:p w14:paraId="33F4EFAE" w14:textId="77777777" w:rsidR="004666E0" w:rsidRDefault="004666E0" w:rsidP="002D3425">
      <w:pPr>
        <w:pStyle w:val="Default"/>
        <w:spacing w:after="40"/>
        <w:rPr>
          <w:sz w:val="22"/>
          <w:szCs w:val="22"/>
        </w:rPr>
      </w:pPr>
    </w:p>
    <w:p w14:paraId="2F8B2B40" w14:textId="77777777" w:rsidR="004666E0" w:rsidRDefault="004666E0" w:rsidP="002D3425">
      <w:pPr>
        <w:pStyle w:val="Default"/>
        <w:spacing w:after="40"/>
        <w:rPr>
          <w:sz w:val="22"/>
          <w:szCs w:val="22"/>
        </w:rPr>
      </w:pPr>
    </w:p>
    <w:p w14:paraId="6D2C891B" w14:textId="77777777" w:rsidR="004666E0" w:rsidRDefault="004666E0" w:rsidP="002D3425">
      <w:pPr>
        <w:pStyle w:val="Default"/>
        <w:spacing w:after="40"/>
        <w:rPr>
          <w:sz w:val="22"/>
          <w:szCs w:val="22"/>
        </w:rPr>
      </w:pPr>
    </w:p>
    <w:p w14:paraId="45407326" w14:textId="77777777" w:rsidR="004666E0" w:rsidRDefault="004666E0" w:rsidP="002D3425">
      <w:pPr>
        <w:pStyle w:val="Default"/>
        <w:spacing w:after="40"/>
        <w:rPr>
          <w:sz w:val="22"/>
          <w:szCs w:val="22"/>
        </w:rPr>
      </w:pPr>
    </w:p>
    <w:p w14:paraId="72C8F854" w14:textId="77777777" w:rsidR="004666E0" w:rsidRDefault="004666E0" w:rsidP="002D3425">
      <w:pPr>
        <w:pStyle w:val="Default"/>
        <w:spacing w:after="40"/>
        <w:rPr>
          <w:sz w:val="22"/>
          <w:szCs w:val="22"/>
        </w:rPr>
      </w:pPr>
    </w:p>
    <w:p w14:paraId="42422C91" w14:textId="77777777" w:rsidR="004666E0" w:rsidRDefault="004666E0" w:rsidP="002D3425">
      <w:pPr>
        <w:pStyle w:val="Default"/>
        <w:spacing w:after="40"/>
        <w:rPr>
          <w:sz w:val="22"/>
          <w:szCs w:val="22"/>
        </w:rPr>
      </w:pPr>
    </w:p>
    <w:p w14:paraId="4A9226B9" w14:textId="77777777" w:rsidR="004666E0" w:rsidRDefault="004666E0" w:rsidP="002D3425">
      <w:pPr>
        <w:pStyle w:val="Default"/>
        <w:spacing w:after="40"/>
        <w:rPr>
          <w:sz w:val="22"/>
          <w:szCs w:val="22"/>
        </w:rPr>
      </w:pPr>
    </w:p>
    <w:p w14:paraId="4C57906D" w14:textId="77777777" w:rsidR="004666E0" w:rsidRDefault="004666E0" w:rsidP="002D3425">
      <w:pPr>
        <w:pStyle w:val="Default"/>
        <w:spacing w:after="40"/>
        <w:rPr>
          <w:sz w:val="22"/>
          <w:szCs w:val="22"/>
        </w:rPr>
      </w:pPr>
    </w:p>
    <w:p w14:paraId="50CA3176" w14:textId="77777777" w:rsidR="004666E0" w:rsidRDefault="004666E0" w:rsidP="002D3425">
      <w:pPr>
        <w:pStyle w:val="Default"/>
        <w:spacing w:after="40"/>
        <w:rPr>
          <w:sz w:val="22"/>
          <w:szCs w:val="22"/>
        </w:rPr>
      </w:pPr>
    </w:p>
    <w:p w14:paraId="41F80B71" w14:textId="77777777" w:rsidR="004666E0" w:rsidRDefault="004666E0" w:rsidP="002D3425">
      <w:pPr>
        <w:pStyle w:val="Default"/>
        <w:spacing w:after="40"/>
        <w:rPr>
          <w:sz w:val="22"/>
          <w:szCs w:val="22"/>
        </w:rPr>
      </w:pPr>
    </w:p>
    <w:p w14:paraId="02A43B17" w14:textId="77777777" w:rsidR="004666E0" w:rsidRDefault="004666E0" w:rsidP="002D3425">
      <w:pPr>
        <w:pStyle w:val="Default"/>
        <w:spacing w:after="40"/>
        <w:rPr>
          <w:sz w:val="22"/>
          <w:szCs w:val="22"/>
        </w:rPr>
      </w:pPr>
    </w:p>
    <w:p w14:paraId="2B2C5686" w14:textId="77777777" w:rsidR="004666E0" w:rsidRDefault="004666E0" w:rsidP="002D3425">
      <w:pPr>
        <w:pStyle w:val="Default"/>
        <w:spacing w:after="40"/>
        <w:rPr>
          <w:sz w:val="22"/>
          <w:szCs w:val="22"/>
        </w:rPr>
      </w:pPr>
    </w:p>
    <w:p w14:paraId="2165E245" w14:textId="77777777" w:rsidR="004666E0" w:rsidRDefault="004666E0" w:rsidP="002D3425">
      <w:pPr>
        <w:pStyle w:val="Default"/>
        <w:spacing w:after="40"/>
        <w:rPr>
          <w:sz w:val="22"/>
          <w:szCs w:val="22"/>
        </w:rPr>
      </w:pPr>
    </w:p>
    <w:p w14:paraId="7158462D" w14:textId="77777777" w:rsidR="004666E0" w:rsidRDefault="004666E0" w:rsidP="002D3425">
      <w:pPr>
        <w:pStyle w:val="Default"/>
        <w:spacing w:after="40"/>
        <w:rPr>
          <w:sz w:val="22"/>
          <w:szCs w:val="22"/>
        </w:rPr>
      </w:pPr>
    </w:p>
    <w:tbl>
      <w:tblPr>
        <w:tblStyle w:val="TableGrid"/>
        <w:tblpPr w:leftFromText="180" w:rightFromText="180" w:vertAnchor="page" w:horzAnchor="margin" w:tblpY="144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666E0" w:rsidRPr="008F6C7E" w14:paraId="48658BD1" w14:textId="77777777" w:rsidTr="003F36B9">
        <w:trPr>
          <w:trHeight w:val="2537"/>
        </w:trPr>
        <w:tc>
          <w:tcPr>
            <w:tcW w:w="2158" w:type="dxa"/>
          </w:tcPr>
          <w:p w14:paraId="64212362" w14:textId="77777777" w:rsidR="004666E0" w:rsidRPr="008F6C7E" w:rsidRDefault="004666E0" w:rsidP="003F36B9">
            <w:pPr>
              <w:rPr>
                <w:lang w:val="en-GB"/>
              </w:rPr>
            </w:pPr>
          </w:p>
        </w:tc>
        <w:tc>
          <w:tcPr>
            <w:tcW w:w="2158" w:type="dxa"/>
            <w:tcBorders>
              <w:bottom w:val="single" w:sz="18" w:space="0" w:color="476166" w:themeColor="accent1"/>
            </w:tcBorders>
          </w:tcPr>
          <w:p w14:paraId="665757F7" w14:textId="77777777" w:rsidR="004666E0" w:rsidRPr="008F6C7E" w:rsidRDefault="004666E0" w:rsidP="003F36B9">
            <w:pPr>
              <w:rPr>
                <w:lang w:val="en-GB"/>
              </w:rPr>
            </w:pPr>
          </w:p>
        </w:tc>
        <w:tc>
          <w:tcPr>
            <w:tcW w:w="2158" w:type="dxa"/>
            <w:tcBorders>
              <w:bottom w:val="single" w:sz="18" w:space="0" w:color="476166" w:themeColor="accent1"/>
            </w:tcBorders>
          </w:tcPr>
          <w:p w14:paraId="3FD6981D" w14:textId="77777777" w:rsidR="004666E0" w:rsidRPr="008F6C7E" w:rsidRDefault="004666E0" w:rsidP="003F36B9">
            <w:pPr>
              <w:rPr>
                <w:lang w:val="en-GB"/>
              </w:rPr>
            </w:pPr>
          </w:p>
        </w:tc>
        <w:tc>
          <w:tcPr>
            <w:tcW w:w="2158" w:type="dxa"/>
            <w:tcBorders>
              <w:bottom w:val="single" w:sz="18" w:space="0" w:color="476166" w:themeColor="accent1"/>
            </w:tcBorders>
          </w:tcPr>
          <w:p w14:paraId="26967444" w14:textId="77777777" w:rsidR="004666E0" w:rsidRPr="008F6C7E" w:rsidRDefault="004666E0" w:rsidP="003F36B9">
            <w:pPr>
              <w:rPr>
                <w:lang w:val="en-GB"/>
              </w:rPr>
            </w:pPr>
          </w:p>
        </w:tc>
        <w:tc>
          <w:tcPr>
            <w:tcW w:w="2158" w:type="dxa"/>
          </w:tcPr>
          <w:p w14:paraId="74F72579" w14:textId="77777777" w:rsidR="004666E0" w:rsidRPr="008F6C7E" w:rsidRDefault="004666E0" w:rsidP="003F36B9">
            <w:pPr>
              <w:rPr>
                <w:lang w:val="en-GB"/>
              </w:rPr>
            </w:pPr>
          </w:p>
        </w:tc>
      </w:tr>
      <w:tr w:rsidR="004666E0" w:rsidRPr="008F6C7E" w14:paraId="64D0D036" w14:textId="77777777" w:rsidTr="003F36B9">
        <w:trPr>
          <w:trHeight w:val="800"/>
        </w:trPr>
        <w:tc>
          <w:tcPr>
            <w:tcW w:w="2158" w:type="dxa"/>
            <w:tcBorders>
              <w:right w:val="single" w:sz="18" w:space="0" w:color="476166" w:themeColor="accent1"/>
            </w:tcBorders>
          </w:tcPr>
          <w:p w14:paraId="7AB1AA50" w14:textId="77777777" w:rsidR="004666E0" w:rsidRPr="008F6C7E" w:rsidRDefault="004666E0"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DFB3A8" w14:textId="77777777" w:rsidR="004666E0" w:rsidRPr="008F6C7E" w:rsidRDefault="004666E0" w:rsidP="003F36B9">
            <w:pPr>
              <w:pStyle w:val="Heading4"/>
              <w:rPr>
                <w:lang w:val="en-GB"/>
              </w:rPr>
            </w:pPr>
            <w:r>
              <w:rPr>
                <w:lang w:val="en-GB"/>
              </w:rPr>
              <w:t>Task3:Tableau</w:t>
            </w:r>
          </w:p>
        </w:tc>
        <w:tc>
          <w:tcPr>
            <w:tcW w:w="2158" w:type="dxa"/>
            <w:tcBorders>
              <w:left w:val="single" w:sz="18" w:space="0" w:color="476166" w:themeColor="accent1"/>
            </w:tcBorders>
          </w:tcPr>
          <w:p w14:paraId="7CFBD96B" w14:textId="77777777" w:rsidR="004666E0" w:rsidRPr="008F6C7E" w:rsidRDefault="004666E0" w:rsidP="003F36B9">
            <w:pPr>
              <w:rPr>
                <w:lang w:val="en-GB"/>
              </w:rPr>
            </w:pPr>
          </w:p>
        </w:tc>
      </w:tr>
      <w:tr w:rsidR="004666E0" w:rsidRPr="008F6C7E" w14:paraId="5B54D157" w14:textId="77777777" w:rsidTr="003F36B9">
        <w:tc>
          <w:tcPr>
            <w:tcW w:w="2158" w:type="dxa"/>
          </w:tcPr>
          <w:p w14:paraId="39D088A6" w14:textId="77777777" w:rsidR="004666E0" w:rsidRPr="008F6C7E" w:rsidRDefault="004666E0" w:rsidP="003F36B9">
            <w:pPr>
              <w:rPr>
                <w:lang w:val="en-GB"/>
              </w:rPr>
            </w:pPr>
          </w:p>
        </w:tc>
        <w:tc>
          <w:tcPr>
            <w:tcW w:w="2158" w:type="dxa"/>
            <w:tcBorders>
              <w:top w:val="single" w:sz="18" w:space="0" w:color="476166" w:themeColor="accent1"/>
            </w:tcBorders>
          </w:tcPr>
          <w:p w14:paraId="10172AC4" w14:textId="77777777" w:rsidR="004666E0" w:rsidRPr="008F6C7E" w:rsidRDefault="004666E0" w:rsidP="003F36B9">
            <w:pPr>
              <w:rPr>
                <w:lang w:val="en-GB"/>
              </w:rPr>
            </w:pPr>
          </w:p>
        </w:tc>
        <w:tc>
          <w:tcPr>
            <w:tcW w:w="2158" w:type="dxa"/>
            <w:tcBorders>
              <w:top w:val="single" w:sz="18" w:space="0" w:color="476166" w:themeColor="accent1"/>
            </w:tcBorders>
          </w:tcPr>
          <w:p w14:paraId="63D0483D" w14:textId="77777777" w:rsidR="004666E0" w:rsidRPr="008F6C7E" w:rsidRDefault="004666E0" w:rsidP="003F36B9">
            <w:pPr>
              <w:rPr>
                <w:lang w:val="en-GB"/>
              </w:rPr>
            </w:pPr>
          </w:p>
        </w:tc>
        <w:tc>
          <w:tcPr>
            <w:tcW w:w="2158" w:type="dxa"/>
            <w:tcBorders>
              <w:top w:val="single" w:sz="18" w:space="0" w:color="476166" w:themeColor="accent1"/>
            </w:tcBorders>
          </w:tcPr>
          <w:p w14:paraId="48703E5A" w14:textId="77777777" w:rsidR="004666E0" w:rsidRPr="008F6C7E" w:rsidRDefault="004666E0" w:rsidP="003F36B9">
            <w:pPr>
              <w:rPr>
                <w:lang w:val="en-GB"/>
              </w:rPr>
            </w:pPr>
          </w:p>
        </w:tc>
        <w:tc>
          <w:tcPr>
            <w:tcW w:w="2158" w:type="dxa"/>
          </w:tcPr>
          <w:p w14:paraId="1514D5A5" w14:textId="77777777" w:rsidR="004666E0" w:rsidRPr="008F6C7E" w:rsidRDefault="004666E0" w:rsidP="003F36B9">
            <w:pPr>
              <w:rPr>
                <w:lang w:val="en-GB"/>
              </w:rPr>
            </w:pPr>
          </w:p>
        </w:tc>
      </w:tr>
    </w:tbl>
    <w:p w14:paraId="425F7BE7" w14:textId="77777777" w:rsidR="004666E0" w:rsidRDefault="004666E0" w:rsidP="002D3425">
      <w:pPr>
        <w:pStyle w:val="Default"/>
        <w:spacing w:after="40"/>
        <w:rPr>
          <w:sz w:val="22"/>
          <w:szCs w:val="22"/>
        </w:rPr>
      </w:pPr>
    </w:p>
    <w:p w14:paraId="3ED976C2" w14:textId="77777777" w:rsidR="0010396F" w:rsidRDefault="0010396F" w:rsidP="0010396F">
      <w:pPr>
        <w:pStyle w:val="Default"/>
        <w:spacing w:after="40"/>
        <w:rPr>
          <w:sz w:val="22"/>
          <w:szCs w:val="22"/>
        </w:rPr>
      </w:pPr>
    </w:p>
    <w:p w14:paraId="1E71570B" w14:textId="77777777" w:rsidR="0010396F" w:rsidRDefault="0010396F" w:rsidP="0010396F">
      <w:pPr>
        <w:pStyle w:val="Default"/>
        <w:spacing w:after="40"/>
        <w:rPr>
          <w:sz w:val="22"/>
          <w:szCs w:val="22"/>
        </w:rPr>
      </w:pPr>
    </w:p>
    <w:p w14:paraId="10C3151A" w14:textId="77777777" w:rsidR="0010396F" w:rsidRDefault="0010396F" w:rsidP="0010396F">
      <w:pPr>
        <w:pStyle w:val="Default"/>
        <w:spacing w:after="40"/>
        <w:rPr>
          <w:sz w:val="22"/>
          <w:szCs w:val="22"/>
        </w:rPr>
      </w:pPr>
    </w:p>
    <w:p w14:paraId="433A0FF9" w14:textId="77777777" w:rsidR="0010396F" w:rsidRDefault="0010396F" w:rsidP="0010396F">
      <w:pPr>
        <w:pStyle w:val="Default"/>
        <w:spacing w:after="40"/>
        <w:rPr>
          <w:sz w:val="22"/>
          <w:szCs w:val="22"/>
        </w:rPr>
      </w:pPr>
    </w:p>
    <w:p w14:paraId="454D3D3F" w14:textId="77777777" w:rsidR="0010396F" w:rsidRDefault="0010396F" w:rsidP="0010396F">
      <w:pPr>
        <w:pStyle w:val="Default"/>
        <w:spacing w:after="40"/>
        <w:rPr>
          <w:sz w:val="22"/>
          <w:szCs w:val="22"/>
        </w:rPr>
      </w:pPr>
    </w:p>
    <w:p w14:paraId="34A92FB5" w14:textId="77777777" w:rsidR="0010396F" w:rsidRDefault="0010396F" w:rsidP="0010396F">
      <w:pPr>
        <w:pStyle w:val="Default"/>
        <w:spacing w:after="40"/>
        <w:rPr>
          <w:sz w:val="22"/>
          <w:szCs w:val="22"/>
        </w:rPr>
      </w:pPr>
    </w:p>
    <w:p w14:paraId="38927B9E" w14:textId="77777777" w:rsidR="0010396F" w:rsidRDefault="0010396F" w:rsidP="0010396F">
      <w:pPr>
        <w:pStyle w:val="Default"/>
        <w:spacing w:after="40"/>
        <w:rPr>
          <w:sz w:val="22"/>
          <w:szCs w:val="22"/>
        </w:rPr>
      </w:pPr>
    </w:p>
    <w:p w14:paraId="35C3F007" w14:textId="77777777" w:rsidR="0010396F" w:rsidRDefault="0010396F" w:rsidP="0010396F">
      <w:pPr>
        <w:pStyle w:val="Default"/>
        <w:spacing w:after="40"/>
        <w:rPr>
          <w:sz w:val="22"/>
          <w:szCs w:val="22"/>
        </w:rPr>
      </w:pPr>
    </w:p>
    <w:p w14:paraId="6AE9A696" w14:textId="77777777" w:rsidR="0010396F" w:rsidRDefault="0010396F" w:rsidP="0010396F">
      <w:pPr>
        <w:pStyle w:val="Default"/>
        <w:spacing w:after="40"/>
        <w:rPr>
          <w:sz w:val="22"/>
          <w:szCs w:val="22"/>
        </w:rPr>
      </w:pPr>
    </w:p>
    <w:p w14:paraId="041CFDF4" w14:textId="77777777" w:rsidR="0010396F" w:rsidRDefault="0010396F" w:rsidP="0010396F">
      <w:pPr>
        <w:pStyle w:val="Default"/>
        <w:spacing w:after="40"/>
        <w:rPr>
          <w:sz w:val="22"/>
          <w:szCs w:val="22"/>
        </w:rPr>
      </w:pPr>
    </w:p>
    <w:p w14:paraId="2EFF9C11" w14:textId="77777777" w:rsidR="0010396F" w:rsidRDefault="0010396F" w:rsidP="0010396F">
      <w:pPr>
        <w:pStyle w:val="Default"/>
        <w:spacing w:after="40"/>
        <w:rPr>
          <w:sz w:val="22"/>
          <w:szCs w:val="22"/>
        </w:rPr>
      </w:pPr>
    </w:p>
    <w:p w14:paraId="35E9C031" w14:textId="77777777" w:rsidR="0010396F" w:rsidRDefault="0010396F" w:rsidP="0010396F">
      <w:pPr>
        <w:pStyle w:val="Default"/>
        <w:spacing w:after="40"/>
        <w:rPr>
          <w:sz w:val="22"/>
          <w:szCs w:val="22"/>
        </w:rPr>
      </w:pPr>
    </w:p>
    <w:p w14:paraId="16A76229" w14:textId="77777777" w:rsidR="0010396F" w:rsidRDefault="0010396F" w:rsidP="0010396F">
      <w:pPr>
        <w:pStyle w:val="Default"/>
        <w:spacing w:after="40"/>
        <w:rPr>
          <w:sz w:val="22"/>
          <w:szCs w:val="22"/>
        </w:rPr>
      </w:pPr>
    </w:p>
    <w:p w14:paraId="38F18ADD" w14:textId="77777777" w:rsidR="0010396F" w:rsidRDefault="0010396F" w:rsidP="0010396F">
      <w:pPr>
        <w:pStyle w:val="Default"/>
        <w:spacing w:after="40"/>
        <w:rPr>
          <w:sz w:val="22"/>
          <w:szCs w:val="22"/>
        </w:rPr>
      </w:pPr>
    </w:p>
    <w:p w14:paraId="4BABF457" w14:textId="77777777" w:rsidR="0010396F" w:rsidRDefault="0010396F" w:rsidP="0010396F">
      <w:pPr>
        <w:pStyle w:val="Default"/>
        <w:spacing w:after="40"/>
        <w:rPr>
          <w:sz w:val="22"/>
          <w:szCs w:val="22"/>
        </w:rPr>
      </w:pPr>
    </w:p>
    <w:p w14:paraId="35638651" w14:textId="77777777" w:rsidR="0010396F" w:rsidRDefault="0010396F" w:rsidP="0010396F">
      <w:pPr>
        <w:pStyle w:val="Default"/>
        <w:spacing w:after="40"/>
        <w:rPr>
          <w:sz w:val="22"/>
          <w:szCs w:val="22"/>
        </w:rPr>
      </w:pPr>
    </w:p>
    <w:p w14:paraId="09047348" w14:textId="77777777" w:rsidR="0010396F" w:rsidRDefault="0010396F" w:rsidP="0010396F">
      <w:pPr>
        <w:pStyle w:val="Default"/>
        <w:spacing w:after="40"/>
        <w:rPr>
          <w:sz w:val="22"/>
          <w:szCs w:val="22"/>
        </w:rPr>
      </w:pPr>
    </w:p>
    <w:p w14:paraId="1B3BDA08" w14:textId="77777777" w:rsidR="0010396F" w:rsidRDefault="0010396F" w:rsidP="0010396F">
      <w:pPr>
        <w:pStyle w:val="Default"/>
        <w:spacing w:after="40"/>
        <w:rPr>
          <w:sz w:val="22"/>
          <w:szCs w:val="22"/>
        </w:rPr>
      </w:pPr>
    </w:p>
    <w:p w14:paraId="3AD6EFC3" w14:textId="77777777" w:rsidR="0010396F" w:rsidRDefault="0010396F" w:rsidP="0010396F">
      <w:pPr>
        <w:pStyle w:val="Default"/>
        <w:spacing w:after="40"/>
        <w:rPr>
          <w:sz w:val="22"/>
          <w:szCs w:val="22"/>
        </w:rPr>
      </w:pPr>
    </w:p>
    <w:p w14:paraId="6778D69A" w14:textId="77777777" w:rsidR="0010396F" w:rsidRDefault="0010396F" w:rsidP="0010396F">
      <w:pPr>
        <w:pStyle w:val="Default"/>
        <w:spacing w:after="40"/>
        <w:rPr>
          <w:sz w:val="22"/>
          <w:szCs w:val="22"/>
        </w:rPr>
      </w:pPr>
    </w:p>
    <w:p w14:paraId="6B3864B2" w14:textId="77777777" w:rsidR="0010396F" w:rsidRDefault="0010396F" w:rsidP="0010396F">
      <w:pPr>
        <w:pStyle w:val="Default"/>
        <w:spacing w:after="40"/>
        <w:rPr>
          <w:sz w:val="22"/>
          <w:szCs w:val="22"/>
        </w:rPr>
      </w:pPr>
    </w:p>
    <w:p w14:paraId="48683FE9" w14:textId="77777777" w:rsidR="0010396F" w:rsidRDefault="0010396F" w:rsidP="0010396F">
      <w:pPr>
        <w:pStyle w:val="Default"/>
        <w:spacing w:after="40"/>
        <w:rPr>
          <w:sz w:val="22"/>
          <w:szCs w:val="22"/>
        </w:rPr>
      </w:pPr>
    </w:p>
    <w:p w14:paraId="650D84C9" w14:textId="77777777" w:rsidR="0010396F" w:rsidRDefault="0010396F" w:rsidP="0010396F">
      <w:pPr>
        <w:pStyle w:val="Default"/>
        <w:spacing w:after="40"/>
        <w:rPr>
          <w:sz w:val="22"/>
          <w:szCs w:val="22"/>
        </w:rPr>
      </w:pPr>
    </w:p>
    <w:p w14:paraId="2A14B54D" w14:textId="77777777" w:rsidR="0010396F" w:rsidRDefault="0010396F" w:rsidP="0010396F">
      <w:pPr>
        <w:pStyle w:val="Default"/>
        <w:spacing w:after="40"/>
        <w:rPr>
          <w:sz w:val="22"/>
          <w:szCs w:val="22"/>
        </w:rPr>
      </w:pPr>
    </w:p>
    <w:p w14:paraId="6D783571" w14:textId="77777777" w:rsidR="0010396F" w:rsidRDefault="0010396F" w:rsidP="0010396F">
      <w:pPr>
        <w:pStyle w:val="Default"/>
        <w:spacing w:after="40"/>
        <w:rPr>
          <w:sz w:val="22"/>
          <w:szCs w:val="22"/>
        </w:rPr>
      </w:pPr>
    </w:p>
    <w:p w14:paraId="245A7AB5" w14:textId="77777777" w:rsidR="0010396F" w:rsidRDefault="0010396F" w:rsidP="0010396F">
      <w:pPr>
        <w:pStyle w:val="Default"/>
        <w:spacing w:after="40"/>
        <w:rPr>
          <w:sz w:val="22"/>
          <w:szCs w:val="22"/>
        </w:rPr>
      </w:pPr>
    </w:p>
    <w:p w14:paraId="40B8A60F" w14:textId="77777777" w:rsidR="0010396F" w:rsidRDefault="0010396F" w:rsidP="0010396F">
      <w:pPr>
        <w:pStyle w:val="Default"/>
        <w:spacing w:after="40"/>
        <w:rPr>
          <w:sz w:val="22"/>
          <w:szCs w:val="22"/>
        </w:rPr>
      </w:pPr>
    </w:p>
    <w:p w14:paraId="2CC39D2F" w14:textId="77777777" w:rsidR="0010396F" w:rsidRDefault="0010396F" w:rsidP="0010396F">
      <w:pPr>
        <w:pStyle w:val="Default"/>
        <w:spacing w:after="40"/>
        <w:rPr>
          <w:sz w:val="22"/>
          <w:szCs w:val="22"/>
        </w:rPr>
      </w:pPr>
    </w:p>
    <w:p w14:paraId="15544321" w14:textId="77777777" w:rsidR="0010396F" w:rsidRDefault="0010396F" w:rsidP="0010396F">
      <w:pPr>
        <w:pStyle w:val="Default"/>
        <w:spacing w:after="40"/>
        <w:rPr>
          <w:sz w:val="22"/>
          <w:szCs w:val="22"/>
        </w:rPr>
      </w:pPr>
    </w:p>
    <w:p w14:paraId="16D5FCBC" w14:textId="5C9FF2F2" w:rsidR="002D3425" w:rsidRDefault="002D3425" w:rsidP="0010396F">
      <w:pPr>
        <w:pStyle w:val="Default"/>
        <w:spacing w:after="40"/>
        <w:rPr>
          <w:sz w:val="22"/>
          <w:szCs w:val="22"/>
        </w:rPr>
      </w:pPr>
      <w:r>
        <w:rPr>
          <w:sz w:val="22"/>
          <w:szCs w:val="22"/>
        </w:rPr>
        <w:t xml:space="preserve">Import data </w:t>
      </w:r>
    </w:p>
    <w:p w14:paraId="5463584A" w14:textId="66CB784B" w:rsidR="00D04011" w:rsidRDefault="00D04011" w:rsidP="0010396F">
      <w:pPr>
        <w:pStyle w:val="Default"/>
        <w:spacing w:after="40"/>
        <w:rPr>
          <w:sz w:val="22"/>
          <w:szCs w:val="22"/>
        </w:rPr>
      </w:pPr>
      <w:r w:rsidRPr="00D04011">
        <w:rPr>
          <w:sz w:val="22"/>
          <w:szCs w:val="22"/>
        </w:rPr>
        <w:drawing>
          <wp:inline distT="0" distB="0" distL="0" distR="0" wp14:anchorId="26D2D4DA" wp14:editId="561C0D54">
            <wp:extent cx="6846570" cy="4254867"/>
            <wp:effectExtent l="0" t="0" r="0" b="0"/>
            <wp:docPr id="18969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824" name="Picture 1" descr="A screenshot of a computer&#10;&#10;Description automatically generated"/>
                    <pic:cNvPicPr/>
                  </pic:nvPicPr>
                  <pic:blipFill>
                    <a:blip r:embed="rId32"/>
                    <a:stretch>
                      <a:fillRect/>
                    </a:stretch>
                  </pic:blipFill>
                  <pic:spPr>
                    <a:xfrm>
                      <a:off x="0" y="0"/>
                      <a:ext cx="6848889" cy="4256308"/>
                    </a:xfrm>
                    <a:prstGeom prst="rect">
                      <a:avLst/>
                    </a:prstGeom>
                  </pic:spPr>
                </pic:pic>
              </a:graphicData>
            </a:graphic>
          </wp:inline>
        </w:drawing>
      </w:r>
    </w:p>
    <w:p w14:paraId="538594FA" w14:textId="77777777" w:rsidR="0010396F" w:rsidRDefault="0010396F" w:rsidP="002D3425">
      <w:pPr>
        <w:pStyle w:val="Default"/>
        <w:rPr>
          <w:sz w:val="22"/>
          <w:szCs w:val="22"/>
        </w:rPr>
      </w:pPr>
    </w:p>
    <w:p w14:paraId="1294E784" w14:textId="77777777" w:rsidR="0010396F" w:rsidRDefault="0010396F" w:rsidP="002D3425">
      <w:pPr>
        <w:pStyle w:val="Default"/>
        <w:rPr>
          <w:sz w:val="22"/>
          <w:szCs w:val="22"/>
        </w:rPr>
      </w:pPr>
    </w:p>
    <w:p w14:paraId="2AA56D56" w14:textId="77777777" w:rsidR="0010396F" w:rsidRDefault="0010396F" w:rsidP="002D3425">
      <w:pPr>
        <w:pStyle w:val="Default"/>
        <w:rPr>
          <w:sz w:val="22"/>
          <w:szCs w:val="22"/>
        </w:rPr>
      </w:pPr>
    </w:p>
    <w:p w14:paraId="33215457" w14:textId="77777777" w:rsidR="0010396F" w:rsidRDefault="0010396F" w:rsidP="002D3425">
      <w:pPr>
        <w:pStyle w:val="Default"/>
        <w:rPr>
          <w:sz w:val="22"/>
          <w:szCs w:val="22"/>
        </w:rPr>
      </w:pPr>
    </w:p>
    <w:p w14:paraId="36132159" w14:textId="77777777" w:rsidR="0010396F" w:rsidRDefault="0010396F" w:rsidP="002D3425">
      <w:pPr>
        <w:pStyle w:val="Default"/>
        <w:rPr>
          <w:sz w:val="22"/>
          <w:szCs w:val="22"/>
        </w:rPr>
      </w:pPr>
    </w:p>
    <w:p w14:paraId="082A58E7" w14:textId="77777777" w:rsidR="0010396F" w:rsidRDefault="0010396F" w:rsidP="002D3425">
      <w:pPr>
        <w:pStyle w:val="Default"/>
        <w:rPr>
          <w:sz w:val="22"/>
          <w:szCs w:val="22"/>
        </w:rPr>
      </w:pPr>
    </w:p>
    <w:p w14:paraId="58359A95" w14:textId="77777777" w:rsidR="0010396F" w:rsidRDefault="0010396F" w:rsidP="002D3425">
      <w:pPr>
        <w:pStyle w:val="Default"/>
        <w:rPr>
          <w:sz w:val="22"/>
          <w:szCs w:val="22"/>
        </w:rPr>
      </w:pPr>
    </w:p>
    <w:p w14:paraId="6CDC22D4" w14:textId="77777777" w:rsidR="0010396F" w:rsidRDefault="0010396F" w:rsidP="002D3425">
      <w:pPr>
        <w:pStyle w:val="Default"/>
        <w:rPr>
          <w:sz w:val="22"/>
          <w:szCs w:val="22"/>
        </w:rPr>
      </w:pPr>
    </w:p>
    <w:p w14:paraId="7A4B4750" w14:textId="77777777" w:rsidR="0010396F" w:rsidRDefault="0010396F" w:rsidP="002D3425">
      <w:pPr>
        <w:pStyle w:val="Default"/>
        <w:rPr>
          <w:sz w:val="22"/>
          <w:szCs w:val="22"/>
        </w:rPr>
      </w:pPr>
    </w:p>
    <w:p w14:paraId="3A2A8B48" w14:textId="77777777" w:rsidR="0010396F" w:rsidRDefault="0010396F" w:rsidP="002D3425">
      <w:pPr>
        <w:pStyle w:val="Default"/>
        <w:rPr>
          <w:sz w:val="22"/>
          <w:szCs w:val="22"/>
        </w:rPr>
      </w:pPr>
    </w:p>
    <w:p w14:paraId="29C35853" w14:textId="77777777" w:rsidR="0010396F" w:rsidRDefault="0010396F" w:rsidP="002D3425">
      <w:pPr>
        <w:pStyle w:val="Default"/>
        <w:rPr>
          <w:sz w:val="22"/>
          <w:szCs w:val="22"/>
        </w:rPr>
      </w:pPr>
    </w:p>
    <w:p w14:paraId="5C93B5D6" w14:textId="77777777" w:rsidR="0010396F" w:rsidRDefault="0010396F" w:rsidP="002D3425">
      <w:pPr>
        <w:pStyle w:val="Default"/>
        <w:rPr>
          <w:sz w:val="22"/>
          <w:szCs w:val="22"/>
        </w:rPr>
      </w:pPr>
    </w:p>
    <w:p w14:paraId="6CF381AB" w14:textId="77777777" w:rsidR="0010396F" w:rsidRDefault="0010396F" w:rsidP="002D3425">
      <w:pPr>
        <w:pStyle w:val="Default"/>
        <w:rPr>
          <w:sz w:val="22"/>
          <w:szCs w:val="22"/>
        </w:rPr>
      </w:pPr>
    </w:p>
    <w:p w14:paraId="439F52DD" w14:textId="77777777" w:rsidR="0010396F" w:rsidRDefault="0010396F" w:rsidP="002D3425">
      <w:pPr>
        <w:pStyle w:val="Default"/>
        <w:rPr>
          <w:sz w:val="22"/>
          <w:szCs w:val="22"/>
        </w:rPr>
      </w:pPr>
    </w:p>
    <w:p w14:paraId="32A93DA3" w14:textId="77777777" w:rsidR="0010396F" w:rsidRDefault="0010396F" w:rsidP="002D3425">
      <w:pPr>
        <w:pStyle w:val="Default"/>
        <w:rPr>
          <w:sz w:val="22"/>
          <w:szCs w:val="22"/>
        </w:rPr>
      </w:pPr>
    </w:p>
    <w:p w14:paraId="37C0AC4A" w14:textId="77777777" w:rsidR="0010396F" w:rsidRDefault="0010396F" w:rsidP="002D3425">
      <w:pPr>
        <w:pStyle w:val="Default"/>
        <w:rPr>
          <w:sz w:val="22"/>
          <w:szCs w:val="22"/>
        </w:rPr>
      </w:pPr>
    </w:p>
    <w:p w14:paraId="5A7E5E36" w14:textId="77777777" w:rsidR="0010396F" w:rsidRDefault="0010396F" w:rsidP="002D3425">
      <w:pPr>
        <w:pStyle w:val="Default"/>
        <w:rPr>
          <w:sz w:val="22"/>
          <w:szCs w:val="22"/>
        </w:rPr>
      </w:pPr>
    </w:p>
    <w:p w14:paraId="0CACC0AC" w14:textId="77777777" w:rsidR="0010396F" w:rsidRDefault="0010396F" w:rsidP="002D3425">
      <w:pPr>
        <w:pStyle w:val="Default"/>
        <w:rPr>
          <w:sz w:val="22"/>
          <w:szCs w:val="22"/>
        </w:rPr>
      </w:pPr>
    </w:p>
    <w:p w14:paraId="6DAC4B35" w14:textId="77777777" w:rsidR="0010396F" w:rsidRDefault="0010396F" w:rsidP="002D3425">
      <w:pPr>
        <w:pStyle w:val="Default"/>
        <w:rPr>
          <w:sz w:val="22"/>
          <w:szCs w:val="22"/>
        </w:rPr>
      </w:pPr>
    </w:p>
    <w:p w14:paraId="4E7CB469" w14:textId="77777777" w:rsidR="0010396F" w:rsidRDefault="0010396F" w:rsidP="002D3425">
      <w:pPr>
        <w:pStyle w:val="Default"/>
        <w:rPr>
          <w:sz w:val="22"/>
          <w:szCs w:val="22"/>
        </w:rPr>
      </w:pPr>
    </w:p>
    <w:p w14:paraId="3096DDAD" w14:textId="77777777" w:rsidR="0010396F" w:rsidRDefault="0010396F" w:rsidP="002D3425">
      <w:pPr>
        <w:pStyle w:val="Default"/>
        <w:rPr>
          <w:sz w:val="22"/>
          <w:szCs w:val="22"/>
        </w:rPr>
      </w:pPr>
    </w:p>
    <w:p w14:paraId="21C26131" w14:textId="77777777" w:rsidR="0010396F" w:rsidRDefault="0010396F" w:rsidP="002D3425">
      <w:pPr>
        <w:pStyle w:val="Default"/>
        <w:rPr>
          <w:sz w:val="22"/>
          <w:szCs w:val="22"/>
        </w:rPr>
      </w:pPr>
    </w:p>
    <w:p w14:paraId="516CCD3A" w14:textId="77777777" w:rsidR="0010396F" w:rsidRDefault="0010396F" w:rsidP="002D3425">
      <w:pPr>
        <w:pStyle w:val="Default"/>
        <w:rPr>
          <w:sz w:val="22"/>
          <w:szCs w:val="22"/>
        </w:rPr>
      </w:pPr>
    </w:p>
    <w:p w14:paraId="58CEF89E" w14:textId="77777777" w:rsidR="0010396F" w:rsidRDefault="0010396F" w:rsidP="002D3425">
      <w:pPr>
        <w:pStyle w:val="Default"/>
        <w:rPr>
          <w:sz w:val="22"/>
          <w:szCs w:val="22"/>
        </w:rPr>
      </w:pPr>
    </w:p>
    <w:p w14:paraId="753F7ED6" w14:textId="77777777" w:rsidR="0010396F" w:rsidRDefault="0010396F" w:rsidP="002D3425">
      <w:pPr>
        <w:pStyle w:val="Default"/>
        <w:rPr>
          <w:sz w:val="22"/>
          <w:szCs w:val="22"/>
        </w:rPr>
      </w:pPr>
    </w:p>
    <w:p w14:paraId="2AD5C1BC" w14:textId="1FF1C0CB" w:rsidR="002D3425" w:rsidRDefault="002D3425" w:rsidP="002D3425">
      <w:pPr>
        <w:pStyle w:val="Default"/>
        <w:rPr>
          <w:sz w:val="22"/>
          <w:szCs w:val="22"/>
        </w:rPr>
      </w:pPr>
      <w:r>
        <w:rPr>
          <w:sz w:val="22"/>
          <w:szCs w:val="22"/>
        </w:rPr>
        <w:lastRenderedPageBreak/>
        <w:t xml:space="preserve">2) Set relationships: </w:t>
      </w:r>
    </w:p>
    <w:p w14:paraId="7CA27040" w14:textId="0BC06019" w:rsidR="002D3425" w:rsidRDefault="002D3425" w:rsidP="002D3425"/>
    <w:p w14:paraId="7EB944E7" w14:textId="17A1A45D" w:rsidR="002D3425" w:rsidRDefault="00D04011" w:rsidP="002D3425">
      <w:r w:rsidRPr="00D04011">
        <w:drawing>
          <wp:inline distT="0" distB="0" distL="0" distR="0" wp14:anchorId="2F2B3CF5" wp14:editId="4F055283">
            <wp:extent cx="6846570" cy="2209359"/>
            <wp:effectExtent l="0" t="0" r="0" b="635"/>
            <wp:docPr id="189305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2388" name="Picture 1" descr="A screenshot of a computer&#10;&#10;Description automatically generated"/>
                    <pic:cNvPicPr/>
                  </pic:nvPicPr>
                  <pic:blipFill>
                    <a:blip r:embed="rId33"/>
                    <a:stretch>
                      <a:fillRect/>
                    </a:stretch>
                  </pic:blipFill>
                  <pic:spPr>
                    <a:xfrm>
                      <a:off x="0" y="0"/>
                      <a:ext cx="6856531" cy="2212573"/>
                    </a:xfrm>
                    <a:prstGeom prst="rect">
                      <a:avLst/>
                    </a:prstGeom>
                  </pic:spPr>
                </pic:pic>
              </a:graphicData>
            </a:graphic>
          </wp:inline>
        </w:drawing>
      </w:r>
    </w:p>
    <w:p w14:paraId="5A9D7DC6" w14:textId="77777777" w:rsidR="0010396F" w:rsidRDefault="0010396F" w:rsidP="002D3425"/>
    <w:p w14:paraId="24954349" w14:textId="698BB85B" w:rsidR="002D3425" w:rsidRDefault="00D04011" w:rsidP="002D3425">
      <w:r w:rsidRPr="00D04011">
        <w:drawing>
          <wp:inline distT="0" distB="0" distL="0" distR="0" wp14:anchorId="302C7C77" wp14:editId="533A0289">
            <wp:extent cx="6844453" cy="2986335"/>
            <wp:effectExtent l="0" t="0" r="0" b="5080"/>
            <wp:docPr id="121832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7070" name="Picture 1" descr="A screenshot of a computer&#10;&#10;Description automatically generated"/>
                    <pic:cNvPicPr/>
                  </pic:nvPicPr>
                  <pic:blipFill>
                    <a:blip r:embed="rId34"/>
                    <a:stretch>
                      <a:fillRect/>
                    </a:stretch>
                  </pic:blipFill>
                  <pic:spPr>
                    <a:xfrm>
                      <a:off x="0" y="0"/>
                      <a:ext cx="6870574" cy="2997732"/>
                    </a:xfrm>
                    <a:prstGeom prst="rect">
                      <a:avLst/>
                    </a:prstGeom>
                  </pic:spPr>
                </pic:pic>
              </a:graphicData>
            </a:graphic>
          </wp:inline>
        </w:drawing>
      </w:r>
    </w:p>
    <w:p w14:paraId="5CF2F97E" w14:textId="77777777" w:rsidR="0010396F" w:rsidRDefault="0010396F" w:rsidP="002D3425"/>
    <w:p w14:paraId="0D431A9E" w14:textId="7D5F7B8B" w:rsidR="002D3425" w:rsidRDefault="00D04011" w:rsidP="002D3425">
      <w:pPr>
        <w:pStyle w:val="Default"/>
      </w:pPr>
      <w:r w:rsidRPr="00D04011">
        <w:drawing>
          <wp:inline distT="0" distB="0" distL="0" distR="0" wp14:anchorId="5313735D" wp14:editId="2C329741">
            <wp:extent cx="6845730" cy="3081475"/>
            <wp:effectExtent l="0" t="0" r="0" b="5080"/>
            <wp:docPr id="11166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90" name="Picture 1" descr="A screenshot of a computer&#10;&#10;Description automatically generated"/>
                    <pic:cNvPicPr/>
                  </pic:nvPicPr>
                  <pic:blipFill>
                    <a:blip r:embed="rId35"/>
                    <a:stretch>
                      <a:fillRect/>
                    </a:stretch>
                  </pic:blipFill>
                  <pic:spPr>
                    <a:xfrm>
                      <a:off x="0" y="0"/>
                      <a:ext cx="6845730" cy="3081475"/>
                    </a:xfrm>
                    <a:prstGeom prst="rect">
                      <a:avLst/>
                    </a:prstGeom>
                  </pic:spPr>
                </pic:pic>
              </a:graphicData>
            </a:graphic>
          </wp:inline>
        </w:drawing>
      </w:r>
    </w:p>
    <w:p w14:paraId="6260E3BB" w14:textId="3A7B3432" w:rsidR="002D3425" w:rsidRDefault="002D3425" w:rsidP="003F6E1D">
      <w:pPr>
        <w:pStyle w:val="Default"/>
        <w:numPr>
          <w:ilvl w:val="0"/>
          <w:numId w:val="10"/>
        </w:numPr>
        <w:spacing w:after="40"/>
        <w:rPr>
          <w:sz w:val="22"/>
          <w:szCs w:val="22"/>
        </w:rPr>
      </w:pPr>
      <w:r>
        <w:rPr>
          <w:sz w:val="22"/>
          <w:szCs w:val="22"/>
        </w:rPr>
        <w:lastRenderedPageBreak/>
        <w:t xml:space="preserve">Check data types. </w:t>
      </w:r>
    </w:p>
    <w:p w14:paraId="1738D2B7" w14:textId="4A257E7F" w:rsidR="003F6E1D" w:rsidRDefault="003F6E1D" w:rsidP="003F6E1D">
      <w:pPr>
        <w:pStyle w:val="Default"/>
        <w:spacing w:after="40"/>
        <w:rPr>
          <w:sz w:val="22"/>
          <w:szCs w:val="22"/>
        </w:rPr>
      </w:pPr>
      <w:r w:rsidRPr="003F6E1D">
        <w:rPr>
          <w:sz w:val="22"/>
          <w:szCs w:val="22"/>
        </w:rPr>
        <w:drawing>
          <wp:inline distT="0" distB="0" distL="0" distR="0" wp14:anchorId="1B72A2F5" wp14:editId="674021CD">
            <wp:extent cx="6878283" cy="1882140"/>
            <wp:effectExtent l="0" t="0" r="0" b="3810"/>
            <wp:docPr id="77460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2423" name="Picture 1" descr="A screenshot of a computer&#10;&#10;Description automatically generated"/>
                    <pic:cNvPicPr/>
                  </pic:nvPicPr>
                  <pic:blipFill>
                    <a:blip r:embed="rId36"/>
                    <a:stretch>
                      <a:fillRect/>
                    </a:stretch>
                  </pic:blipFill>
                  <pic:spPr>
                    <a:xfrm>
                      <a:off x="0" y="0"/>
                      <a:ext cx="6878881" cy="1882304"/>
                    </a:xfrm>
                    <a:prstGeom prst="rect">
                      <a:avLst/>
                    </a:prstGeom>
                  </pic:spPr>
                </pic:pic>
              </a:graphicData>
            </a:graphic>
          </wp:inline>
        </w:drawing>
      </w:r>
    </w:p>
    <w:p w14:paraId="5A4B2810" w14:textId="68E9BFBA" w:rsidR="0010396F" w:rsidRDefault="0010396F" w:rsidP="003F6E1D">
      <w:pPr>
        <w:pStyle w:val="Default"/>
        <w:spacing w:after="40"/>
        <w:rPr>
          <w:sz w:val="22"/>
          <w:szCs w:val="22"/>
        </w:rPr>
      </w:pPr>
      <w:r w:rsidRPr="0010396F">
        <w:rPr>
          <w:sz w:val="22"/>
          <w:szCs w:val="22"/>
        </w:rPr>
        <w:drawing>
          <wp:inline distT="0" distB="0" distL="0" distR="0" wp14:anchorId="6A6D362F" wp14:editId="6B9B0639">
            <wp:extent cx="6846570" cy="2136775"/>
            <wp:effectExtent l="0" t="0" r="0" b="0"/>
            <wp:docPr id="96835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1166" name="Picture 1" descr="A screenshot of a computer&#10;&#10;Description automatically generated"/>
                    <pic:cNvPicPr/>
                  </pic:nvPicPr>
                  <pic:blipFill>
                    <a:blip r:embed="rId37"/>
                    <a:stretch>
                      <a:fillRect/>
                    </a:stretch>
                  </pic:blipFill>
                  <pic:spPr>
                    <a:xfrm>
                      <a:off x="0" y="0"/>
                      <a:ext cx="6846570" cy="2136775"/>
                    </a:xfrm>
                    <a:prstGeom prst="rect">
                      <a:avLst/>
                    </a:prstGeom>
                  </pic:spPr>
                </pic:pic>
              </a:graphicData>
            </a:graphic>
          </wp:inline>
        </w:drawing>
      </w:r>
    </w:p>
    <w:p w14:paraId="0D4BA3EA" w14:textId="028CA359" w:rsidR="0010396F" w:rsidRDefault="0010396F" w:rsidP="003F6E1D">
      <w:pPr>
        <w:pStyle w:val="Default"/>
        <w:spacing w:after="40"/>
        <w:rPr>
          <w:sz w:val="22"/>
          <w:szCs w:val="22"/>
        </w:rPr>
      </w:pPr>
      <w:r w:rsidRPr="0010396F">
        <w:rPr>
          <w:sz w:val="22"/>
          <w:szCs w:val="22"/>
        </w:rPr>
        <w:drawing>
          <wp:inline distT="0" distB="0" distL="0" distR="0" wp14:anchorId="686335CB" wp14:editId="21E4D1E3">
            <wp:extent cx="6846570" cy="2120265"/>
            <wp:effectExtent l="0" t="0" r="0" b="0"/>
            <wp:docPr id="1805383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3134" name="Picture 1" descr="A screenshot of a computer&#10;&#10;Description automatically generated"/>
                    <pic:cNvPicPr/>
                  </pic:nvPicPr>
                  <pic:blipFill>
                    <a:blip r:embed="rId38"/>
                    <a:stretch>
                      <a:fillRect/>
                    </a:stretch>
                  </pic:blipFill>
                  <pic:spPr>
                    <a:xfrm>
                      <a:off x="0" y="0"/>
                      <a:ext cx="6846570" cy="2120265"/>
                    </a:xfrm>
                    <a:prstGeom prst="rect">
                      <a:avLst/>
                    </a:prstGeom>
                  </pic:spPr>
                </pic:pic>
              </a:graphicData>
            </a:graphic>
          </wp:inline>
        </w:drawing>
      </w:r>
    </w:p>
    <w:p w14:paraId="7B6E7CEB" w14:textId="77777777" w:rsidR="0010396F" w:rsidRDefault="0010396F" w:rsidP="0010396F">
      <w:pPr>
        <w:pStyle w:val="Default"/>
        <w:ind w:left="360"/>
        <w:rPr>
          <w:sz w:val="22"/>
          <w:szCs w:val="22"/>
        </w:rPr>
      </w:pPr>
    </w:p>
    <w:p w14:paraId="20928D61" w14:textId="77777777" w:rsidR="0010396F" w:rsidRDefault="0010396F" w:rsidP="0010396F">
      <w:pPr>
        <w:pStyle w:val="Default"/>
        <w:ind w:left="360"/>
        <w:rPr>
          <w:sz w:val="22"/>
          <w:szCs w:val="22"/>
        </w:rPr>
      </w:pPr>
    </w:p>
    <w:p w14:paraId="79B10189" w14:textId="77777777" w:rsidR="0010396F" w:rsidRDefault="0010396F" w:rsidP="0010396F">
      <w:pPr>
        <w:pStyle w:val="Default"/>
        <w:ind w:left="360"/>
        <w:rPr>
          <w:sz w:val="22"/>
          <w:szCs w:val="22"/>
        </w:rPr>
      </w:pPr>
    </w:p>
    <w:p w14:paraId="659D3EC1" w14:textId="77777777" w:rsidR="0010396F" w:rsidRDefault="0010396F" w:rsidP="0010396F">
      <w:pPr>
        <w:pStyle w:val="Default"/>
        <w:ind w:left="360"/>
        <w:rPr>
          <w:sz w:val="22"/>
          <w:szCs w:val="22"/>
        </w:rPr>
      </w:pPr>
    </w:p>
    <w:p w14:paraId="537200C7" w14:textId="77777777" w:rsidR="0010396F" w:rsidRDefault="0010396F" w:rsidP="0010396F">
      <w:pPr>
        <w:pStyle w:val="Default"/>
        <w:ind w:left="360"/>
        <w:rPr>
          <w:sz w:val="22"/>
          <w:szCs w:val="22"/>
        </w:rPr>
      </w:pPr>
    </w:p>
    <w:p w14:paraId="7FD2AC8B" w14:textId="77777777" w:rsidR="0010396F" w:rsidRDefault="0010396F" w:rsidP="0010396F">
      <w:pPr>
        <w:pStyle w:val="Default"/>
        <w:ind w:left="360"/>
        <w:rPr>
          <w:sz w:val="22"/>
          <w:szCs w:val="22"/>
        </w:rPr>
      </w:pPr>
    </w:p>
    <w:p w14:paraId="344EE05C" w14:textId="77777777" w:rsidR="0010396F" w:rsidRDefault="0010396F" w:rsidP="0010396F">
      <w:pPr>
        <w:pStyle w:val="Default"/>
        <w:ind w:left="360"/>
        <w:rPr>
          <w:sz w:val="22"/>
          <w:szCs w:val="22"/>
        </w:rPr>
      </w:pPr>
    </w:p>
    <w:p w14:paraId="54C298D5" w14:textId="77777777" w:rsidR="0010396F" w:rsidRDefault="0010396F" w:rsidP="0010396F">
      <w:pPr>
        <w:pStyle w:val="Default"/>
        <w:ind w:left="360"/>
        <w:rPr>
          <w:sz w:val="22"/>
          <w:szCs w:val="22"/>
        </w:rPr>
      </w:pPr>
    </w:p>
    <w:p w14:paraId="3D928AC9" w14:textId="77777777" w:rsidR="0010396F" w:rsidRDefault="0010396F" w:rsidP="0010396F">
      <w:pPr>
        <w:pStyle w:val="Default"/>
        <w:ind w:left="360"/>
        <w:rPr>
          <w:sz w:val="22"/>
          <w:szCs w:val="22"/>
        </w:rPr>
      </w:pPr>
    </w:p>
    <w:p w14:paraId="572E6B3E" w14:textId="77777777" w:rsidR="0010396F" w:rsidRDefault="0010396F" w:rsidP="0010396F">
      <w:pPr>
        <w:pStyle w:val="Default"/>
        <w:ind w:left="360"/>
        <w:rPr>
          <w:sz w:val="22"/>
          <w:szCs w:val="22"/>
        </w:rPr>
      </w:pPr>
    </w:p>
    <w:p w14:paraId="48DAB95D" w14:textId="77777777" w:rsidR="0010396F" w:rsidRDefault="0010396F" w:rsidP="0010396F">
      <w:pPr>
        <w:pStyle w:val="Default"/>
        <w:ind w:left="360"/>
        <w:rPr>
          <w:sz w:val="22"/>
          <w:szCs w:val="22"/>
        </w:rPr>
      </w:pPr>
    </w:p>
    <w:p w14:paraId="2187C300" w14:textId="77777777" w:rsidR="0010396F" w:rsidRDefault="0010396F" w:rsidP="0010396F">
      <w:pPr>
        <w:pStyle w:val="Default"/>
        <w:ind w:left="360"/>
        <w:rPr>
          <w:sz w:val="22"/>
          <w:szCs w:val="22"/>
        </w:rPr>
      </w:pPr>
    </w:p>
    <w:p w14:paraId="5E7289C1" w14:textId="77777777" w:rsidR="0010396F" w:rsidRDefault="0010396F" w:rsidP="0010396F">
      <w:pPr>
        <w:pStyle w:val="Default"/>
        <w:ind w:left="360"/>
        <w:rPr>
          <w:sz w:val="22"/>
          <w:szCs w:val="22"/>
        </w:rPr>
      </w:pPr>
    </w:p>
    <w:p w14:paraId="1F884C72" w14:textId="77777777" w:rsidR="0010396F" w:rsidRDefault="0010396F" w:rsidP="0010396F">
      <w:pPr>
        <w:pStyle w:val="Default"/>
        <w:ind w:left="360"/>
        <w:rPr>
          <w:sz w:val="22"/>
          <w:szCs w:val="22"/>
        </w:rPr>
      </w:pPr>
    </w:p>
    <w:p w14:paraId="7A2EA9B3" w14:textId="77777777" w:rsidR="0010396F" w:rsidRDefault="0010396F" w:rsidP="0010396F">
      <w:pPr>
        <w:pStyle w:val="Default"/>
        <w:ind w:left="360"/>
        <w:rPr>
          <w:sz w:val="22"/>
          <w:szCs w:val="22"/>
        </w:rPr>
      </w:pPr>
    </w:p>
    <w:p w14:paraId="58E850F5" w14:textId="77777777" w:rsidR="0010396F" w:rsidRDefault="0010396F" w:rsidP="0010396F">
      <w:pPr>
        <w:pStyle w:val="Default"/>
        <w:ind w:left="360"/>
        <w:rPr>
          <w:sz w:val="22"/>
          <w:szCs w:val="22"/>
        </w:rPr>
      </w:pPr>
    </w:p>
    <w:p w14:paraId="3A0D6FF3" w14:textId="6B312F16" w:rsidR="002D3425" w:rsidRDefault="002D3425" w:rsidP="0010396F">
      <w:pPr>
        <w:pStyle w:val="Default"/>
        <w:ind w:left="360"/>
        <w:rPr>
          <w:sz w:val="22"/>
          <w:szCs w:val="22"/>
        </w:rPr>
      </w:pPr>
      <w:r>
        <w:rPr>
          <w:sz w:val="22"/>
          <w:szCs w:val="22"/>
        </w:rPr>
        <w:t xml:space="preserve">Build charts </w:t>
      </w:r>
    </w:p>
    <w:p w14:paraId="184FF473" w14:textId="0B0C81DD" w:rsidR="003F6E1D" w:rsidRDefault="003F6E1D" w:rsidP="003F6E1D">
      <w:pPr>
        <w:pStyle w:val="Default"/>
        <w:rPr>
          <w:sz w:val="22"/>
          <w:szCs w:val="22"/>
        </w:rPr>
      </w:pPr>
      <w:r w:rsidRPr="003F6E1D">
        <w:rPr>
          <w:sz w:val="22"/>
          <w:szCs w:val="22"/>
        </w:rPr>
        <w:drawing>
          <wp:inline distT="0" distB="0" distL="0" distR="0" wp14:anchorId="79DEBBDF" wp14:editId="2F8DF43C">
            <wp:extent cx="6846570" cy="4283710"/>
            <wp:effectExtent l="0" t="0" r="0" b="2540"/>
            <wp:docPr id="21159667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6748" name="Picture 1" descr="A screenshot of a graph&#10;&#10;Description automatically generated"/>
                    <pic:cNvPicPr/>
                  </pic:nvPicPr>
                  <pic:blipFill>
                    <a:blip r:embed="rId39"/>
                    <a:stretch>
                      <a:fillRect/>
                    </a:stretch>
                  </pic:blipFill>
                  <pic:spPr>
                    <a:xfrm>
                      <a:off x="0" y="0"/>
                      <a:ext cx="6846570" cy="4283710"/>
                    </a:xfrm>
                    <a:prstGeom prst="rect">
                      <a:avLst/>
                    </a:prstGeom>
                  </pic:spPr>
                </pic:pic>
              </a:graphicData>
            </a:graphic>
          </wp:inline>
        </w:drawing>
      </w:r>
    </w:p>
    <w:p w14:paraId="5EB5480A" w14:textId="06F67B98" w:rsidR="003F6E1D" w:rsidRDefault="003F6E1D" w:rsidP="003F6E1D">
      <w:pPr>
        <w:pStyle w:val="Default"/>
        <w:rPr>
          <w:sz w:val="22"/>
          <w:szCs w:val="22"/>
        </w:rPr>
      </w:pPr>
      <w:r w:rsidRPr="003F6E1D">
        <w:rPr>
          <w:sz w:val="22"/>
          <w:szCs w:val="22"/>
        </w:rPr>
        <w:drawing>
          <wp:inline distT="0" distB="0" distL="0" distR="0" wp14:anchorId="38F024E6" wp14:editId="5439FF46">
            <wp:extent cx="6846570" cy="4097655"/>
            <wp:effectExtent l="0" t="0" r="0" b="0"/>
            <wp:docPr id="132108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83008" name="Picture 1" descr="A screenshot of a computer&#10;&#10;Description automatically generated"/>
                    <pic:cNvPicPr/>
                  </pic:nvPicPr>
                  <pic:blipFill>
                    <a:blip r:embed="rId40"/>
                    <a:stretch>
                      <a:fillRect/>
                    </a:stretch>
                  </pic:blipFill>
                  <pic:spPr>
                    <a:xfrm>
                      <a:off x="0" y="0"/>
                      <a:ext cx="6846570" cy="4097655"/>
                    </a:xfrm>
                    <a:prstGeom prst="rect">
                      <a:avLst/>
                    </a:prstGeom>
                  </pic:spPr>
                </pic:pic>
              </a:graphicData>
            </a:graphic>
          </wp:inline>
        </w:drawing>
      </w:r>
    </w:p>
    <w:p w14:paraId="1CBE00F3" w14:textId="13C59FB7" w:rsidR="003F6E1D" w:rsidRDefault="003F6E1D" w:rsidP="003F6E1D">
      <w:pPr>
        <w:pStyle w:val="Default"/>
        <w:rPr>
          <w:sz w:val="22"/>
          <w:szCs w:val="22"/>
        </w:rPr>
      </w:pPr>
      <w:r w:rsidRPr="003F6E1D">
        <w:rPr>
          <w:sz w:val="22"/>
          <w:szCs w:val="22"/>
        </w:rPr>
        <w:lastRenderedPageBreak/>
        <w:drawing>
          <wp:inline distT="0" distB="0" distL="0" distR="0" wp14:anchorId="1F8CF8FD" wp14:editId="7F846212">
            <wp:extent cx="6846570" cy="4018280"/>
            <wp:effectExtent l="0" t="0" r="0" b="1270"/>
            <wp:docPr id="1444289022"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9022" name="Picture 1" descr="A map of the world&#10;&#10;Description automatically generated"/>
                    <pic:cNvPicPr/>
                  </pic:nvPicPr>
                  <pic:blipFill>
                    <a:blip r:embed="rId41"/>
                    <a:stretch>
                      <a:fillRect/>
                    </a:stretch>
                  </pic:blipFill>
                  <pic:spPr>
                    <a:xfrm>
                      <a:off x="0" y="0"/>
                      <a:ext cx="6846570" cy="4018280"/>
                    </a:xfrm>
                    <a:prstGeom prst="rect">
                      <a:avLst/>
                    </a:prstGeom>
                  </pic:spPr>
                </pic:pic>
              </a:graphicData>
            </a:graphic>
          </wp:inline>
        </w:drawing>
      </w:r>
    </w:p>
    <w:p w14:paraId="75CBB1EE" w14:textId="2E8C49F4" w:rsidR="003F6E1D" w:rsidRDefault="003F6E1D" w:rsidP="003F6E1D">
      <w:pPr>
        <w:pStyle w:val="Default"/>
        <w:rPr>
          <w:sz w:val="22"/>
          <w:szCs w:val="22"/>
        </w:rPr>
      </w:pPr>
      <w:r w:rsidRPr="003F6E1D">
        <w:rPr>
          <w:sz w:val="22"/>
          <w:szCs w:val="22"/>
        </w:rPr>
        <w:drawing>
          <wp:inline distT="0" distB="0" distL="0" distR="0" wp14:anchorId="56FDDF38" wp14:editId="6788C00B">
            <wp:extent cx="6846570" cy="3653790"/>
            <wp:effectExtent l="0" t="0" r="0" b="3810"/>
            <wp:docPr id="33030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2551" name="Picture 1" descr="A screenshot of a computer&#10;&#10;Description automatically generated"/>
                    <pic:cNvPicPr/>
                  </pic:nvPicPr>
                  <pic:blipFill>
                    <a:blip r:embed="rId42"/>
                    <a:stretch>
                      <a:fillRect/>
                    </a:stretch>
                  </pic:blipFill>
                  <pic:spPr>
                    <a:xfrm>
                      <a:off x="0" y="0"/>
                      <a:ext cx="6846570" cy="3653790"/>
                    </a:xfrm>
                    <a:prstGeom prst="rect">
                      <a:avLst/>
                    </a:prstGeom>
                  </pic:spPr>
                </pic:pic>
              </a:graphicData>
            </a:graphic>
          </wp:inline>
        </w:drawing>
      </w:r>
    </w:p>
    <w:p w14:paraId="67AF7C09" w14:textId="77777777" w:rsidR="0010396F" w:rsidRDefault="0010396F" w:rsidP="0010396F">
      <w:pPr>
        <w:pStyle w:val="Default"/>
        <w:ind w:left="360"/>
        <w:rPr>
          <w:sz w:val="22"/>
          <w:szCs w:val="22"/>
        </w:rPr>
      </w:pPr>
    </w:p>
    <w:p w14:paraId="5BF04AAD" w14:textId="77777777" w:rsidR="0010396F" w:rsidRDefault="0010396F" w:rsidP="0010396F">
      <w:pPr>
        <w:pStyle w:val="Default"/>
        <w:ind w:left="360"/>
        <w:rPr>
          <w:sz w:val="22"/>
          <w:szCs w:val="22"/>
        </w:rPr>
      </w:pPr>
    </w:p>
    <w:p w14:paraId="0A2608FD" w14:textId="77777777" w:rsidR="0010396F" w:rsidRDefault="0010396F" w:rsidP="0010396F">
      <w:pPr>
        <w:pStyle w:val="Default"/>
        <w:ind w:left="360"/>
        <w:rPr>
          <w:sz w:val="22"/>
          <w:szCs w:val="22"/>
        </w:rPr>
      </w:pPr>
    </w:p>
    <w:p w14:paraId="0140D348" w14:textId="77777777" w:rsidR="0010396F" w:rsidRDefault="0010396F" w:rsidP="0010396F">
      <w:pPr>
        <w:pStyle w:val="Default"/>
        <w:ind w:left="360"/>
        <w:rPr>
          <w:sz w:val="22"/>
          <w:szCs w:val="22"/>
        </w:rPr>
      </w:pPr>
    </w:p>
    <w:p w14:paraId="3494A4C4" w14:textId="77777777" w:rsidR="0010396F" w:rsidRDefault="0010396F" w:rsidP="0010396F">
      <w:pPr>
        <w:pStyle w:val="Default"/>
        <w:ind w:left="360"/>
        <w:rPr>
          <w:sz w:val="22"/>
          <w:szCs w:val="22"/>
        </w:rPr>
      </w:pPr>
    </w:p>
    <w:p w14:paraId="1EBC8B15" w14:textId="77777777" w:rsidR="0010396F" w:rsidRDefault="0010396F" w:rsidP="0010396F">
      <w:pPr>
        <w:pStyle w:val="Default"/>
        <w:ind w:left="360"/>
        <w:rPr>
          <w:sz w:val="22"/>
          <w:szCs w:val="22"/>
        </w:rPr>
      </w:pPr>
    </w:p>
    <w:p w14:paraId="54772C8E" w14:textId="77777777" w:rsidR="0010396F" w:rsidRDefault="0010396F" w:rsidP="0010396F">
      <w:pPr>
        <w:pStyle w:val="Default"/>
        <w:ind w:left="360"/>
        <w:rPr>
          <w:sz w:val="22"/>
          <w:szCs w:val="22"/>
        </w:rPr>
      </w:pPr>
    </w:p>
    <w:p w14:paraId="2BC6AA1F" w14:textId="77777777" w:rsidR="0010396F" w:rsidRDefault="0010396F" w:rsidP="0010396F">
      <w:pPr>
        <w:pStyle w:val="Default"/>
        <w:ind w:left="360"/>
        <w:rPr>
          <w:sz w:val="22"/>
          <w:szCs w:val="22"/>
        </w:rPr>
      </w:pPr>
    </w:p>
    <w:p w14:paraId="72D89FBE" w14:textId="77777777" w:rsidR="0010396F" w:rsidRPr="0010396F" w:rsidRDefault="0010396F" w:rsidP="0010396F">
      <w:pPr>
        <w:pStyle w:val="Default"/>
        <w:rPr>
          <w:sz w:val="22"/>
          <w:szCs w:val="22"/>
        </w:rPr>
      </w:pPr>
    </w:p>
    <w:p w14:paraId="2E3A82E0" w14:textId="76DF62A7" w:rsidR="002D3425" w:rsidRDefault="002D3425" w:rsidP="0010396F">
      <w:pPr>
        <w:pStyle w:val="Default"/>
        <w:rPr>
          <w:sz w:val="22"/>
          <w:szCs w:val="22"/>
        </w:rPr>
      </w:pPr>
      <w:r>
        <w:rPr>
          <w:sz w:val="22"/>
          <w:szCs w:val="22"/>
        </w:rPr>
        <w:t xml:space="preserve">Build your dashboard. </w:t>
      </w:r>
    </w:p>
    <w:p w14:paraId="25064E9D" w14:textId="2CF31AF5" w:rsidR="003F6E1D" w:rsidRDefault="003F6E1D" w:rsidP="003F6E1D">
      <w:pPr>
        <w:pStyle w:val="Default"/>
        <w:rPr>
          <w:sz w:val="22"/>
          <w:szCs w:val="22"/>
        </w:rPr>
      </w:pPr>
      <w:r w:rsidRPr="003F6E1D">
        <w:rPr>
          <w:sz w:val="22"/>
          <w:szCs w:val="22"/>
        </w:rPr>
        <w:drawing>
          <wp:inline distT="0" distB="0" distL="0" distR="0" wp14:anchorId="055DECBE" wp14:editId="38E71AEE">
            <wp:extent cx="6846570" cy="3510915"/>
            <wp:effectExtent l="0" t="0" r="0" b="0"/>
            <wp:docPr id="169564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44079" name="Picture 1" descr="A screenshot of a computer&#10;&#10;Description automatically generated"/>
                    <pic:cNvPicPr/>
                  </pic:nvPicPr>
                  <pic:blipFill>
                    <a:blip r:embed="rId43"/>
                    <a:stretch>
                      <a:fillRect/>
                    </a:stretch>
                  </pic:blipFill>
                  <pic:spPr>
                    <a:xfrm>
                      <a:off x="0" y="0"/>
                      <a:ext cx="6846570" cy="3510915"/>
                    </a:xfrm>
                    <a:prstGeom prst="rect">
                      <a:avLst/>
                    </a:prstGeom>
                  </pic:spPr>
                </pic:pic>
              </a:graphicData>
            </a:graphic>
          </wp:inline>
        </w:drawing>
      </w:r>
    </w:p>
    <w:p w14:paraId="15BB957B" w14:textId="77777777" w:rsidR="002D3425" w:rsidRPr="00BD2DB5" w:rsidRDefault="002D3425" w:rsidP="002D3425"/>
    <w:p w14:paraId="15D871CF" w14:textId="77777777" w:rsidR="0066215D" w:rsidRPr="006A6883" w:rsidRDefault="0066215D" w:rsidP="006A6883">
      <w:pPr>
        <w:rPr>
          <w:lang w:val="en-GB"/>
        </w:rPr>
      </w:pPr>
    </w:p>
    <w:p w14:paraId="6D2A5949" w14:textId="77777777" w:rsidR="006A6883" w:rsidRPr="006A6883" w:rsidRDefault="006A6883" w:rsidP="006A6883">
      <w:pPr>
        <w:rPr>
          <w:lang w:val="en-GB"/>
        </w:rPr>
      </w:pPr>
    </w:p>
    <w:p w14:paraId="7FDAC62A" w14:textId="77777777" w:rsidR="00623E79" w:rsidRDefault="00623E79">
      <w:pPr>
        <w:rPr>
          <w:lang w:val="en-GB"/>
        </w:rPr>
      </w:pPr>
    </w:p>
    <w:p w14:paraId="7A711381" w14:textId="77777777" w:rsidR="0000646D" w:rsidRDefault="0000646D">
      <w:pPr>
        <w:rPr>
          <w:lang w:val="en-GB"/>
        </w:rPr>
      </w:pPr>
    </w:p>
    <w:p w14:paraId="09BA5247" w14:textId="77777777" w:rsidR="0000646D" w:rsidRDefault="0000646D">
      <w:pPr>
        <w:rPr>
          <w:lang w:val="en-GB"/>
        </w:rPr>
      </w:pPr>
    </w:p>
    <w:p w14:paraId="47815A8F" w14:textId="77777777" w:rsidR="0000646D" w:rsidRDefault="0000646D">
      <w:pPr>
        <w:rPr>
          <w:lang w:val="en-GB"/>
        </w:rPr>
      </w:pPr>
    </w:p>
    <w:p w14:paraId="58CB594D" w14:textId="77777777" w:rsidR="0000646D" w:rsidRDefault="0000646D">
      <w:pPr>
        <w:rPr>
          <w:lang w:val="en-GB"/>
        </w:rPr>
      </w:pPr>
    </w:p>
    <w:p w14:paraId="537659F2" w14:textId="77777777" w:rsidR="0000646D" w:rsidRDefault="0000646D">
      <w:pPr>
        <w:rPr>
          <w:lang w:val="en-GB"/>
        </w:rPr>
      </w:pPr>
    </w:p>
    <w:p w14:paraId="16CA7273" w14:textId="77777777" w:rsidR="0000646D" w:rsidRDefault="0000646D">
      <w:pPr>
        <w:rPr>
          <w:lang w:val="en-GB"/>
        </w:rPr>
      </w:pPr>
    </w:p>
    <w:p w14:paraId="5114D2B2" w14:textId="77777777" w:rsidR="0000646D" w:rsidRDefault="0000646D">
      <w:pPr>
        <w:rPr>
          <w:lang w:val="en-GB"/>
        </w:rPr>
      </w:pPr>
    </w:p>
    <w:p w14:paraId="0EF61D31" w14:textId="77777777" w:rsidR="0000646D" w:rsidRDefault="0000646D">
      <w:pPr>
        <w:rPr>
          <w:lang w:val="en-GB"/>
        </w:rPr>
      </w:pPr>
    </w:p>
    <w:p w14:paraId="00457DDE" w14:textId="77777777" w:rsidR="0000646D" w:rsidRDefault="0000646D">
      <w:pPr>
        <w:rPr>
          <w:lang w:val="en-GB"/>
        </w:rPr>
      </w:pPr>
    </w:p>
    <w:p w14:paraId="125BF219" w14:textId="77777777" w:rsidR="0000646D" w:rsidRDefault="0000646D">
      <w:pPr>
        <w:rPr>
          <w:lang w:val="en-GB"/>
        </w:rPr>
      </w:pPr>
    </w:p>
    <w:p w14:paraId="3B9FD91B" w14:textId="77777777" w:rsidR="0000646D" w:rsidRDefault="0000646D">
      <w:pPr>
        <w:rPr>
          <w:lang w:val="en-GB"/>
        </w:rPr>
      </w:pPr>
    </w:p>
    <w:p w14:paraId="2C7909ED" w14:textId="77777777" w:rsidR="0000646D" w:rsidRDefault="0000646D">
      <w:pPr>
        <w:rPr>
          <w:lang w:val="en-GB"/>
        </w:rPr>
      </w:pPr>
    </w:p>
    <w:p w14:paraId="26D62784" w14:textId="77777777" w:rsidR="0000646D" w:rsidRDefault="0000646D">
      <w:pPr>
        <w:rPr>
          <w:lang w:val="en-GB"/>
        </w:rPr>
      </w:pPr>
    </w:p>
    <w:p w14:paraId="7F06A2FC" w14:textId="77777777" w:rsidR="0000646D" w:rsidRDefault="0000646D">
      <w:pPr>
        <w:rPr>
          <w:lang w:val="en-GB"/>
        </w:rPr>
      </w:pPr>
    </w:p>
    <w:p w14:paraId="04FFB02E" w14:textId="77777777" w:rsidR="0000646D" w:rsidRDefault="0000646D">
      <w:pPr>
        <w:rPr>
          <w:lang w:val="en-GB"/>
        </w:rPr>
      </w:pPr>
    </w:p>
    <w:p w14:paraId="590966EA" w14:textId="77777777" w:rsidR="0000646D" w:rsidRDefault="0000646D">
      <w:pPr>
        <w:rPr>
          <w:lang w:val="en-GB"/>
        </w:rPr>
      </w:pPr>
    </w:p>
    <w:p w14:paraId="0B7C08F2" w14:textId="77777777" w:rsidR="0000646D" w:rsidRDefault="0000646D">
      <w:pPr>
        <w:rPr>
          <w:lang w:val="en-GB"/>
        </w:rPr>
      </w:pPr>
    </w:p>
    <w:p w14:paraId="50F9188F" w14:textId="77777777" w:rsidR="0000646D" w:rsidRDefault="0000646D">
      <w:pPr>
        <w:rPr>
          <w:lang w:val="en-GB"/>
        </w:rPr>
      </w:pPr>
    </w:p>
    <w:p w14:paraId="6DA5EEE0" w14:textId="77777777" w:rsidR="0000646D" w:rsidRDefault="0000646D">
      <w:pPr>
        <w:rPr>
          <w:lang w:val="en-GB"/>
        </w:rPr>
      </w:pPr>
    </w:p>
    <w:p w14:paraId="0A7579D9" w14:textId="77777777" w:rsidR="0000646D" w:rsidRDefault="0000646D">
      <w:pPr>
        <w:rPr>
          <w:lang w:val="en-GB"/>
        </w:rPr>
      </w:pPr>
    </w:p>
    <w:p w14:paraId="6B32C12B" w14:textId="77777777" w:rsidR="0000646D" w:rsidRDefault="0000646D">
      <w:pPr>
        <w:rPr>
          <w:lang w:val="en-GB"/>
        </w:rPr>
      </w:pPr>
    </w:p>
    <w:p w14:paraId="71FAD8C7" w14:textId="77777777" w:rsidR="0000646D" w:rsidRDefault="0000646D">
      <w:pPr>
        <w:rPr>
          <w:lang w:val="en-GB"/>
        </w:rPr>
      </w:pPr>
    </w:p>
    <w:p w14:paraId="2D11D2C7" w14:textId="77777777" w:rsidR="0000646D" w:rsidRDefault="0000646D">
      <w:pPr>
        <w:rPr>
          <w:lang w:val="en-GB"/>
        </w:rPr>
      </w:pPr>
    </w:p>
    <w:p w14:paraId="068CFA43" w14:textId="77777777" w:rsidR="0000646D" w:rsidRDefault="0000646D">
      <w:pPr>
        <w:rPr>
          <w:lang w:val="en-GB"/>
        </w:rPr>
      </w:pPr>
    </w:p>
    <w:p w14:paraId="12856DAD" w14:textId="77777777" w:rsidR="0000646D" w:rsidRDefault="0000646D">
      <w:pPr>
        <w:rPr>
          <w:lang w:val="en-GB"/>
        </w:rPr>
      </w:pPr>
    </w:p>
    <w:p w14:paraId="166CF0AD" w14:textId="77777777" w:rsidR="0000646D" w:rsidRDefault="0000646D">
      <w:pPr>
        <w:rPr>
          <w:lang w:val="en-GB"/>
        </w:rPr>
      </w:pPr>
    </w:p>
    <w:p w14:paraId="4E519E09" w14:textId="77777777" w:rsidR="0000646D" w:rsidRDefault="0000646D">
      <w:pPr>
        <w:rPr>
          <w:lang w:val="en-GB"/>
        </w:rPr>
      </w:pPr>
    </w:p>
    <w:p w14:paraId="2FB6F41E" w14:textId="77777777" w:rsidR="0000646D" w:rsidRDefault="0000646D">
      <w:pPr>
        <w:rPr>
          <w:lang w:val="en-GB"/>
        </w:rPr>
      </w:pPr>
    </w:p>
    <w:p w14:paraId="155312BC" w14:textId="77777777" w:rsidR="0000646D" w:rsidRDefault="0000646D">
      <w:pPr>
        <w:rPr>
          <w:lang w:val="en-GB"/>
        </w:rPr>
      </w:pPr>
    </w:p>
    <w:p w14:paraId="0DDC7D5C" w14:textId="77777777" w:rsidR="0000646D" w:rsidRDefault="0000646D">
      <w:pPr>
        <w:rPr>
          <w:lang w:val="en-GB"/>
        </w:rPr>
      </w:pPr>
    </w:p>
    <w:p w14:paraId="4FE836DD" w14:textId="77777777" w:rsidR="0000646D" w:rsidRDefault="0000646D">
      <w:pPr>
        <w:rPr>
          <w:lang w:val="en-GB"/>
        </w:rPr>
      </w:pPr>
    </w:p>
    <w:p w14:paraId="45E48E5D" w14:textId="77777777" w:rsidR="0000646D" w:rsidRDefault="0000646D">
      <w:pPr>
        <w:rPr>
          <w:lang w:val="en-GB"/>
        </w:rPr>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00646D" w:rsidRPr="008F6C7E" w14:paraId="6A405935" w14:textId="77777777" w:rsidTr="003F36B9">
        <w:trPr>
          <w:trHeight w:val="2537"/>
        </w:trPr>
        <w:tc>
          <w:tcPr>
            <w:tcW w:w="2158" w:type="dxa"/>
          </w:tcPr>
          <w:p w14:paraId="3026DFB9" w14:textId="77777777" w:rsidR="0000646D" w:rsidRPr="008F6C7E" w:rsidRDefault="0000646D" w:rsidP="003F36B9">
            <w:pPr>
              <w:rPr>
                <w:lang w:val="en-GB"/>
              </w:rPr>
            </w:pPr>
          </w:p>
        </w:tc>
        <w:tc>
          <w:tcPr>
            <w:tcW w:w="2158" w:type="dxa"/>
            <w:tcBorders>
              <w:bottom w:val="single" w:sz="18" w:space="0" w:color="476166" w:themeColor="accent1"/>
            </w:tcBorders>
          </w:tcPr>
          <w:p w14:paraId="5E619359" w14:textId="77777777" w:rsidR="0000646D" w:rsidRPr="008F6C7E" w:rsidRDefault="0000646D" w:rsidP="003F36B9">
            <w:pPr>
              <w:rPr>
                <w:lang w:val="en-GB"/>
              </w:rPr>
            </w:pPr>
          </w:p>
        </w:tc>
        <w:tc>
          <w:tcPr>
            <w:tcW w:w="2158" w:type="dxa"/>
            <w:tcBorders>
              <w:bottom w:val="single" w:sz="18" w:space="0" w:color="476166" w:themeColor="accent1"/>
            </w:tcBorders>
          </w:tcPr>
          <w:p w14:paraId="605EA0AF" w14:textId="77777777" w:rsidR="0000646D" w:rsidRPr="008F6C7E" w:rsidRDefault="0000646D" w:rsidP="003F36B9">
            <w:pPr>
              <w:rPr>
                <w:lang w:val="en-GB"/>
              </w:rPr>
            </w:pPr>
          </w:p>
        </w:tc>
        <w:tc>
          <w:tcPr>
            <w:tcW w:w="2158" w:type="dxa"/>
            <w:tcBorders>
              <w:bottom w:val="single" w:sz="18" w:space="0" w:color="476166" w:themeColor="accent1"/>
            </w:tcBorders>
          </w:tcPr>
          <w:p w14:paraId="2947543C" w14:textId="77777777" w:rsidR="0000646D" w:rsidRPr="008F6C7E" w:rsidRDefault="0000646D" w:rsidP="003F36B9">
            <w:pPr>
              <w:rPr>
                <w:lang w:val="en-GB"/>
              </w:rPr>
            </w:pPr>
          </w:p>
        </w:tc>
        <w:tc>
          <w:tcPr>
            <w:tcW w:w="2158" w:type="dxa"/>
          </w:tcPr>
          <w:p w14:paraId="30774289" w14:textId="77777777" w:rsidR="0000646D" w:rsidRPr="008F6C7E" w:rsidRDefault="0000646D" w:rsidP="003F36B9">
            <w:pPr>
              <w:rPr>
                <w:lang w:val="en-GB"/>
              </w:rPr>
            </w:pPr>
          </w:p>
        </w:tc>
      </w:tr>
      <w:tr w:rsidR="0000646D" w:rsidRPr="008F6C7E" w14:paraId="511FF140" w14:textId="77777777" w:rsidTr="003F36B9">
        <w:trPr>
          <w:trHeight w:val="800"/>
        </w:trPr>
        <w:tc>
          <w:tcPr>
            <w:tcW w:w="2158" w:type="dxa"/>
            <w:tcBorders>
              <w:right w:val="single" w:sz="18" w:space="0" w:color="476166" w:themeColor="accent1"/>
            </w:tcBorders>
          </w:tcPr>
          <w:p w14:paraId="41AB457B" w14:textId="77777777" w:rsidR="0000646D" w:rsidRPr="008F6C7E" w:rsidRDefault="0000646D" w:rsidP="003F36B9">
            <w:pPr>
              <w:rPr>
                <w:lang w:val="en-GB"/>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9569DB" w14:textId="43EE7E79" w:rsidR="0000646D" w:rsidRPr="008F6C7E" w:rsidRDefault="0000646D" w:rsidP="0000646D">
            <w:pPr>
              <w:pStyle w:val="Heading4"/>
              <w:jc w:val="left"/>
              <w:rPr>
                <w:lang w:val="en-GB"/>
              </w:rPr>
            </w:pPr>
            <w:r>
              <w:rPr>
                <w:lang w:val="en-GB"/>
              </w:rPr>
              <w:t xml:space="preserve">                                Reflection</w:t>
            </w:r>
          </w:p>
        </w:tc>
        <w:tc>
          <w:tcPr>
            <w:tcW w:w="2158" w:type="dxa"/>
            <w:tcBorders>
              <w:left w:val="single" w:sz="18" w:space="0" w:color="476166" w:themeColor="accent1"/>
            </w:tcBorders>
          </w:tcPr>
          <w:p w14:paraId="190ADF29" w14:textId="77777777" w:rsidR="0000646D" w:rsidRPr="008F6C7E" w:rsidRDefault="0000646D" w:rsidP="003F36B9">
            <w:pPr>
              <w:rPr>
                <w:lang w:val="en-GB"/>
              </w:rPr>
            </w:pPr>
          </w:p>
        </w:tc>
      </w:tr>
      <w:tr w:rsidR="0000646D" w:rsidRPr="008F6C7E" w14:paraId="0A32D1A1" w14:textId="77777777" w:rsidTr="003F36B9">
        <w:tc>
          <w:tcPr>
            <w:tcW w:w="2158" w:type="dxa"/>
          </w:tcPr>
          <w:p w14:paraId="5176F76B" w14:textId="77777777" w:rsidR="0000646D" w:rsidRPr="008F6C7E" w:rsidRDefault="0000646D" w:rsidP="003F36B9">
            <w:pPr>
              <w:rPr>
                <w:lang w:val="en-GB"/>
              </w:rPr>
            </w:pPr>
          </w:p>
        </w:tc>
        <w:tc>
          <w:tcPr>
            <w:tcW w:w="2158" w:type="dxa"/>
            <w:tcBorders>
              <w:top w:val="single" w:sz="18" w:space="0" w:color="476166" w:themeColor="accent1"/>
            </w:tcBorders>
          </w:tcPr>
          <w:p w14:paraId="5BFEB589" w14:textId="77777777" w:rsidR="0000646D" w:rsidRPr="008F6C7E" w:rsidRDefault="0000646D" w:rsidP="003F36B9">
            <w:pPr>
              <w:rPr>
                <w:lang w:val="en-GB"/>
              </w:rPr>
            </w:pPr>
          </w:p>
        </w:tc>
        <w:tc>
          <w:tcPr>
            <w:tcW w:w="2158" w:type="dxa"/>
            <w:tcBorders>
              <w:top w:val="single" w:sz="18" w:space="0" w:color="476166" w:themeColor="accent1"/>
            </w:tcBorders>
          </w:tcPr>
          <w:p w14:paraId="558737AA" w14:textId="77777777" w:rsidR="0000646D" w:rsidRPr="008F6C7E" w:rsidRDefault="0000646D" w:rsidP="003F36B9">
            <w:pPr>
              <w:rPr>
                <w:lang w:val="en-GB"/>
              </w:rPr>
            </w:pPr>
          </w:p>
        </w:tc>
        <w:tc>
          <w:tcPr>
            <w:tcW w:w="2158" w:type="dxa"/>
            <w:tcBorders>
              <w:top w:val="single" w:sz="18" w:space="0" w:color="476166" w:themeColor="accent1"/>
            </w:tcBorders>
          </w:tcPr>
          <w:p w14:paraId="3F6F4801" w14:textId="77777777" w:rsidR="0000646D" w:rsidRPr="008F6C7E" w:rsidRDefault="0000646D" w:rsidP="003F36B9">
            <w:pPr>
              <w:rPr>
                <w:lang w:val="en-GB"/>
              </w:rPr>
            </w:pPr>
          </w:p>
        </w:tc>
        <w:tc>
          <w:tcPr>
            <w:tcW w:w="2158" w:type="dxa"/>
          </w:tcPr>
          <w:p w14:paraId="2B2A20A3" w14:textId="77777777" w:rsidR="0000646D" w:rsidRPr="008F6C7E" w:rsidRDefault="0000646D" w:rsidP="003F36B9">
            <w:pPr>
              <w:rPr>
                <w:lang w:val="en-GB"/>
              </w:rPr>
            </w:pPr>
          </w:p>
        </w:tc>
      </w:tr>
    </w:tbl>
    <w:p w14:paraId="7E697E80" w14:textId="77777777" w:rsidR="0000646D" w:rsidRPr="008F6C7E" w:rsidRDefault="0000646D">
      <w:pPr>
        <w:rPr>
          <w:lang w:val="en-GB"/>
        </w:rPr>
      </w:pPr>
    </w:p>
    <w:sectPr w:rsidR="0000646D" w:rsidRPr="008F6C7E" w:rsidSect="00535D3D">
      <w:footerReference w:type="even" r:id="rId44"/>
      <w:footerReference w:type="default" r:id="rId45"/>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7E3B6" w14:textId="77777777" w:rsidR="00535D3D" w:rsidRDefault="00535D3D" w:rsidP="00E74B29">
      <w:r>
        <w:separator/>
      </w:r>
    </w:p>
  </w:endnote>
  <w:endnote w:type="continuationSeparator" w:id="0">
    <w:p w14:paraId="2AA49E06" w14:textId="77777777" w:rsidR="00535D3D" w:rsidRDefault="00535D3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DC37663"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5EA1867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705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7940636" w14:textId="77777777" w:rsidTr="006709F1">
      <w:tc>
        <w:tcPr>
          <w:tcW w:w="1079" w:type="dxa"/>
        </w:tcPr>
        <w:p w14:paraId="2BB13CD4" w14:textId="77777777" w:rsidR="00E74B29" w:rsidRPr="00E74B29" w:rsidRDefault="00E74B29" w:rsidP="006709F1">
          <w:pPr>
            <w:pStyle w:val="Footer"/>
          </w:pPr>
        </w:p>
      </w:tc>
      <w:tc>
        <w:tcPr>
          <w:tcW w:w="5395" w:type="dxa"/>
        </w:tcPr>
        <w:p w14:paraId="2B0BDD59" w14:textId="77777777" w:rsidR="00E74B29" w:rsidRDefault="002F7BF1" w:rsidP="006709F1">
          <w:pPr>
            <w:pStyle w:val="Footer"/>
          </w:pPr>
          <w:r>
            <w:t>Excel and Tableau</w:t>
          </w:r>
        </w:p>
        <w:p w14:paraId="49776396" w14:textId="7843FEE4" w:rsidR="002F7BF1" w:rsidRPr="00874FE7" w:rsidRDefault="002F7BF1" w:rsidP="006709F1">
          <w:pPr>
            <w:pStyle w:val="Footer"/>
          </w:pPr>
        </w:p>
      </w:tc>
      <w:tc>
        <w:tcPr>
          <w:tcW w:w="3237" w:type="dxa"/>
        </w:tcPr>
        <w:sdt>
          <w:sdtPr>
            <w:rPr>
              <w:rStyle w:val="PageNumber"/>
            </w:rPr>
            <w:id w:val="-1206949233"/>
            <w:docPartObj>
              <w:docPartGallery w:val="Page Numbers (Bottom of Page)"/>
              <w:docPartUnique/>
            </w:docPartObj>
          </w:sdtPr>
          <w:sdtContent>
            <w:p w14:paraId="043451C7"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6632026D" w14:textId="77777777" w:rsidR="00E74B29" w:rsidRPr="00E74B29" w:rsidRDefault="00E74B29" w:rsidP="006709F1">
          <w:pPr>
            <w:pStyle w:val="Footer"/>
          </w:pPr>
        </w:p>
      </w:tc>
    </w:tr>
  </w:tbl>
  <w:p w14:paraId="74BF0DB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6D5F3" w14:textId="77777777" w:rsidR="00535D3D" w:rsidRDefault="00535D3D" w:rsidP="00E74B29">
      <w:r>
        <w:separator/>
      </w:r>
    </w:p>
  </w:footnote>
  <w:footnote w:type="continuationSeparator" w:id="0">
    <w:p w14:paraId="2CD549D9" w14:textId="77777777" w:rsidR="00535D3D" w:rsidRDefault="00535D3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A7379"/>
    <w:multiLevelType w:val="hybridMultilevel"/>
    <w:tmpl w:val="47285B02"/>
    <w:lvl w:ilvl="0" w:tplc="23A01E00">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696533"/>
    <w:multiLevelType w:val="hybridMultilevel"/>
    <w:tmpl w:val="34841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6BD07A3"/>
    <w:multiLevelType w:val="multilevel"/>
    <w:tmpl w:val="2C84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13654E"/>
    <w:multiLevelType w:val="multilevel"/>
    <w:tmpl w:val="D4ECEE7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A1BD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DA06C5D"/>
    <w:multiLevelType w:val="hybridMultilevel"/>
    <w:tmpl w:val="44A4D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2D04D6"/>
    <w:multiLevelType w:val="multilevel"/>
    <w:tmpl w:val="7690E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80468E"/>
    <w:multiLevelType w:val="hybridMultilevel"/>
    <w:tmpl w:val="89308D5C"/>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953DA3"/>
    <w:multiLevelType w:val="hybridMultilevel"/>
    <w:tmpl w:val="0784D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7290305">
    <w:abstractNumId w:val="3"/>
  </w:num>
  <w:num w:numId="2" w16cid:durableId="66801993">
    <w:abstractNumId w:val="7"/>
  </w:num>
  <w:num w:numId="3" w16cid:durableId="239603311">
    <w:abstractNumId w:val="2"/>
  </w:num>
  <w:num w:numId="4" w16cid:durableId="406459182">
    <w:abstractNumId w:val="0"/>
  </w:num>
  <w:num w:numId="5" w16cid:durableId="509149724">
    <w:abstractNumId w:val="4"/>
  </w:num>
  <w:num w:numId="6" w16cid:durableId="1775593616">
    <w:abstractNumId w:val="5"/>
  </w:num>
  <w:num w:numId="7" w16cid:durableId="1813594232">
    <w:abstractNumId w:val="9"/>
  </w:num>
  <w:num w:numId="8" w16cid:durableId="1235317681">
    <w:abstractNumId w:val="1"/>
  </w:num>
  <w:num w:numId="9" w16cid:durableId="667370954">
    <w:abstractNumId w:val="6"/>
  </w:num>
  <w:num w:numId="10" w16cid:durableId="6137088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BF1"/>
    <w:rsid w:val="0000070E"/>
    <w:rsid w:val="0000646D"/>
    <w:rsid w:val="00080921"/>
    <w:rsid w:val="00086FA5"/>
    <w:rsid w:val="000E4641"/>
    <w:rsid w:val="0010396F"/>
    <w:rsid w:val="00151F66"/>
    <w:rsid w:val="00177F8D"/>
    <w:rsid w:val="00185F4A"/>
    <w:rsid w:val="001953DF"/>
    <w:rsid w:val="001C7A62"/>
    <w:rsid w:val="00294708"/>
    <w:rsid w:val="002D2200"/>
    <w:rsid w:val="002D3425"/>
    <w:rsid w:val="002F7BF1"/>
    <w:rsid w:val="003F6E1D"/>
    <w:rsid w:val="0040564B"/>
    <w:rsid w:val="004666E0"/>
    <w:rsid w:val="0048120C"/>
    <w:rsid w:val="004909D9"/>
    <w:rsid w:val="00521481"/>
    <w:rsid w:val="00535D3D"/>
    <w:rsid w:val="00606CA2"/>
    <w:rsid w:val="00623E79"/>
    <w:rsid w:val="0066215D"/>
    <w:rsid w:val="00665110"/>
    <w:rsid w:val="006709F1"/>
    <w:rsid w:val="006A6883"/>
    <w:rsid w:val="006C60E6"/>
    <w:rsid w:val="006D375E"/>
    <w:rsid w:val="006E20F8"/>
    <w:rsid w:val="007119EE"/>
    <w:rsid w:val="00837914"/>
    <w:rsid w:val="00874EE2"/>
    <w:rsid w:val="00874FE7"/>
    <w:rsid w:val="008955B1"/>
    <w:rsid w:val="008D4253"/>
    <w:rsid w:val="008F6C7E"/>
    <w:rsid w:val="00952F7D"/>
    <w:rsid w:val="0095496A"/>
    <w:rsid w:val="009A38BA"/>
    <w:rsid w:val="009B620B"/>
    <w:rsid w:val="009D157F"/>
    <w:rsid w:val="00AB4AC8"/>
    <w:rsid w:val="00AC31C1"/>
    <w:rsid w:val="00AD7D67"/>
    <w:rsid w:val="00B0622F"/>
    <w:rsid w:val="00B329F6"/>
    <w:rsid w:val="00B43E11"/>
    <w:rsid w:val="00BB0BD1"/>
    <w:rsid w:val="00C43A10"/>
    <w:rsid w:val="00C755AB"/>
    <w:rsid w:val="00CD7613"/>
    <w:rsid w:val="00D02B84"/>
    <w:rsid w:val="00D04011"/>
    <w:rsid w:val="00D43125"/>
    <w:rsid w:val="00D62DD8"/>
    <w:rsid w:val="00D66A3A"/>
    <w:rsid w:val="00DD6006"/>
    <w:rsid w:val="00DF198B"/>
    <w:rsid w:val="00E74B29"/>
    <w:rsid w:val="00EB41B1"/>
    <w:rsid w:val="00F45EE7"/>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8417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ui-provider">
    <w:name w:val="ui-provider"/>
    <w:basedOn w:val="DefaultParagraphFont"/>
    <w:rsid w:val="002F7BF1"/>
  </w:style>
  <w:style w:type="paragraph" w:styleId="ListParagraph">
    <w:name w:val="List Paragraph"/>
    <w:basedOn w:val="Normal"/>
    <w:uiPriority w:val="34"/>
    <w:semiHidden/>
    <w:qFormat/>
    <w:rsid w:val="0000070E"/>
    <w:pPr>
      <w:ind w:left="720"/>
      <w:contextualSpacing/>
    </w:pPr>
  </w:style>
  <w:style w:type="paragraph" w:customStyle="1" w:styleId="Default">
    <w:name w:val="Default"/>
    <w:rsid w:val="002D3425"/>
    <w:pPr>
      <w:autoSpaceDE w:val="0"/>
      <w:autoSpaceDN w:val="0"/>
      <w:adjustRightInd w:val="0"/>
    </w:pPr>
    <w:rPr>
      <w:rFonts w:ascii="Calibri" w:hAnsi="Calibri" w:cs="Calibri"/>
      <w:color w:val="000000"/>
      <w:lang w:val="en-GB"/>
      <w14:ligatures w14:val="standardContextual"/>
    </w:rPr>
  </w:style>
  <w:style w:type="character" w:styleId="Hyperlink">
    <w:name w:val="Hyperlink"/>
    <w:basedOn w:val="DefaultParagraphFont"/>
    <w:uiPriority w:val="99"/>
    <w:semiHidden/>
    <w:unhideWhenUsed/>
    <w:rsid w:val="008D4253"/>
    <w:rPr>
      <w:color w:val="0000FF"/>
      <w:u w:val="single"/>
    </w:rPr>
  </w:style>
  <w:style w:type="character" w:styleId="FollowedHyperlink">
    <w:name w:val="FollowedHyperlink"/>
    <w:basedOn w:val="DefaultParagraphFont"/>
    <w:uiPriority w:val="99"/>
    <w:semiHidden/>
    <w:rsid w:val="008D425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974136">
      <w:bodyDiv w:val="1"/>
      <w:marLeft w:val="0"/>
      <w:marRight w:val="0"/>
      <w:marTop w:val="0"/>
      <w:marBottom w:val="0"/>
      <w:divBdr>
        <w:top w:val="none" w:sz="0" w:space="0" w:color="auto"/>
        <w:left w:val="none" w:sz="0" w:space="0" w:color="auto"/>
        <w:bottom w:val="none" w:sz="0" w:space="0" w:color="auto"/>
        <w:right w:val="none" w:sz="0" w:space="0" w:color="auto"/>
      </w:divBdr>
    </w:div>
    <w:div w:id="1990858560">
      <w:bodyDiv w:val="1"/>
      <w:marLeft w:val="0"/>
      <w:marRight w:val="0"/>
      <w:marTop w:val="0"/>
      <w:marBottom w:val="0"/>
      <w:divBdr>
        <w:top w:val="none" w:sz="0" w:space="0" w:color="auto"/>
        <w:left w:val="none" w:sz="0" w:space="0" w:color="auto"/>
        <w:bottom w:val="none" w:sz="0" w:space="0" w:color="auto"/>
        <w:right w:val="none" w:sz="0" w:space="0" w:color="auto"/>
      </w:divBdr>
      <w:divsChild>
        <w:div w:id="876046086">
          <w:marLeft w:val="0"/>
          <w:marRight w:val="0"/>
          <w:marTop w:val="0"/>
          <w:marBottom w:val="0"/>
          <w:divBdr>
            <w:top w:val="none" w:sz="0" w:space="0" w:color="auto"/>
            <w:left w:val="none" w:sz="0" w:space="0" w:color="auto"/>
            <w:bottom w:val="none" w:sz="0" w:space="0" w:color="auto"/>
            <w:right w:val="none" w:sz="0" w:space="0" w:color="auto"/>
          </w:divBdr>
          <w:divsChild>
            <w:div w:id="2013874149">
              <w:marLeft w:val="0"/>
              <w:marRight w:val="0"/>
              <w:marTop w:val="0"/>
              <w:marBottom w:val="0"/>
              <w:divBdr>
                <w:top w:val="none" w:sz="0" w:space="0" w:color="auto"/>
                <w:left w:val="none" w:sz="0" w:space="0" w:color="auto"/>
                <w:bottom w:val="none" w:sz="0" w:space="0" w:color="auto"/>
                <w:right w:val="none" w:sz="0" w:space="0" w:color="auto"/>
              </w:divBdr>
              <w:divsChild>
                <w:div w:id="1552418516">
                  <w:marLeft w:val="0"/>
                  <w:marRight w:val="0"/>
                  <w:marTop w:val="0"/>
                  <w:marBottom w:val="0"/>
                  <w:divBdr>
                    <w:top w:val="none" w:sz="0" w:space="0" w:color="auto"/>
                    <w:left w:val="none" w:sz="0" w:space="0" w:color="auto"/>
                    <w:bottom w:val="none" w:sz="0" w:space="0" w:color="auto"/>
                    <w:right w:val="none" w:sz="0" w:space="0" w:color="auto"/>
                  </w:divBdr>
                  <w:divsChild>
                    <w:div w:id="10491905">
                      <w:marLeft w:val="0"/>
                      <w:marRight w:val="0"/>
                      <w:marTop w:val="0"/>
                      <w:marBottom w:val="0"/>
                      <w:divBdr>
                        <w:top w:val="none" w:sz="0" w:space="0" w:color="auto"/>
                        <w:left w:val="none" w:sz="0" w:space="0" w:color="auto"/>
                        <w:bottom w:val="none" w:sz="0" w:space="0" w:color="auto"/>
                        <w:right w:val="none" w:sz="0" w:space="0" w:color="auto"/>
                      </w:divBdr>
                      <w:divsChild>
                        <w:div w:id="1775128862">
                          <w:marLeft w:val="0"/>
                          <w:marRight w:val="0"/>
                          <w:marTop w:val="0"/>
                          <w:marBottom w:val="0"/>
                          <w:divBdr>
                            <w:top w:val="none" w:sz="0" w:space="0" w:color="auto"/>
                            <w:left w:val="none" w:sz="0" w:space="0" w:color="auto"/>
                            <w:bottom w:val="none" w:sz="0" w:space="0" w:color="auto"/>
                            <w:right w:val="none" w:sz="0" w:space="0" w:color="auto"/>
                          </w:divBdr>
                          <w:divsChild>
                            <w:div w:id="9254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0933">
          <w:marLeft w:val="0"/>
          <w:marRight w:val="0"/>
          <w:marTop w:val="0"/>
          <w:marBottom w:val="0"/>
          <w:divBdr>
            <w:top w:val="none" w:sz="0" w:space="0" w:color="auto"/>
            <w:left w:val="none" w:sz="0" w:space="0" w:color="auto"/>
            <w:bottom w:val="none" w:sz="0" w:space="0" w:color="auto"/>
            <w:right w:val="none" w:sz="0" w:space="0" w:color="auto"/>
          </w:divBdr>
          <w:divsChild>
            <w:div w:id="2053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chart" Target="charts/chart3.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hyperlink" Target="https://database.earth/population/by-country/2020"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4775\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44775\Downloads\The%20Wealth%20of%20n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76D8-45B1-BAED-A383292567D5}"/>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4623-47B1-90A6-ECDDA33486C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multiLvlStrRef>
          </c:cat>
          <c:val>
            <c:numRef>
              <c:f>GDP!$C$2:$C$229</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numRef>
          </c:val>
          <c:extLst>
            <c:ext xmlns:c16="http://schemas.microsoft.com/office/drawing/2014/chart" uri="{C3380CC4-5D6E-409C-BE32-E72D297353CC}">
              <c16:uniqueId val="{00000000-89C3-4CA6-A1B6-01468BA02D7F}"/>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GDP - per capita for</a:t>
            </a:r>
            <a:r>
              <a:rPr lang="en-US" baseline="0"/>
              <a:t> Countries in the year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$31,GDP!$A$38:$B$38,GDP!$A$46:$B$46,GDP!$A$51:$B$51,GDP!$A$54:$B$54,GDP!$A$57:$B$57,GDP!$A$59:$B$60,GDP!$A$63:$B$63,GDP!$A$68:$B$68,GDP!$A$82:$B$82,GDP!$A$94:$B$94,GDP!$A$102:$B$102,GDP!$A$104:$B$105,GDP!$A$115:$B$115,GDP!$A$133:$B$134,GDP!$A$143:$B$143,GDP!$A$156:$B$156,GDP!$A$166:$B$167,GDP!$A$185:$B$186,GDP!$A$191:$B$191,GDP!$A$199:$B$199,GDP!$A$205:$B$205,GDP!$A$216:$B$216,GDP!$A$219:$B$219,GDP!$A$228:$B$228)</c:f>
              <c:multiLvlStrCache>
                <c:ptCount val="14"/>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pt idx="13">
                    <c:v>Netherlands </c:v>
                  </c:pt>
                </c:lvl>
                <c:lvl>
                  <c:pt idx="0">
                    <c:v>1</c:v>
                  </c:pt>
                  <c:pt idx="1">
                    <c:v>3</c:v>
                  </c:pt>
                  <c:pt idx="2">
                    <c:v>5</c:v>
                  </c:pt>
                  <c:pt idx="3">
                    <c:v>6</c:v>
                  </c:pt>
                  <c:pt idx="4">
                    <c:v>7</c:v>
                  </c:pt>
                  <c:pt idx="5">
                    <c:v>9</c:v>
                  </c:pt>
                  <c:pt idx="6">
                    <c:v>12</c:v>
                  </c:pt>
                  <c:pt idx="7">
                    <c:v>13</c:v>
                  </c:pt>
                  <c:pt idx="8">
                    <c:v>14</c:v>
                  </c:pt>
                  <c:pt idx="9">
                    <c:v>15</c:v>
                  </c:pt>
                  <c:pt idx="10">
                    <c:v>16</c:v>
                  </c:pt>
                  <c:pt idx="11">
                    <c:v>18</c:v>
                  </c:pt>
                  <c:pt idx="12">
                    <c:v>20</c:v>
                  </c:pt>
                  <c:pt idx="13">
                    <c:v>21</c:v>
                  </c:pt>
                </c:lvl>
              </c:multiLvlStrCache>
              <c:extLst/>
            </c:multiLvlStrRef>
          </c:cat>
          <c:val>
            <c:numRef>
              <c:f>(GDP!$C$2:$C$31,GDP!$C$38,GDP!$C$46,GDP!$C$51,GDP!$C$54,GDP!$C$57,GDP!$C$59:$C$60,GDP!$C$63,GDP!$C$68,GDP!$C$82,GDP!$C$94,GDP!$C$102,GDP!$C$104:$C$105,GDP!$C$115,GDP!$C$133:$C$134,GDP!$C$143,GDP!$C$156,GDP!$C$166:$C$167,GDP!$C$185:$C$186,GDP!$C$191,GDP!$C$199,GDP!$C$205,GDP!$C$216,GDP!$C$219,GDP!$C$228)</c:f>
              <c:numCache>
                <c:formatCode>"£"#,##0.00</c:formatCode>
                <c:ptCount val="14"/>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pt idx="13">
                  <c:v>56935</c:v>
                </c:pt>
              </c:numCache>
              <c:extLst/>
            </c:numRef>
          </c:val>
          <c:extLst>
            <c:ext xmlns:c16="http://schemas.microsoft.com/office/drawing/2014/chart" uri="{C3380CC4-5D6E-409C-BE32-E72D297353CC}">
              <c16:uniqueId val="{00000000-8D8C-4CFC-9913-08850C54CE88}"/>
            </c:ext>
          </c:extLst>
        </c:ser>
        <c:dLbls>
          <c:showLegendKey val="0"/>
          <c:showVal val="0"/>
          <c:showCatName val="0"/>
          <c:showSerName val="0"/>
          <c:showPercent val="0"/>
          <c:showBubbleSize val="0"/>
        </c:dLbls>
        <c:gapWidth val="182"/>
        <c:axId val="721564207"/>
        <c:axId val="721567087"/>
      </c:barChart>
      <c:catAx>
        <c:axId val="7215642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a:t>
                </a:r>
              </a:p>
              <a:p>
                <a:pPr>
                  <a:defRPr/>
                </a:pPr>
                <a:r>
                  <a:rPr lang="en-GB"/>
                  <a:t>Country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7087"/>
        <c:crosses val="autoZero"/>
        <c:auto val="1"/>
        <c:lblAlgn val="ctr"/>
        <c:lblOffset val="100"/>
        <c:noMultiLvlLbl val="0"/>
      </c:catAx>
      <c:valAx>
        <c:axId val="721567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GDP</a:t>
                </a:r>
                <a:r>
                  <a:rPr lang="en-GB" baseline="0"/>
                  <a:t> per capita</a:t>
                </a:r>
                <a:endParaRPr lang="en-GB"/>
              </a:p>
            </c:rich>
          </c:tx>
          <c:layout>
            <c:manualLayout>
              <c:xMode val="edge"/>
              <c:yMode val="edge"/>
              <c:x val="0.47028635831597154"/>
              <c:y val="0.9306436217461344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64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ashHorz">
      <a:fgClr>
        <a:srgbClr val="FFC000"/>
      </a:fgClr>
      <a:bgClr>
        <a:srgbClr val="92D050"/>
      </a:bgClr>
    </a:patt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F96E74ACEB46969914D7660A4B42B2"/>
        <w:category>
          <w:name w:val="General"/>
          <w:gallery w:val="placeholder"/>
        </w:category>
        <w:types>
          <w:type w:val="bbPlcHdr"/>
        </w:types>
        <w:behaviors>
          <w:behavior w:val="content"/>
        </w:behaviors>
        <w:guid w:val="{5E82B87D-D8CA-40B6-A4F9-5C7D6AAA8232}"/>
      </w:docPartPr>
      <w:docPartBody>
        <w:p w:rsidR="00C666BC" w:rsidRDefault="00000000">
          <w:pPr>
            <w:pStyle w:val="7CF96E74ACEB46969914D7660A4B42B2"/>
          </w:pPr>
          <w:r w:rsidRPr="008F6C7E">
            <w:rPr>
              <w:lang w:bidi="en-GB"/>
            </w:rPr>
            <w:t>—</w:t>
          </w:r>
        </w:p>
      </w:docPartBody>
    </w:docPart>
    <w:docPart>
      <w:docPartPr>
        <w:name w:val="22AF7A3E295B4291B778B5F0BEEBDE84"/>
        <w:category>
          <w:name w:val="General"/>
          <w:gallery w:val="placeholder"/>
        </w:category>
        <w:types>
          <w:type w:val="bbPlcHdr"/>
        </w:types>
        <w:behaviors>
          <w:behavior w:val="content"/>
        </w:behaviors>
        <w:guid w:val="{E284A5CB-757C-4689-B991-EEBB054AF0B4}"/>
      </w:docPartPr>
      <w:docPartBody>
        <w:p w:rsidR="00C666BC" w:rsidRDefault="00000000">
          <w:pPr>
            <w:pStyle w:val="22AF7A3E295B4291B778B5F0BEEBDE84"/>
          </w:pPr>
          <w:r w:rsidRPr="008F6C7E">
            <w:rPr>
              <w:lang w:bidi="en-GB"/>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78C"/>
    <w:rsid w:val="002D578C"/>
    <w:rsid w:val="0039141E"/>
    <w:rsid w:val="008C71D8"/>
    <w:rsid w:val="00C666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C6677D6FA34D8A852832A11AE83BEF">
    <w:name w:val="54C6677D6FA34D8A852832A11AE83BEF"/>
  </w:style>
  <w:style w:type="paragraph" w:customStyle="1" w:styleId="EDE11A75B7B647F886338C4F17670C68">
    <w:name w:val="EDE11A75B7B647F886338C4F17670C68"/>
    <w:rsid w:val="00C666BC"/>
  </w:style>
  <w:style w:type="paragraph" w:customStyle="1" w:styleId="8EB705C90B1F4BA7B5E918ACA0CF44CF">
    <w:name w:val="8EB705C90B1F4BA7B5E918ACA0CF44CF"/>
    <w:rsid w:val="00C666BC"/>
  </w:style>
  <w:style w:type="paragraph" w:customStyle="1" w:styleId="7CF96E74ACEB46969914D7660A4B42B2">
    <w:name w:val="7CF96E74ACEB46969914D7660A4B42B2"/>
  </w:style>
  <w:style w:type="paragraph" w:customStyle="1" w:styleId="22AF7A3E295B4291B778B5F0BEEBDE84">
    <w:name w:val="22AF7A3E295B4291B778B5F0BEEBDE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27</Pages>
  <Words>1611</Words>
  <Characters>9489</Characters>
  <Application>Microsoft Office Word</Application>
  <DocSecurity>0</DocSecurity>
  <Lines>909</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2024-03-30T11:47:00Z</dcterms:created>
  <dcterms:modified xsi:type="dcterms:W3CDTF">2024-03-31T17:49:00Z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e39e84d5-5f6d-4f73-80ba-ba028a6f59c9</vt:lpwstr>
  </property>
</Properties>
</file>